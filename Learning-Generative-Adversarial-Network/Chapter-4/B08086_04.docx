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72319F" w14:textId="27DADCCE" w:rsidR="00FA52C2" w:rsidRPr="00F840F7" w:rsidRDefault="00B76F51" w:rsidP="00F840F7">
      <w:pPr>
        <w:pStyle w:val="ChapterNumberPACKT"/>
        <w:pPrChange w:id="0" w:author="Microsoft Office User" w:date="2017-08-05T06:37:00Z">
          <w:pPr/>
        </w:pPrChange>
      </w:pPr>
      <w:r w:rsidRPr="00F840F7">
        <w:t>4</w:t>
      </w:r>
    </w:p>
    <w:p w14:paraId="07918715" w14:textId="29396C1C" w:rsidR="00B76F51" w:rsidRDefault="0006255F" w:rsidP="00AD61D8">
      <w:pPr>
        <w:pStyle w:val="ChapterTitlePACKT"/>
      </w:pPr>
      <w:r>
        <w:t xml:space="preserve">Super Resolution Image and </w:t>
      </w:r>
      <w:r w:rsidR="00B76F51" w:rsidRPr="00F840F7">
        <w:t>Other Generative architecture</w:t>
      </w:r>
    </w:p>
    <w:p w14:paraId="64167B91" w14:textId="034983F8" w:rsidR="00B76F51" w:rsidRPr="00076A4F" w:rsidRDefault="00B76F51" w:rsidP="00076A4F">
      <w:pPr>
        <w:rPr>
          <w:rFonts w:ascii="Times New Roman" w:hAnsi="Times New Roman" w:cs="Times New Roman"/>
          <w:bCs w:val="0"/>
          <w:sz w:val="22"/>
        </w:rPr>
      </w:pPr>
      <w:r w:rsidRPr="00F840F7">
        <w:rPr>
          <w:rFonts w:ascii="Times New Roman" w:hAnsi="Times New Roman" w:cs="Times New Roman"/>
          <w:bCs w:val="0"/>
          <w:sz w:val="22"/>
        </w:rPr>
        <w:t xml:space="preserve">Deep Learning shines with big data </w:t>
      </w:r>
      <w:r w:rsidR="00A26FA2">
        <w:rPr>
          <w:rFonts w:ascii="Times New Roman" w:hAnsi="Times New Roman" w:cs="Times New Roman"/>
          <w:bCs w:val="0"/>
          <w:sz w:val="22"/>
        </w:rPr>
        <w:t>and deeper</w:t>
      </w:r>
      <w:r w:rsidRPr="00F840F7">
        <w:rPr>
          <w:rFonts w:ascii="Times New Roman" w:hAnsi="Times New Roman" w:cs="Times New Roman"/>
          <w:bCs w:val="0"/>
          <w:sz w:val="22"/>
        </w:rPr>
        <w:t xml:space="preserve"> models. It has millions of parameters that can take even weeks to train. Some real-life scenarios may not have sufficient data, hardware or resources to train bigger network in order to achieve the desired accuracy. Is there any alternative approach or do we need to reinvent the training wheel from scratch all the time?</w:t>
      </w:r>
    </w:p>
    <w:p w14:paraId="0E3A5851" w14:textId="5A55B0AF" w:rsidR="00B76F51" w:rsidRDefault="00B76F51" w:rsidP="00B76F51">
      <w:pPr>
        <w:pStyle w:val="NormalPACKT"/>
      </w:pPr>
      <w:r w:rsidRPr="00213C91">
        <w:t xml:space="preserve">In this chapter, we will </w:t>
      </w:r>
      <w:r>
        <w:t xml:space="preserve">first </w:t>
      </w:r>
      <w:r w:rsidRPr="00213C91">
        <w:t xml:space="preserve">look at </w:t>
      </w:r>
      <w:r>
        <w:t>the</w:t>
      </w:r>
      <w:r w:rsidRPr="00213C91">
        <w:t xml:space="preserve"> </w:t>
      </w:r>
      <w:r>
        <w:t>powerful and widely used training approach in modern deep learning based applica</w:t>
      </w:r>
      <w:r w:rsidR="00076A4F">
        <w:t>tions named Transfer Learning</w:t>
      </w:r>
      <w:r>
        <w:t xml:space="preserve"> through hands-on example with real d</w:t>
      </w:r>
      <w:r w:rsidR="00CD1442">
        <w:t xml:space="preserve">atasets (MNIST, </w:t>
      </w:r>
      <w:r w:rsidR="0064420A">
        <w:t>Cars vs</w:t>
      </w:r>
      <w:r w:rsidR="00CD1442">
        <w:t xml:space="preserve"> Cats vs Dogs vs Flower</w:t>
      </w:r>
      <w:r>
        <w:t>,</w:t>
      </w:r>
      <w:r w:rsidRPr="0021043E">
        <w:t xml:space="preserve"> </w:t>
      </w:r>
      <w:r w:rsidR="00CD1442">
        <w:t>LFW</w:t>
      </w:r>
      <w:r>
        <w:t>).</w:t>
      </w:r>
      <w:r w:rsidR="00AD61D8">
        <w:t xml:space="preserve"> </w:t>
      </w:r>
      <w:r>
        <w:t>Also, you will build deep learning based network over large distribu</w:t>
      </w:r>
      <w:r w:rsidR="00CD1442">
        <w:t xml:space="preserve">ted cluster using Apache Spark </w:t>
      </w:r>
      <w:r>
        <w:t xml:space="preserve">and BigDL. Then you will combine </w:t>
      </w:r>
      <w:r w:rsidR="00076A4F">
        <w:t xml:space="preserve">both </w:t>
      </w:r>
      <w:r>
        <w:t>Transfer Learning and GAN to generate high resolution realistic images with facial dataset. Finally, you will also understand the way of creating artistic hallucination on images beyond GAN.</w:t>
      </w:r>
    </w:p>
    <w:p w14:paraId="6F5AC6F5" w14:textId="77777777" w:rsidR="00B76F51" w:rsidRPr="00213C91" w:rsidRDefault="00B76F51" w:rsidP="00B76F51">
      <w:pPr>
        <w:pStyle w:val="NormalPACKT"/>
      </w:pPr>
    </w:p>
    <w:p w14:paraId="088F934D" w14:textId="77777777" w:rsidR="00B76F51" w:rsidRPr="00213C91" w:rsidRDefault="00B76F51" w:rsidP="00B76F51">
      <w:pPr>
        <w:pStyle w:val="NormalPACKT"/>
      </w:pPr>
      <w:r w:rsidRPr="00213C91">
        <w:t>We will cover the following topics in this chapter:</w:t>
      </w:r>
    </w:p>
    <w:p w14:paraId="0712B2D7" w14:textId="77777777" w:rsidR="00B76F51" w:rsidRPr="007612E0" w:rsidRDefault="00B76F51" w:rsidP="00B76F51"/>
    <w:p w14:paraId="7363889E" w14:textId="544A89AA" w:rsidR="00B76F51" w:rsidRDefault="00B76F51" w:rsidP="00F840F7">
      <w:pPr>
        <w:pStyle w:val="BulletPACKT"/>
        <w:ind w:left="720"/>
      </w:pPr>
      <w:r>
        <w:t>What is Transfer Learning? Its benefits and applications</w:t>
      </w:r>
      <w:r w:rsidR="00814017">
        <w:t>.</w:t>
      </w:r>
    </w:p>
    <w:p w14:paraId="4C7CFD2C" w14:textId="72C3957B" w:rsidR="00B76F51" w:rsidRPr="00213C91" w:rsidRDefault="00B76F51" w:rsidP="00F840F7">
      <w:pPr>
        <w:pStyle w:val="BulletPACKT"/>
        <w:ind w:left="720"/>
      </w:pPr>
      <w:r>
        <w:t xml:space="preserve">Classifying </w:t>
      </w:r>
      <w:r w:rsidR="00814017">
        <w:t>cars</w:t>
      </w:r>
      <w:r>
        <w:t xml:space="preserve"> vs dog vs </w:t>
      </w:r>
      <w:r w:rsidR="00814017">
        <w:t xml:space="preserve">flower </w:t>
      </w:r>
      <w:r>
        <w:t>with pre-trained VGG model using Keras</w:t>
      </w:r>
      <w:r w:rsidR="00814017">
        <w:t>.</w:t>
      </w:r>
    </w:p>
    <w:p w14:paraId="720970D9" w14:textId="7D591D4A" w:rsidR="00B76F51" w:rsidRDefault="00B76F51" w:rsidP="00F840F7">
      <w:pPr>
        <w:pStyle w:val="BulletPACKT"/>
        <w:ind w:left="720"/>
      </w:pPr>
      <w:r>
        <w:t>Training and Deploying Deep Network over large distributed clusters with Apache Spark-Deep Learning Pipeline</w:t>
      </w:r>
      <w:r w:rsidR="00372C8B">
        <w:t>.</w:t>
      </w:r>
    </w:p>
    <w:p w14:paraId="4E853F65" w14:textId="08C2AAFE" w:rsidR="00B76F51" w:rsidRPr="00213C91" w:rsidRDefault="00B76F51" w:rsidP="00C775F7">
      <w:pPr>
        <w:pStyle w:val="BulletPACKT"/>
        <w:ind w:left="720"/>
      </w:pPr>
      <w:r>
        <w:t>Identifying handwritten digits through Feature extraction and fine tuning using BigDL</w:t>
      </w:r>
      <w:r w:rsidR="00814017">
        <w:t>.</w:t>
      </w:r>
    </w:p>
    <w:p w14:paraId="68DDF568" w14:textId="2F267E2F" w:rsidR="00B76F51" w:rsidRDefault="00B76F51" w:rsidP="00F840F7">
      <w:pPr>
        <w:pStyle w:val="BulletPACKT"/>
        <w:ind w:left="720"/>
      </w:pPr>
      <w:r>
        <w:t>High resolution image generation using pre-trained model and SRGAN</w:t>
      </w:r>
      <w:r w:rsidR="00814017">
        <w:t>.</w:t>
      </w:r>
    </w:p>
    <w:p w14:paraId="02B29F31" w14:textId="75FC6613" w:rsidR="00B76F51" w:rsidRDefault="00B76F51" w:rsidP="00B76F51">
      <w:pPr>
        <w:pStyle w:val="BulletPACKT"/>
        <w:ind w:left="720"/>
      </w:pPr>
      <w:r>
        <w:t>Generating artistic hallucinated images with Deep Dream and image generation with VAE.</w:t>
      </w:r>
    </w:p>
    <w:p w14:paraId="0C04B00E" w14:textId="6EE4CF93" w:rsidR="00B76F51" w:rsidRPr="00F5699C" w:rsidRDefault="00B76F51" w:rsidP="00B76F51">
      <w:pPr>
        <w:pStyle w:val="NormalWeb"/>
        <w:shd w:val="clear" w:color="auto" w:fill="FFFFFF"/>
        <w:spacing w:before="0" w:beforeAutospacing="0" w:after="150" w:afterAutospacing="0"/>
        <w:rPr>
          <w:rFonts w:ascii="Times New Roman" w:eastAsia="Times New Roman" w:hAnsi="Times New Roman" w:cs="Times New Roman"/>
          <w:sz w:val="22"/>
        </w:rPr>
      </w:pPr>
      <w:r w:rsidRPr="00F5699C">
        <w:rPr>
          <w:rFonts w:ascii="Times New Roman" w:eastAsia="Times New Roman" w:hAnsi="Times New Roman" w:cs="Times New Roman"/>
          <w:sz w:val="22"/>
        </w:rPr>
        <w:lastRenderedPageBreak/>
        <w:t>Building a deep learning model from scratch requires sophisticated resource and also it is very time consuming. And hence you don’t always want to build such deep model from scratch to solve your problem at hand. Instead of reinventing the same wheel, you will reuse an already existing model built for similar problem to satisfy your use-case.</w:t>
      </w:r>
    </w:p>
    <w:p w14:paraId="56579E45" w14:textId="7AF3565D" w:rsidR="00B76F51" w:rsidRPr="00F5699C" w:rsidRDefault="00B76F51" w:rsidP="00B76F51">
      <w:pPr>
        <w:rPr>
          <w:rFonts w:ascii="Times New Roman" w:hAnsi="Times New Roman" w:cs="Times New Roman"/>
          <w:bCs w:val="0"/>
          <w:sz w:val="22"/>
        </w:rPr>
      </w:pPr>
      <w:r w:rsidRPr="00F5699C">
        <w:rPr>
          <w:rFonts w:ascii="Times New Roman" w:hAnsi="Times New Roman" w:cs="Times New Roman"/>
          <w:bCs w:val="0"/>
          <w:sz w:val="22"/>
        </w:rPr>
        <w:t>L</w:t>
      </w:r>
      <w:r w:rsidR="00A64903">
        <w:rPr>
          <w:rFonts w:ascii="Times New Roman" w:hAnsi="Times New Roman" w:cs="Times New Roman"/>
          <w:bCs w:val="0"/>
          <w:sz w:val="22"/>
        </w:rPr>
        <w:t>et say you want to build a self-d</w:t>
      </w:r>
      <w:r w:rsidRPr="00F5699C">
        <w:rPr>
          <w:rFonts w:ascii="Times New Roman" w:hAnsi="Times New Roman" w:cs="Times New Roman"/>
          <w:bCs w:val="0"/>
          <w:sz w:val="22"/>
        </w:rPr>
        <w:t>riving car. You have to spen</w:t>
      </w:r>
      <w:r w:rsidR="00F5699C">
        <w:rPr>
          <w:rFonts w:ascii="Times New Roman" w:hAnsi="Times New Roman" w:cs="Times New Roman"/>
          <w:bCs w:val="0"/>
          <w:sz w:val="22"/>
        </w:rPr>
        <w:t xml:space="preserve">d years to build a decent image </w:t>
      </w:r>
      <w:r w:rsidRPr="00F5699C">
        <w:rPr>
          <w:rFonts w:ascii="Times New Roman" w:hAnsi="Times New Roman" w:cs="Times New Roman"/>
          <w:bCs w:val="0"/>
          <w:sz w:val="22"/>
        </w:rPr>
        <w:t>recognition algorithm from scratch or you can simply take the pre-trained inception model built by Google from huge dataset of ImageNet. A pre-trained model may not reach the desired accuracy level for your application, but it saves huge effort required to re-invent the wheel. And with some fine tuning and tricks your accuracy level will definitely improve.</w:t>
      </w:r>
    </w:p>
    <w:p w14:paraId="7A5F9E52" w14:textId="77777777" w:rsidR="00B76F51" w:rsidRDefault="00B76F51" w:rsidP="00B76F51">
      <w:pPr>
        <w:rPr>
          <w:rFonts w:ascii="Helvetica" w:hAnsi="Helvetica"/>
          <w:bCs w:val="0"/>
          <w:sz w:val="18"/>
          <w:szCs w:val="18"/>
        </w:rPr>
      </w:pPr>
    </w:p>
    <w:p w14:paraId="4149A726" w14:textId="77777777" w:rsidR="00B76F51" w:rsidRDefault="00B76F51" w:rsidP="00B76F51">
      <w:pPr>
        <w:rPr>
          <w:rFonts w:ascii="Helvetica" w:hAnsi="Helvetica"/>
          <w:bCs w:val="0"/>
          <w:sz w:val="18"/>
          <w:szCs w:val="18"/>
        </w:rPr>
      </w:pPr>
    </w:p>
    <w:p w14:paraId="419E4448" w14:textId="77777777" w:rsidR="00B76F51" w:rsidRPr="00F5699C" w:rsidRDefault="00B76F51" w:rsidP="00B76F51">
      <w:pPr>
        <w:rPr>
          <w:rFonts w:eastAsiaTheme="minorHAnsi"/>
          <w:b/>
          <w:bCs w:val="0"/>
          <w:iCs/>
          <w:color w:val="000000"/>
          <w:kern w:val="32"/>
          <w:sz w:val="32"/>
          <w:szCs w:val="32"/>
          <w:lang w:val="en-GB"/>
        </w:rPr>
      </w:pPr>
      <w:r w:rsidRPr="00F5699C">
        <w:rPr>
          <w:rFonts w:eastAsiaTheme="minorHAnsi"/>
          <w:b/>
          <w:bCs w:val="0"/>
          <w:iCs/>
          <w:color w:val="000000"/>
          <w:kern w:val="32"/>
          <w:sz w:val="32"/>
          <w:szCs w:val="32"/>
          <w:lang w:val="en-GB"/>
        </w:rPr>
        <w:t>Introduction to Transfer Learning</w:t>
      </w:r>
    </w:p>
    <w:p w14:paraId="6FAE5213" w14:textId="77777777" w:rsidR="00B76F51" w:rsidRDefault="00B76F51" w:rsidP="00B76F51">
      <w:pPr>
        <w:rPr>
          <w:rFonts w:ascii="Helvetica" w:hAnsi="Helvetica"/>
          <w:bCs w:val="0"/>
          <w:sz w:val="18"/>
          <w:szCs w:val="18"/>
        </w:rPr>
      </w:pPr>
    </w:p>
    <w:p w14:paraId="0D8F8D87" w14:textId="2798A488" w:rsidR="00B76F51" w:rsidRPr="00F5699C" w:rsidRDefault="00B76F51" w:rsidP="00B76F51">
      <w:pPr>
        <w:rPr>
          <w:rFonts w:ascii="Times New Roman" w:hAnsi="Times New Roman" w:cs="Times New Roman"/>
          <w:bCs w:val="0"/>
          <w:sz w:val="22"/>
        </w:rPr>
      </w:pPr>
      <w:r w:rsidRPr="00EC5B95">
        <w:rPr>
          <w:rFonts w:ascii="Times New Roman" w:hAnsi="Times New Roman" w:cs="Times New Roman"/>
          <w:b/>
          <w:bCs w:val="0"/>
          <w:sz w:val="22"/>
        </w:rPr>
        <w:t>Pre-trained models</w:t>
      </w:r>
      <w:r w:rsidRPr="00F5699C">
        <w:rPr>
          <w:rFonts w:ascii="Times New Roman" w:hAnsi="Times New Roman" w:cs="Times New Roman"/>
          <w:bCs w:val="0"/>
          <w:sz w:val="22"/>
        </w:rPr>
        <w:t xml:space="preserve"> are not optimized for tackling user specific dataset, but are extremely useful for the task at hand that has similarity with the </w:t>
      </w:r>
      <w:r w:rsidR="00F5699C">
        <w:rPr>
          <w:rFonts w:ascii="Times New Roman" w:hAnsi="Times New Roman" w:cs="Times New Roman"/>
          <w:bCs w:val="0"/>
          <w:sz w:val="22"/>
        </w:rPr>
        <w:t>trained model task.</w:t>
      </w:r>
    </w:p>
    <w:p w14:paraId="573539CD" w14:textId="77777777" w:rsidR="00B76F51" w:rsidRPr="00F5699C" w:rsidRDefault="00B76F51" w:rsidP="00B76F51">
      <w:pPr>
        <w:rPr>
          <w:rFonts w:ascii="Times New Roman" w:hAnsi="Times New Roman" w:cs="Times New Roman"/>
          <w:bCs w:val="0"/>
          <w:sz w:val="22"/>
        </w:rPr>
      </w:pPr>
      <w:r w:rsidRPr="00F5699C">
        <w:rPr>
          <w:rFonts w:ascii="Times New Roman" w:hAnsi="Times New Roman" w:cs="Times New Roman"/>
          <w:bCs w:val="0"/>
          <w:sz w:val="22"/>
        </w:rPr>
        <w:t xml:space="preserve">For example, a popular model InceptionV3 is optimized for classifying images on a broad set of 1000 categories, but our domain might be to classify some dog breeds. A well-known technique used in deep learning that adapts an existing trained model for a similar task to the task at hand is known as </w:t>
      </w:r>
      <w:r w:rsidRPr="00EC5B95">
        <w:rPr>
          <w:rFonts w:ascii="Times New Roman" w:hAnsi="Times New Roman" w:cs="Times New Roman"/>
          <w:b/>
          <w:bCs w:val="0"/>
          <w:sz w:val="22"/>
        </w:rPr>
        <w:t>Transfer Learning</w:t>
      </w:r>
      <w:r w:rsidRPr="00F5699C">
        <w:rPr>
          <w:rFonts w:ascii="Times New Roman" w:hAnsi="Times New Roman" w:cs="Times New Roman"/>
          <w:bCs w:val="0"/>
          <w:sz w:val="22"/>
        </w:rPr>
        <w:t>.</w:t>
      </w:r>
    </w:p>
    <w:p w14:paraId="2FF74B6F" w14:textId="77777777" w:rsidR="00B76F51" w:rsidRPr="00F5699C" w:rsidRDefault="00B76F51" w:rsidP="00B76F51">
      <w:pPr>
        <w:rPr>
          <w:rFonts w:ascii="Times New Roman" w:hAnsi="Times New Roman" w:cs="Times New Roman"/>
          <w:bCs w:val="0"/>
          <w:sz w:val="22"/>
        </w:rPr>
      </w:pPr>
      <w:r w:rsidRPr="00F5699C">
        <w:rPr>
          <w:rFonts w:ascii="Times New Roman" w:hAnsi="Times New Roman" w:cs="Times New Roman"/>
          <w:bCs w:val="0"/>
          <w:sz w:val="22"/>
        </w:rPr>
        <w:t xml:space="preserve">And this is why transfer learning has gain a lot of popularity among deep learning practitioners and in recent years become the go-to technique in many real-life use cases. It is all about transferring knowledge (or features) among related domain. </w:t>
      </w:r>
    </w:p>
    <w:p w14:paraId="340019EC" w14:textId="77777777" w:rsidR="00B76F51" w:rsidRDefault="00B76F51" w:rsidP="00B76F51">
      <w:pPr>
        <w:rPr>
          <w:rFonts w:ascii="Helvetica" w:hAnsi="Helvetica"/>
          <w:bCs w:val="0"/>
          <w:sz w:val="18"/>
          <w:szCs w:val="18"/>
        </w:rPr>
      </w:pPr>
    </w:p>
    <w:p w14:paraId="02EF478F" w14:textId="77777777" w:rsidR="00B76F51" w:rsidRPr="00F5699C" w:rsidRDefault="00B76F51" w:rsidP="00B76F51">
      <w:pPr>
        <w:rPr>
          <w:rFonts w:eastAsiaTheme="minorHAnsi"/>
          <w:b/>
          <w:bCs w:val="0"/>
          <w:iCs/>
          <w:color w:val="000000"/>
          <w:kern w:val="32"/>
          <w:sz w:val="32"/>
          <w:szCs w:val="32"/>
          <w:lang w:val="en-GB"/>
        </w:rPr>
      </w:pPr>
      <w:r w:rsidRPr="00F5699C">
        <w:rPr>
          <w:rFonts w:eastAsiaTheme="minorHAnsi"/>
          <w:b/>
          <w:bCs w:val="0"/>
          <w:iCs/>
          <w:color w:val="000000"/>
          <w:kern w:val="32"/>
          <w:sz w:val="32"/>
          <w:szCs w:val="32"/>
          <w:lang w:val="en-GB"/>
        </w:rPr>
        <w:t>Purpose of Transfer Learning</w:t>
      </w:r>
    </w:p>
    <w:p w14:paraId="3098DDBE" w14:textId="77777777" w:rsidR="00B76F51" w:rsidRDefault="00B76F51" w:rsidP="00B76F51">
      <w:pPr>
        <w:rPr>
          <w:rFonts w:ascii="Helvetica" w:hAnsi="Helvetica"/>
          <w:bCs w:val="0"/>
          <w:sz w:val="18"/>
          <w:szCs w:val="18"/>
        </w:rPr>
      </w:pPr>
    </w:p>
    <w:p w14:paraId="7CDCABE3" w14:textId="26E65B64" w:rsidR="00B76F51" w:rsidRPr="00F5699C" w:rsidRDefault="00B76F51" w:rsidP="00B76F51">
      <w:pPr>
        <w:rPr>
          <w:rFonts w:ascii="Times New Roman" w:hAnsi="Times New Roman" w:cs="Times New Roman"/>
          <w:bCs w:val="0"/>
          <w:sz w:val="22"/>
        </w:rPr>
      </w:pPr>
      <w:r w:rsidRPr="00F5699C">
        <w:rPr>
          <w:rFonts w:ascii="Times New Roman" w:hAnsi="Times New Roman" w:cs="Times New Roman"/>
          <w:bCs w:val="0"/>
          <w:sz w:val="22"/>
        </w:rPr>
        <w:t xml:space="preserve">The </w:t>
      </w:r>
      <w:r w:rsidR="00784E1C">
        <w:rPr>
          <w:rFonts w:ascii="Times New Roman" w:hAnsi="Times New Roman" w:cs="Times New Roman"/>
          <w:bCs w:val="0"/>
          <w:sz w:val="22"/>
        </w:rPr>
        <w:t>main</w:t>
      </w:r>
      <w:r w:rsidRPr="00F5699C">
        <w:rPr>
          <w:rFonts w:ascii="Times New Roman" w:hAnsi="Times New Roman" w:cs="Times New Roman"/>
          <w:bCs w:val="0"/>
          <w:sz w:val="22"/>
        </w:rPr>
        <w:t xml:space="preserve"> scenario</w:t>
      </w:r>
      <w:r w:rsidR="00FF6F13">
        <w:rPr>
          <w:rFonts w:ascii="Times New Roman" w:hAnsi="Times New Roman" w:cs="Times New Roman"/>
          <w:bCs w:val="0"/>
          <w:sz w:val="22"/>
        </w:rPr>
        <w:t>s</w:t>
      </w:r>
      <w:r w:rsidRPr="00F5699C">
        <w:rPr>
          <w:rFonts w:ascii="Times New Roman" w:hAnsi="Times New Roman" w:cs="Times New Roman"/>
          <w:bCs w:val="0"/>
          <w:sz w:val="22"/>
        </w:rPr>
        <w:t xml:space="preserve"> </w:t>
      </w:r>
      <w:r w:rsidR="00FF6F13">
        <w:rPr>
          <w:rFonts w:ascii="Times New Roman" w:hAnsi="Times New Roman" w:cs="Times New Roman"/>
          <w:bCs w:val="0"/>
          <w:sz w:val="22"/>
        </w:rPr>
        <w:t>for</w:t>
      </w:r>
      <w:r w:rsidRPr="00F5699C">
        <w:rPr>
          <w:rFonts w:ascii="Times New Roman" w:hAnsi="Times New Roman" w:cs="Times New Roman"/>
          <w:bCs w:val="0"/>
          <w:sz w:val="22"/>
        </w:rPr>
        <w:t xml:space="preserve"> using transfer learning in your deep learning workflow are as follows:</w:t>
      </w:r>
    </w:p>
    <w:p w14:paraId="38BB1249" w14:textId="49BE0F42" w:rsidR="00B76F51" w:rsidRPr="00F5699C" w:rsidRDefault="00F5699C" w:rsidP="00B76F51">
      <w:pPr>
        <w:rPr>
          <w:rFonts w:ascii="Times New Roman" w:hAnsi="Times New Roman" w:cs="Times New Roman"/>
          <w:bCs w:val="0"/>
          <w:sz w:val="22"/>
        </w:rPr>
      </w:pPr>
      <w:r w:rsidRPr="00EC5B95">
        <w:rPr>
          <w:rFonts w:ascii="Times New Roman" w:hAnsi="Times New Roman" w:cs="Times New Roman"/>
          <w:b/>
          <w:bCs w:val="0"/>
          <w:sz w:val="22"/>
        </w:rPr>
        <w:t>Smaller dataset-</w:t>
      </w:r>
      <w:r w:rsidR="00B76F51" w:rsidRPr="00F5699C">
        <w:rPr>
          <w:rFonts w:ascii="Times New Roman" w:hAnsi="Times New Roman" w:cs="Times New Roman"/>
          <w:bCs w:val="0"/>
          <w:sz w:val="22"/>
        </w:rPr>
        <w:t xml:space="preserve"> When you have smaller dataset, building a deep learning model from scratch won’t work well. Transfer learning provides the way to apply a pre-trained model to new classes of data. Let say a pre</w:t>
      </w:r>
      <w:r>
        <w:rPr>
          <w:rFonts w:ascii="Times New Roman" w:hAnsi="Times New Roman" w:cs="Times New Roman"/>
          <w:bCs w:val="0"/>
          <w:sz w:val="22"/>
        </w:rPr>
        <w:t>-</w:t>
      </w:r>
      <w:r w:rsidR="00B76F51" w:rsidRPr="00F5699C">
        <w:rPr>
          <w:rFonts w:ascii="Times New Roman" w:hAnsi="Times New Roman" w:cs="Times New Roman"/>
          <w:bCs w:val="0"/>
          <w:sz w:val="22"/>
        </w:rPr>
        <w:t xml:space="preserve">trained model built from 1million images of ImageNet data will converge to decent solution (after training on just a fraction of the available smaller training data, e.g. cifar-10) compared to a deep learning model built with smaller dataset from scratch. </w:t>
      </w:r>
    </w:p>
    <w:p w14:paraId="0DE0B660" w14:textId="77777777" w:rsidR="00B76F51" w:rsidRDefault="00B76F51" w:rsidP="00B76F51">
      <w:pPr>
        <w:rPr>
          <w:rFonts w:ascii="Helvetica" w:hAnsi="Helvetica"/>
          <w:sz w:val="18"/>
          <w:szCs w:val="18"/>
        </w:rPr>
      </w:pPr>
      <w:r w:rsidRPr="00EC5B95">
        <w:rPr>
          <w:rFonts w:ascii="Helvetica" w:hAnsi="Helvetica"/>
          <w:b/>
          <w:sz w:val="18"/>
          <w:szCs w:val="18"/>
        </w:rPr>
        <w:t>L</w:t>
      </w:r>
      <w:r w:rsidRPr="00EC5B95">
        <w:rPr>
          <w:rFonts w:ascii="Times New Roman" w:hAnsi="Times New Roman" w:cs="Times New Roman"/>
          <w:b/>
          <w:bCs w:val="0"/>
          <w:sz w:val="22"/>
        </w:rPr>
        <w:t>ess Resource-</w:t>
      </w:r>
      <w:r w:rsidRPr="00F5699C">
        <w:rPr>
          <w:rFonts w:ascii="Times New Roman" w:hAnsi="Times New Roman" w:cs="Times New Roman"/>
          <w:bCs w:val="0"/>
          <w:sz w:val="22"/>
        </w:rPr>
        <w:t xml:space="preserve"> Deep learning process (such as convolution) requires significant amount of resource and time. Deep Learning process are well suited to run on high graded GPU based machine. But with pre-trained model, you can easily train across a full training set (let say 50000 images) in less than a minute using your laptop/notebook without GPU, </w:t>
      </w:r>
      <w:r w:rsidRPr="00F5699C">
        <w:rPr>
          <w:rFonts w:ascii="Times New Roman" w:hAnsi="Times New Roman" w:cs="Times New Roman"/>
          <w:bCs w:val="0"/>
          <w:sz w:val="22"/>
        </w:rPr>
        <w:lastRenderedPageBreak/>
        <w:t>since majority of time model is modified in the final layer with simple update of just a classifier or regressor.</w:t>
      </w:r>
    </w:p>
    <w:p w14:paraId="4088972C" w14:textId="68C4385F" w:rsidR="00B76F51" w:rsidRPr="00784E1C" w:rsidRDefault="00B76F51" w:rsidP="00B76F51">
      <w:pPr>
        <w:rPr>
          <w:rFonts w:ascii="Helvetica" w:hAnsi="Helvetica"/>
          <w:sz w:val="18"/>
          <w:szCs w:val="18"/>
        </w:rPr>
      </w:pPr>
    </w:p>
    <w:p w14:paraId="531C3EEC" w14:textId="77777777" w:rsidR="00B76F51" w:rsidRPr="001136F7" w:rsidRDefault="00B76F51" w:rsidP="00B76F51">
      <w:pPr>
        <w:rPr>
          <w:bCs w:val="0"/>
        </w:rPr>
      </w:pPr>
      <w:r w:rsidRPr="00784E1C">
        <w:rPr>
          <w:rFonts w:eastAsiaTheme="minorHAnsi"/>
          <w:b/>
          <w:bCs w:val="0"/>
          <w:iCs/>
          <w:color w:val="000000"/>
          <w:kern w:val="32"/>
          <w:sz w:val="32"/>
          <w:szCs w:val="32"/>
          <w:lang w:val="en-GB"/>
        </w:rPr>
        <w:t>Various approaches of using pre-trained models</w:t>
      </w:r>
    </w:p>
    <w:p w14:paraId="7DA6D446" w14:textId="77777777" w:rsidR="00B76F51" w:rsidRPr="00784E1C" w:rsidRDefault="00B76F51" w:rsidP="00B76F51">
      <w:pPr>
        <w:shd w:val="clear" w:color="auto" w:fill="FFFFFF"/>
        <w:spacing w:before="100" w:beforeAutospacing="1" w:after="100" w:afterAutospacing="1"/>
        <w:rPr>
          <w:rFonts w:ascii="Times New Roman" w:hAnsi="Times New Roman" w:cs="Times New Roman"/>
          <w:bCs w:val="0"/>
          <w:sz w:val="22"/>
        </w:rPr>
      </w:pPr>
      <w:r w:rsidRPr="00784E1C">
        <w:rPr>
          <w:rFonts w:ascii="Times New Roman" w:hAnsi="Times New Roman" w:cs="Times New Roman"/>
          <w:b/>
          <w:sz w:val="22"/>
        </w:rPr>
        <w:t>Feature extractor</w:t>
      </w:r>
      <w:r w:rsidRPr="00784E1C">
        <w:rPr>
          <w:rFonts w:ascii="Times New Roman" w:hAnsi="Times New Roman" w:cs="Times New Roman"/>
          <w:bCs w:val="0"/>
          <w:sz w:val="22"/>
        </w:rPr>
        <w:t> – A pre-trained model can be used as a feature extraction mechanism just by simply removing the output layer of the network (that gives the probabilities for being in each of the n classes) and then freezing all the previous layers of the network as a fixed feature extractor for the new data set.</w:t>
      </w:r>
    </w:p>
    <w:p w14:paraId="042A7AE4" w14:textId="77777777" w:rsidR="00B76F51" w:rsidRPr="00784E1C" w:rsidRDefault="00B76F51" w:rsidP="00B76F51">
      <w:pPr>
        <w:shd w:val="clear" w:color="auto" w:fill="FFFFFF"/>
        <w:spacing w:before="100" w:beforeAutospacing="1" w:after="100" w:afterAutospacing="1"/>
        <w:rPr>
          <w:rFonts w:ascii="Times New Roman" w:hAnsi="Times New Roman" w:cs="Times New Roman"/>
          <w:bCs w:val="0"/>
          <w:sz w:val="22"/>
        </w:rPr>
      </w:pPr>
      <w:r w:rsidRPr="00784E1C">
        <w:rPr>
          <w:rFonts w:ascii="Times New Roman" w:hAnsi="Times New Roman" w:cs="Times New Roman"/>
          <w:b/>
          <w:sz w:val="22"/>
        </w:rPr>
        <w:t xml:space="preserve">Using pre-trained Architecture </w:t>
      </w:r>
      <w:r w:rsidRPr="00784E1C">
        <w:rPr>
          <w:rFonts w:ascii="Times New Roman" w:hAnsi="Times New Roman" w:cs="Times New Roman"/>
          <w:sz w:val="22"/>
        </w:rPr>
        <w:t>– Instead of transferring weights of the trained model, we can only use the architecture and initialize our own random weights to our new dataset.</w:t>
      </w:r>
      <w:r w:rsidRPr="00784E1C">
        <w:rPr>
          <w:rFonts w:ascii="Times New Roman" w:hAnsi="Times New Roman" w:cs="Times New Roman"/>
          <w:b/>
          <w:sz w:val="22"/>
        </w:rPr>
        <w:t xml:space="preserve">  </w:t>
      </w:r>
    </w:p>
    <w:p w14:paraId="6CB9413C" w14:textId="77777777" w:rsidR="00B76F51" w:rsidRDefault="00B76F51" w:rsidP="00B76F51">
      <w:pPr>
        <w:shd w:val="clear" w:color="auto" w:fill="FFFFFF"/>
        <w:spacing w:before="100" w:beforeAutospacing="1" w:after="100" w:afterAutospacing="1"/>
        <w:rPr>
          <w:rFonts w:ascii="Times New Roman" w:hAnsi="Times New Roman" w:cs="Times New Roman"/>
          <w:bCs w:val="0"/>
          <w:sz w:val="22"/>
        </w:rPr>
      </w:pPr>
      <w:r w:rsidRPr="0069279D">
        <w:rPr>
          <w:rFonts w:ascii="Times New Roman" w:hAnsi="Times New Roman" w:cs="Times New Roman"/>
          <w:b/>
          <w:bCs w:val="0"/>
          <w:sz w:val="22"/>
        </w:rPr>
        <w:t>Partially freezing the network</w:t>
      </w:r>
      <w:r w:rsidRPr="00784E1C">
        <w:rPr>
          <w:rFonts w:ascii="Times New Roman" w:hAnsi="Times New Roman" w:cs="Times New Roman"/>
          <w:bCs w:val="0"/>
          <w:sz w:val="22"/>
        </w:rPr>
        <w:t>– Instead of replacing only the final layer and extracting features from all previous layers, sometime we might train our new model partially (i.e. to keep the weights of initial layers of the network frozen while retraining only the higher layers). Choice of the number of frozen layers can be consider as one more hyper-parameter.</w:t>
      </w:r>
    </w:p>
    <w:p w14:paraId="31A6544A" w14:textId="5E7545FF" w:rsidR="00690EC3" w:rsidRDefault="006E700D" w:rsidP="00B76F51">
      <w:pPr>
        <w:shd w:val="clear" w:color="auto" w:fill="FFFFFF"/>
        <w:spacing w:before="100" w:beforeAutospacing="1" w:after="100" w:afterAutospacing="1"/>
        <w:rPr>
          <w:rFonts w:ascii="Times New Roman" w:hAnsi="Times New Roman" w:cs="Times New Roman"/>
          <w:bCs w:val="0"/>
          <w:sz w:val="22"/>
        </w:rPr>
      </w:pPr>
      <w:r w:rsidRPr="00605636">
        <w:rPr>
          <w:rFonts w:ascii="Tahoma" w:hAnsi="Tahoma" w:cs="Tahoma"/>
          <w:bCs w:val="0"/>
          <w:noProof/>
          <w:sz w:val="16"/>
          <w:szCs w:val="16"/>
        </w:rPr>
        <w:drawing>
          <wp:inline distT="0" distB="0" distL="0" distR="0" wp14:anchorId="421BF770" wp14:editId="1C0FA36D">
            <wp:extent cx="5765083" cy="2633575"/>
            <wp:effectExtent l="0" t="0" r="1270" b="8255"/>
            <wp:docPr id="13" name="Picture 13" descr="../../B08086_0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08086_04_01.png"/>
                    <pic:cNvPicPr>
                      <a:picLocks noChangeAspect="1" noChangeArrowheads="1"/>
                    </pic:cNvPicPr>
                  </pic:nvPicPr>
                  <pic:blipFill rotWithShape="1">
                    <a:blip r:embed="rId7">
                      <a:extLst>
                        <a:ext uri="{28A0092B-C50C-407E-A947-70E740481C1C}">
                          <a14:useLocalDpi xmlns:a14="http://schemas.microsoft.com/office/drawing/2010/main" val="0"/>
                        </a:ext>
                      </a:extLst>
                    </a:blip>
                    <a:srcRect t="733"/>
                    <a:stretch/>
                  </pic:blipFill>
                  <pic:spPr bwMode="auto">
                    <a:xfrm>
                      <a:off x="0" y="0"/>
                      <a:ext cx="5780790" cy="2640750"/>
                    </a:xfrm>
                    <a:prstGeom prst="rect">
                      <a:avLst/>
                    </a:prstGeom>
                    <a:noFill/>
                    <a:ln>
                      <a:noFill/>
                    </a:ln>
                    <a:extLst>
                      <a:ext uri="{53640926-AAD7-44D8-BBD7-CCE9431645EC}">
                        <a14:shadowObscured xmlns:a14="http://schemas.microsoft.com/office/drawing/2010/main"/>
                      </a:ext>
                    </a:extLst>
                  </pic:spPr>
                </pic:pic>
              </a:graphicData>
            </a:graphic>
          </wp:inline>
        </w:drawing>
      </w:r>
    </w:p>
    <w:p w14:paraId="54FC7266" w14:textId="4AB8F484" w:rsidR="00690EC3" w:rsidRPr="00690EC3" w:rsidRDefault="00690EC3" w:rsidP="00B76F51">
      <w:pPr>
        <w:shd w:val="clear" w:color="auto" w:fill="FFFFFF"/>
        <w:spacing w:before="100" w:beforeAutospacing="1" w:after="100" w:afterAutospacing="1"/>
        <w:rPr>
          <w:rFonts w:ascii="Times New Roman" w:hAnsi="Times New Roman" w:cs="Tahoma"/>
          <w:bCs w:val="0"/>
          <w:sz w:val="16"/>
          <w:szCs w:val="16"/>
          <w:lang w:val="en-GB"/>
        </w:rPr>
      </w:pPr>
      <w:r w:rsidRPr="00690EC3">
        <w:rPr>
          <w:rFonts w:ascii="Times New Roman" w:hAnsi="Times New Roman" w:cs="Tahoma"/>
          <w:bCs w:val="0"/>
          <w:sz w:val="16"/>
          <w:szCs w:val="16"/>
          <w:lang w:val="en-GB"/>
        </w:rPr>
        <w:t>Figure-1: Transfer Learning with pre-trained model</w:t>
      </w:r>
    </w:p>
    <w:p w14:paraId="318AD853" w14:textId="3E71DFDF" w:rsidR="00690EC3" w:rsidRPr="00690EC3" w:rsidRDefault="00690EC3" w:rsidP="00B76F51">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B08086_04_01.png</w:t>
      </w:r>
    </w:p>
    <w:p w14:paraId="56408B68" w14:textId="23EBBD32" w:rsidR="00B76F51" w:rsidRPr="00784E1C" w:rsidRDefault="00B76F51" w:rsidP="00784E1C">
      <w:pPr>
        <w:rPr>
          <w:rStyle w:val="Strong"/>
          <w:rFonts w:ascii="Times New Roman" w:hAnsi="Times New Roman" w:cs="Times New Roman"/>
          <w:b w:val="0"/>
          <w:sz w:val="22"/>
        </w:rPr>
      </w:pPr>
      <w:r w:rsidRPr="00784E1C">
        <w:rPr>
          <w:rFonts w:ascii="Times New Roman" w:hAnsi="Times New Roman" w:cs="Times New Roman"/>
          <w:bCs w:val="0"/>
          <w:sz w:val="22"/>
        </w:rPr>
        <w:lastRenderedPageBreak/>
        <w:t>Depending mainly on data size and dataset similarity</w:t>
      </w:r>
      <w:r w:rsidR="0069279D">
        <w:rPr>
          <w:rFonts w:ascii="Times New Roman" w:hAnsi="Times New Roman" w:cs="Times New Roman"/>
          <w:bCs w:val="0"/>
          <w:sz w:val="22"/>
        </w:rPr>
        <w:t>,</w:t>
      </w:r>
      <w:r w:rsidRPr="00784E1C">
        <w:rPr>
          <w:rFonts w:ascii="Times New Roman" w:hAnsi="Times New Roman" w:cs="Times New Roman"/>
          <w:bCs w:val="0"/>
          <w:sz w:val="22"/>
        </w:rPr>
        <w:t xml:space="preserve"> you might have to decide on how to proceed with transfer learning. The table below discuss these scenarios:</w:t>
      </w:r>
    </w:p>
    <w:p w14:paraId="0530EAF4" w14:textId="77777777" w:rsidR="00B76F51" w:rsidRDefault="00B76F51" w:rsidP="00B76F51">
      <w:pPr>
        <w:pStyle w:val="NormalWeb"/>
        <w:shd w:val="clear" w:color="auto" w:fill="FFFFFF"/>
        <w:spacing w:before="0" w:beforeAutospacing="0" w:after="315" w:afterAutospacing="0" w:line="375" w:lineRule="atLeast"/>
        <w:rPr>
          <w:rStyle w:val="Strong"/>
          <w:color w:val="333333"/>
        </w:rPr>
      </w:pPr>
    </w:p>
    <w:tbl>
      <w:tblPr>
        <w:tblStyle w:val="TableGrid"/>
        <w:tblW w:w="9198" w:type="dxa"/>
        <w:tblLook w:val="04A0" w:firstRow="1" w:lastRow="0" w:firstColumn="1" w:lastColumn="0" w:noHBand="0" w:noVBand="1"/>
      </w:tblPr>
      <w:tblGrid>
        <w:gridCol w:w="830"/>
        <w:gridCol w:w="3868"/>
        <w:gridCol w:w="4500"/>
      </w:tblGrid>
      <w:tr w:rsidR="00B76F51" w14:paraId="53DFDE6D" w14:textId="77777777" w:rsidTr="004F4AEC">
        <w:tc>
          <w:tcPr>
            <w:tcW w:w="830" w:type="dxa"/>
          </w:tcPr>
          <w:p w14:paraId="40B241C5"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
                <w:bCs/>
                <w:sz w:val="22"/>
                <w:szCs w:val="24"/>
                <w:lang w:val="en-US" w:eastAsia="en-US"/>
              </w:rPr>
            </w:pPr>
          </w:p>
        </w:tc>
        <w:tc>
          <w:tcPr>
            <w:tcW w:w="3868" w:type="dxa"/>
            <w:shd w:val="clear" w:color="auto" w:fill="D9D9D9" w:themeFill="background1" w:themeFillShade="D9"/>
          </w:tcPr>
          <w:p w14:paraId="11920613"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
                <w:bCs/>
                <w:sz w:val="22"/>
                <w:szCs w:val="24"/>
                <w:lang w:val="en-US" w:eastAsia="en-US"/>
              </w:rPr>
            </w:pPr>
            <w:r w:rsidRPr="00784E1C">
              <w:rPr>
                <w:rFonts w:ascii="Times New Roman" w:eastAsia="Times New Roman" w:hAnsi="Times New Roman" w:cs="Times New Roman"/>
                <w:b/>
                <w:bCs/>
                <w:sz w:val="22"/>
                <w:szCs w:val="24"/>
                <w:lang w:val="en-US" w:eastAsia="en-US"/>
              </w:rPr>
              <w:t>High Data Similarity</w:t>
            </w:r>
          </w:p>
        </w:tc>
        <w:tc>
          <w:tcPr>
            <w:tcW w:w="4500" w:type="dxa"/>
            <w:shd w:val="clear" w:color="auto" w:fill="D9D9D9" w:themeFill="background1" w:themeFillShade="D9"/>
          </w:tcPr>
          <w:p w14:paraId="29FFC2C6"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
                <w:bCs/>
                <w:sz w:val="22"/>
                <w:szCs w:val="24"/>
                <w:lang w:val="en-US" w:eastAsia="en-US"/>
              </w:rPr>
            </w:pPr>
            <w:r w:rsidRPr="00784E1C">
              <w:rPr>
                <w:rFonts w:ascii="Times New Roman" w:eastAsia="Times New Roman" w:hAnsi="Times New Roman" w:cs="Times New Roman"/>
                <w:b/>
                <w:bCs/>
                <w:sz w:val="22"/>
                <w:szCs w:val="24"/>
                <w:lang w:val="en-US" w:eastAsia="en-US"/>
              </w:rPr>
              <w:t>Low Data Similarity</w:t>
            </w:r>
          </w:p>
        </w:tc>
      </w:tr>
      <w:tr w:rsidR="00B76F51" w14:paraId="07A60255" w14:textId="77777777" w:rsidTr="004F4AEC">
        <w:trPr>
          <w:trHeight w:val="2798"/>
        </w:trPr>
        <w:tc>
          <w:tcPr>
            <w:tcW w:w="830" w:type="dxa"/>
            <w:shd w:val="clear" w:color="auto" w:fill="D9D9D9" w:themeFill="background1" w:themeFillShade="D9"/>
          </w:tcPr>
          <w:p w14:paraId="4E64D3CA"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
                <w:bCs/>
                <w:sz w:val="22"/>
                <w:szCs w:val="24"/>
                <w:lang w:val="en-US" w:eastAsia="en-US"/>
              </w:rPr>
            </w:pPr>
            <w:r w:rsidRPr="00784E1C">
              <w:rPr>
                <w:rFonts w:ascii="Times New Roman" w:eastAsia="Times New Roman" w:hAnsi="Times New Roman" w:cs="Times New Roman"/>
                <w:b/>
                <w:bCs/>
                <w:sz w:val="22"/>
                <w:szCs w:val="24"/>
                <w:lang w:val="en-US" w:eastAsia="en-US"/>
              </w:rPr>
              <w:t>Data size Small</w:t>
            </w:r>
          </w:p>
        </w:tc>
        <w:tc>
          <w:tcPr>
            <w:tcW w:w="3868" w:type="dxa"/>
          </w:tcPr>
          <w:p w14:paraId="0D1DBE35"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Cs/>
                <w:sz w:val="22"/>
                <w:szCs w:val="24"/>
                <w:lang w:val="en-US" w:eastAsia="en-US"/>
              </w:rPr>
            </w:pPr>
            <w:r w:rsidRPr="00784E1C">
              <w:rPr>
                <w:rFonts w:ascii="Times New Roman" w:eastAsia="Times New Roman" w:hAnsi="Times New Roman" w:cs="Times New Roman"/>
                <w:bCs/>
                <w:sz w:val="22"/>
                <w:szCs w:val="24"/>
                <w:lang w:val="en-US" w:eastAsia="en-US"/>
              </w:rPr>
              <w:t>In the scenario of small data size but high data similarity, we will modify only the outputs layers of the pre-trained model and use it as feature extractor.</w:t>
            </w:r>
          </w:p>
        </w:tc>
        <w:tc>
          <w:tcPr>
            <w:tcW w:w="4500" w:type="dxa"/>
          </w:tcPr>
          <w:p w14:paraId="4916B837"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sz w:val="22"/>
                <w:szCs w:val="24"/>
                <w:lang w:val="en-US" w:eastAsia="en-US"/>
              </w:rPr>
            </w:pPr>
            <w:r w:rsidRPr="00784E1C">
              <w:rPr>
                <w:rFonts w:ascii="Times New Roman" w:eastAsia="Times New Roman" w:hAnsi="Times New Roman" w:cs="Times New Roman"/>
                <w:sz w:val="22"/>
                <w:szCs w:val="24"/>
                <w:lang w:val="en-US" w:eastAsia="en-US"/>
              </w:rPr>
              <w:t>When both data size as well as data similarity is low, we can freeze initial k layers of the pre-trained network and train only the (n-k) remaining layers again. This will help the top layers to customize to the new dataset and small data size will also get compensated by frozen initial k layers of the network.</w:t>
            </w:r>
          </w:p>
        </w:tc>
      </w:tr>
      <w:tr w:rsidR="00B76F51" w14:paraId="1ABA634A" w14:textId="77777777" w:rsidTr="004F4AEC">
        <w:tc>
          <w:tcPr>
            <w:tcW w:w="830" w:type="dxa"/>
            <w:shd w:val="clear" w:color="auto" w:fill="D9D9D9" w:themeFill="background1" w:themeFillShade="D9"/>
          </w:tcPr>
          <w:p w14:paraId="06B41D05"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
                <w:bCs/>
                <w:sz w:val="22"/>
                <w:szCs w:val="24"/>
                <w:lang w:val="en-US" w:eastAsia="en-US"/>
              </w:rPr>
            </w:pPr>
            <w:r w:rsidRPr="00784E1C">
              <w:rPr>
                <w:rFonts w:ascii="Times New Roman" w:eastAsia="Times New Roman" w:hAnsi="Times New Roman" w:cs="Times New Roman"/>
                <w:b/>
                <w:bCs/>
                <w:sz w:val="22"/>
                <w:szCs w:val="24"/>
                <w:lang w:val="en-US" w:eastAsia="en-US"/>
              </w:rPr>
              <w:t>Data size Large</w:t>
            </w:r>
          </w:p>
        </w:tc>
        <w:tc>
          <w:tcPr>
            <w:tcW w:w="3868" w:type="dxa"/>
          </w:tcPr>
          <w:p w14:paraId="46CA0DC0"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Cs/>
                <w:sz w:val="22"/>
                <w:szCs w:val="24"/>
                <w:lang w:val="en-US" w:eastAsia="en-US"/>
              </w:rPr>
            </w:pPr>
            <w:r w:rsidRPr="00784E1C">
              <w:rPr>
                <w:rFonts w:ascii="Times New Roman" w:eastAsia="Times New Roman" w:hAnsi="Times New Roman" w:cs="Times New Roman"/>
                <w:bCs/>
                <w:sz w:val="22"/>
                <w:szCs w:val="24"/>
                <w:lang w:val="en-US" w:eastAsia="en-US"/>
              </w:rPr>
              <w:t>In this scenario, we can use the architecture and initial weights of the pre-trained model.</w:t>
            </w:r>
          </w:p>
        </w:tc>
        <w:tc>
          <w:tcPr>
            <w:tcW w:w="4500" w:type="dxa"/>
          </w:tcPr>
          <w:p w14:paraId="507E5CC9" w14:textId="77777777" w:rsidR="00B76F51" w:rsidRPr="00784E1C" w:rsidRDefault="00B76F51" w:rsidP="004F4AEC">
            <w:pPr>
              <w:pStyle w:val="NormalWeb"/>
              <w:spacing w:before="0" w:beforeAutospacing="0" w:after="315" w:afterAutospacing="0" w:line="375" w:lineRule="atLeast"/>
              <w:rPr>
                <w:rFonts w:ascii="Times New Roman" w:eastAsia="Times New Roman" w:hAnsi="Times New Roman" w:cs="Times New Roman"/>
                <w:bCs/>
                <w:sz w:val="22"/>
                <w:szCs w:val="24"/>
                <w:lang w:val="en-US" w:eastAsia="en-US"/>
              </w:rPr>
            </w:pPr>
            <w:r w:rsidRPr="00784E1C">
              <w:rPr>
                <w:rFonts w:ascii="Times New Roman" w:eastAsia="Times New Roman" w:hAnsi="Times New Roman" w:cs="Times New Roman"/>
                <w:bCs/>
                <w:sz w:val="22"/>
                <w:szCs w:val="24"/>
                <w:lang w:val="en-US" w:eastAsia="en-US"/>
              </w:rPr>
              <w:t>Although we have a large dataset, but the data is very different compared to one used for training pre-trained model, so using it in this scenario would not be effective. Instead it is better to train the deep network from scratch.</w:t>
            </w:r>
          </w:p>
        </w:tc>
      </w:tr>
    </w:tbl>
    <w:p w14:paraId="093F56DE" w14:textId="77777777" w:rsidR="00784E1C" w:rsidRDefault="00784E1C" w:rsidP="00B76F51">
      <w:pPr>
        <w:pStyle w:val="NormalWeb"/>
        <w:shd w:val="clear" w:color="auto" w:fill="FFFFFF"/>
        <w:spacing w:before="0" w:beforeAutospacing="0" w:after="150" w:afterAutospacing="0"/>
        <w:rPr>
          <w:color w:val="080E14"/>
        </w:rPr>
      </w:pPr>
    </w:p>
    <w:p w14:paraId="26AE7FA4" w14:textId="58270235" w:rsidR="00B76F51" w:rsidRDefault="00B76F51" w:rsidP="00B76F51">
      <w:pPr>
        <w:pStyle w:val="NormalWeb"/>
        <w:shd w:val="clear" w:color="auto" w:fill="FFFFFF"/>
        <w:spacing w:before="0" w:beforeAutospacing="0" w:after="150" w:afterAutospacing="0"/>
        <w:rPr>
          <w:rFonts w:ascii="Times New Roman" w:eastAsia="Times New Roman" w:hAnsi="Times New Roman" w:cs="Times New Roman"/>
          <w:sz w:val="22"/>
        </w:rPr>
      </w:pPr>
      <w:r w:rsidRPr="00784E1C">
        <w:rPr>
          <w:rFonts w:ascii="Times New Roman" w:eastAsia="Times New Roman" w:hAnsi="Times New Roman" w:cs="Times New Roman"/>
          <w:sz w:val="22"/>
        </w:rPr>
        <w:t>In case of image recognition transfer learning utilize the pre-trained convolutional layers to extract features about the new input images, that means only a small part of the original model (mainly th</w:t>
      </w:r>
      <w:r w:rsidR="00784E1C">
        <w:rPr>
          <w:rFonts w:ascii="Times New Roman" w:eastAsia="Times New Roman" w:hAnsi="Times New Roman" w:cs="Times New Roman"/>
          <w:sz w:val="22"/>
        </w:rPr>
        <w:t xml:space="preserve">e dense layers) are re-trained. </w:t>
      </w:r>
      <w:r w:rsidRPr="00784E1C">
        <w:rPr>
          <w:rFonts w:ascii="Times New Roman" w:eastAsia="Times New Roman" w:hAnsi="Times New Roman" w:cs="Times New Roman"/>
          <w:sz w:val="22"/>
        </w:rPr>
        <w:t>The rest of the network remain “</w:t>
      </w:r>
      <w:r w:rsidRPr="009C65FA">
        <w:rPr>
          <w:rFonts w:ascii="Times New Roman" w:eastAsia="Times New Roman" w:hAnsi="Times New Roman" w:cs="Times New Roman"/>
          <w:b/>
          <w:sz w:val="22"/>
        </w:rPr>
        <w:t>frozen</w:t>
      </w:r>
      <w:r w:rsidRPr="00784E1C">
        <w:rPr>
          <w:rFonts w:ascii="Times New Roman" w:eastAsia="Times New Roman" w:hAnsi="Times New Roman" w:cs="Times New Roman"/>
          <w:sz w:val="22"/>
        </w:rPr>
        <w:t>.” In this way, it saves a lot of time and resource by passing the raw images through the frozen part of the network only once, and then never goes through that part of the network again.</w:t>
      </w:r>
    </w:p>
    <w:p w14:paraId="56467949" w14:textId="7EBE1A0C" w:rsidR="005716D5" w:rsidRPr="005716D5" w:rsidRDefault="005716D5" w:rsidP="005716D5">
      <w:pPr>
        <w:pStyle w:val="Heading2"/>
        <w:rPr>
          <w:rFonts w:eastAsiaTheme="minorHAnsi"/>
        </w:rPr>
      </w:pPr>
      <w:r w:rsidRPr="005716D5">
        <w:rPr>
          <w:rFonts w:eastAsiaTheme="minorHAnsi"/>
        </w:rPr>
        <w:t>C</w:t>
      </w:r>
      <w:r w:rsidR="00BC0D69">
        <w:rPr>
          <w:rFonts w:eastAsiaTheme="minorHAnsi"/>
        </w:rPr>
        <w:t>lassifying car</w:t>
      </w:r>
      <w:r w:rsidRPr="005716D5">
        <w:rPr>
          <w:rFonts w:eastAsiaTheme="minorHAnsi"/>
        </w:rPr>
        <w:t xml:space="preserve"> vs </w:t>
      </w:r>
      <w:r w:rsidR="00BC0D69">
        <w:rPr>
          <w:rFonts w:eastAsiaTheme="minorHAnsi"/>
        </w:rPr>
        <w:t xml:space="preserve">cat vs </w:t>
      </w:r>
      <w:r w:rsidRPr="005716D5">
        <w:rPr>
          <w:rFonts w:eastAsiaTheme="minorHAnsi"/>
        </w:rPr>
        <w:t>dog</w:t>
      </w:r>
      <w:r w:rsidR="0021654A">
        <w:rPr>
          <w:rFonts w:eastAsiaTheme="minorHAnsi"/>
        </w:rPr>
        <w:t xml:space="preserve"> vs </w:t>
      </w:r>
      <w:r w:rsidR="00BC0D69">
        <w:rPr>
          <w:rFonts w:eastAsiaTheme="minorHAnsi"/>
        </w:rPr>
        <w:t>flower</w:t>
      </w:r>
      <w:r w:rsidRPr="005716D5">
        <w:rPr>
          <w:rFonts w:eastAsiaTheme="minorHAnsi"/>
        </w:rPr>
        <w:t xml:space="preserve"> using Keras</w:t>
      </w:r>
    </w:p>
    <w:p w14:paraId="6A574134" w14:textId="5251024E" w:rsidR="008259B0" w:rsidRDefault="00B76F51" w:rsidP="008259B0">
      <w:pPr>
        <w:rPr>
          <w:rStyle w:val="URLPACKT"/>
        </w:rPr>
      </w:pPr>
      <w:r w:rsidRPr="00784E1C">
        <w:rPr>
          <w:rFonts w:ascii="Times New Roman" w:hAnsi="Times New Roman" w:cs="Times New Roman"/>
          <w:bCs w:val="0"/>
          <w:sz w:val="22"/>
        </w:rPr>
        <w:t xml:space="preserve">Let us implement the concept of transfer learning and fine-tuning to identify customizable object categories using a customize dataset consisting of </w:t>
      </w:r>
      <w:r w:rsidR="007650A9">
        <w:rPr>
          <w:rFonts w:ascii="Times New Roman" w:hAnsi="Times New Roman" w:cs="Times New Roman"/>
          <w:bCs w:val="0"/>
          <w:sz w:val="22"/>
        </w:rPr>
        <w:t>150 training images and 50 validation images</w:t>
      </w:r>
      <w:r w:rsidRPr="00784E1C">
        <w:rPr>
          <w:rFonts w:ascii="Times New Roman" w:hAnsi="Times New Roman" w:cs="Times New Roman"/>
          <w:bCs w:val="0"/>
          <w:sz w:val="22"/>
        </w:rPr>
        <w:t xml:space="preserve"> </w:t>
      </w:r>
      <w:r w:rsidR="00CB537B">
        <w:rPr>
          <w:rFonts w:ascii="Times New Roman" w:hAnsi="Times New Roman" w:cs="Times New Roman"/>
          <w:bCs w:val="0"/>
          <w:sz w:val="22"/>
        </w:rPr>
        <w:t>for</w:t>
      </w:r>
      <w:r w:rsidRPr="00784E1C">
        <w:rPr>
          <w:rFonts w:ascii="Times New Roman" w:hAnsi="Times New Roman" w:cs="Times New Roman"/>
          <w:bCs w:val="0"/>
          <w:sz w:val="22"/>
        </w:rPr>
        <w:t xml:space="preserve"> each category of </w:t>
      </w:r>
      <w:r w:rsidR="002B41BB" w:rsidRPr="00784E1C">
        <w:rPr>
          <w:rFonts w:ascii="Times New Roman" w:hAnsi="Times New Roman" w:cs="Times New Roman"/>
          <w:bCs w:val="0"/>
          <w:sz w:val="22"/>
        </w:rPr>
        <w:t>car, cat</w:t>
      </w:r>
      <w:r w:rsidRPr="00784E1C">
        <w:rPr>
          <w:rFonts w:ascii="Times New Roman" w:hAnsi="Times New Roman" w:cs="Times New Roman"/>
          <w:bCs w:val="0"/>
          <w:sz w:val="22"/>
        </w:rPr>
        <w:t>, dog and</w:t>
      </w:r>
      <w:r w:rsidR="00C226B2">
        <w:rPr>
          <w:rFonts w:ascii="Times New Roman" w:hAnsi="Times New Roman" w:cs="Times New Roman"/>
          <w:bCs w:val="0"/>
          <w:sz w:val="22"/>
        </w:rPr>
        <w:t xml:space="preserve"> flower</w:t>
      </w:r>
      <w:r w:rsidRPr="00784E1C">
        <w:rPr>
          <w:rFonts w:ascii="Times New Roman" w:hAnsi="Times New Roman" w:cs="Times New Roman"/>
          <w:bCs w:val="0"/>
          <w:sz w:val="22"/>
        </w:rPr>
        <w:t>. Note</w:t>
      </w:r>
      <w:r w:rsidR="008259B0">
        <w:rPr>
          <w:rFonts w:ascii="Times New Roman" w:hAnsi="Times New Roman" w:cs="Times New Roman"/>
          <w:bCs w:val="0"/>
          <w:sz w:val="22"/>
        </w:rPr>
        <w:t xml:space="preserve"> that</w:t>
      </w:r>
      <w:r w:rsidRPr="00784E1C">
        <w:rPr>
          <w:rFonts w:ascii="Times New Roman" w:hAnsi="Times New Roman" w:cs="Times New Roman"/>
          <w:bCs w:val="0"/>
          <w:sz w:val="22"/>
        </w:rPr>
        <w:t xml:space="preserve"> dataset is prepared by taking images from Kaggle cat vs dog</w:t>
      </w:r>
      <w:r w:rsidR="00784E1C">
        <w:rPr>
          <w:rFonts w:ascii="Times New Roman" w:hAnsi="Times New Roman" w:cs="Times New Roman"/>
          <w:bCs w:val="0"/>
          <w:sz w:val="22"/>
        </w:rPr>
        <w:t xml:space="preserve"> </w:t>
      </w:r>
      <w:r w:rsidRPr="00784E1C">
        <w:rPr>
          <w:rFonts w:ascii="Times New Roman" w:hAnsi="Times New Roman" w:cs="Times New Roman"/>
          <w:bCs w:val="0"/>
          <w:sz w:val="22"/>
        </w:rPr>
        <w:lastRenderedPageBreak/>
        <w:t>(</w:t>
      </w:r>
      <w:r w:rsidRPr="008259B0">
        <w:rPr>
          <w:rStyle w:val="URLPACKT"/>
        </w:rPr>
        <w:t>https://www.kaggle.com/c/dogs-vs-cats</w:t>
      </w:r>
      <w:r w:rsidR="00AA32AD" w:rsidRPr="008259B0">
        <w:rPr>
          <w:rStyle w:val="URLPACKT"/>
        </w:rPr>
        <w:t>)</w:t>
      </w:r>
      <w:r w:rsidR="00AA32AD">
        <w:rPr>
          <w:rFonts w:ascii="Times New Roman" w:hAnsi="Times New Roman" w:cs="Times New Roman"/>
          <w:bCs w:val="0"/>
          <w:sz w:val="22"/>
        </w:rPr>
        <w:t>,</w:t>
      </w:r>
      <w:r w:rsidR="0071475B">
        <w:rPr>
          <w:rFonts w:ascii="Times New Roman" w:hAnsi="Times New Roman" w:cs="Times New Roman"/>
          <w:bCs w:val="0"/>
          <w:sz w:val="22"/>
        </w:rPr>
        <w:t xml:space="preserve"> </w:t>
      </w:r>
      <w:r w:rsidR="008259B0">
        <w:rPr>
          <w:rFonts w:ascii="Times New Roman" w:hAnsi="Times New Roman" w:cs="Times New Roman"/>
          <w:bCs w:val="0"/>
          <w:sz w:val="22"/>
        </w:rPr>
        <w:t>Stan</w:t>
      </w:r>
      <w:r w:rsidRPr="00784E1C">
        <w:rPr>
          <w:rFonts w:ascii="Times New Roman" w:hAnsi="Times New Roman" w:cs="Times New Roman"/>
          <w:bCs w:val="0"/>
          <w:sz w:val="22"/>
        </w:rPr>
        <w:t>ford cars (</w:t>
      </w:r>
      <w:hyperlink r:id="rId8" w:history="1">
        <w:r w:rsidR="0071475B" w:rsidRPr="0071475B">
          <w:rPr>
            <w:rStyle w:val="Hyperlink"/>
            <w:rFonts w:ascii="Lucida Console" w:hAnsi="Lucida Console"/>
            <w:sz w:val="19"/>
            <w:szCs w:val="18"/>
            <w:u w:val="none"/>
          </w:rPr>
          <w:t>http://ai.stanford.edu/~jkrause/cars/car_dataset.html)</w:t>
        </w:r>
      </w:hyperlink>
      <w:r w:rsidR="0071475B">
        <w:rPr>
          <w:rStyle w:val="URLPACKT"/>
        </w:rPr>
        <w:t xml:space="preserve"> </w:t>
      </w:r>
      <w:r w:rsidR="0071475B">
        <w:rPr>
          <w:rFonts w:ascii="Times New Roman" w:hAnsi="Times New Roman" w:cs="Times New Roman"/>
          <w:bCs w:val="0"/>
          <w:sz w:val="22"/>
        </w:rPr>
        <w:t>and O</w:t>
      </w:r>
      <w:r w:rsidR="0071475B" w:rsidRPr="0071475B">
        <w:rPr>
          <w:rFonts w:ascii="Times New Roman" w:hAnsi="Times New Roman" w:cs="Times New Roman"/>
          <w:bCs w:val="0"/>
          <w:sz w:val="22"/>
        </w:rPr>
        <w:t>xford flower dat</w:t>
      </w:r>
      <w:r w:rsidR="0071475B">
        <w:rPr>
          <w:rFonts w:ascii="Times New Roman" w:hAnsi="Times New Roman" w:cs="Times New Roman"/>
          <w:bCs w:val="0"/>
          <w:sz w:val="22"/>
        </w:rPr>
        <w:t>a</w:t>
      </w:r>
      <w:r w:rsidR="0071475B" w:rsidRPr="0071475B">
        <w:rPr>
          <w:rFonts w:ascii="Times New Roman" w:hAnsi="Times New Roman" w:cs="Times New Roman"/>
          <w:bCs w:val="0"/>
          <w:sz w:val="22"/>
        </w:rPr>
        <w:t>set</w:t>
      </w:r>
      <w:r w:rsidR="0071475B">
        <w:rPr>
          <w:rStyle w:val="URLPACKT"/>
        </w:rPr>
        <w:t xml:space="preserve"> (</w:t>
      </w:r>
      <w:r w:rsidR="0071475B" w:rsidRPr="0071475B">
        <w:rPr>
          <w:rStyle w:val="URLPACKT"/>
        </w:rPr>
        <w:t>http://www.ro</w:t>
      </w:r>
      <w:r w:rsidR="002536CE">
        <w:rPr>
          <w:rStyle w:val="URLPACKT"/>
        </w:rPr>
        <w:t>bots.ox.ac.uk/~vgg/data/flowers</w:t>
      </w:r>
      <w:r w:rsidR="0071475B">
        <w:rPr>
          <w:rStyle w:val="URLPACKT"/>
        </w:rPr>
        <w:t>)</w:t>
      </w:r>
      <w:r w:rsidRPr="008259B0">
        <w:rPr>
          <w:rStyle w:val="URLPACKT"/>
        </w:rPr>
        <w:t>.</w:t>
      </w:r>
    </w:p>
    <w:p w14:paraId="3EBA5872" w14:textId="77777777" w:rsidR="00690EC3" w:rsidRDefault="00690EC3" w:rsidP="008259B0">
      <w:pPr>
        <w:rPr>
          <w:rStyle w:val="URLPACKT"/>
        </w:rPr>
      </w:pPr>
    </w:p>
    <w:p w14:paraId="4A611C0F" w14:textId="156C9823" w:rsidR="00867059" w:rsidRDefault="00867059" w:rsidP="008259B0">
      <w:pPr>
        <w:rPr>
          <w:rStyle w:val="URLPACKT"/>
        </w:rPr>
      </w:pPr>
      <w:r w:rsidRPr="0049687B">
        <w:rPr>
          <w:rStyle w:val="URLPACKT"/>
          <w:rFonts w:ascii="Tahoma" w:hAnsi="Tahoma" w:cs="Tahoma"/>
          <w:noProof/>
          <w:sz w:val="16"/>
          <w:szCs w:val="16"/>
        </w:rPr>
        <w:drawing>
          <wp:inline distT="0" distB="0" distL="0" distR="0" wp14:anchorId="73E623E3" wp14:editId="76D0AAAA">
            <wp:extent cx="2427232" cy="2748172"/>
            <wp:effectExtent l="0" t="0" r="11430" b="0"/>
            <wp:docPr id="14" name="Picture 14" descr="../../B08086_0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08086_04_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811" cy="2804307"/>
                    </a:xfrm>
                    <a:prstGeom prst="rect">
                      <a:avLst/>
                    </a:prstGeom>
                    <a:noFill/>
                    <a:ln>
                      <a:noFill/>
                    </a:ln>
                  </pic:spPr>
                </pic:pic>
              </a:graphicData>
            </a:graphic>
          </wp:inline>
        </w:drawing>
      </w:r>
    </w:p>
    <w:p w14:paraId="58D46AE7" w14:textId="0804597F" w:rsidR="00690EC3" w:rsidRPr="00690EC3" w:rsidRDefault="00CA5850" w:rsidP="00690EC3">
      <w:pPr>
        <w:shd w:val="clear" w:color="auto" w:fill="FFFFFF"/>
        <w:spacing w:before="100" w:beforeAutospacing="1" w:after="100" w:afterAutospacing="1"/>
        <w:rPr>
          <w:rFonts w:ascii="Times New Roman" w:hAnsi="Times New Roman" w:cs="Tahoma"/>
          <w:bCs w:val="0"/>
          <w:sz w:val="16"/>
          <w:szCs w:val="16"/>
          <w:lang w:val="en-GB"/>
        </w:rPr>
      </w:pPr>
      <w:r>
        <w:rPr>
          <w:rFonts w:ascii="Times New Roman" w:hAnsi="Times New Roman" w:cs="Tahoma"/>
          <w:bCs w:val="0"/>
          <w:sz w:val="16"/>
          <w:szCs w:val="16"/>
          <w:lang w:val="en-GB"/>
        </w:rPr>
        <w:t>Figure-2</w:t>
      </w:r>
      <w:r w:rsidR="00690EC3" w:rsidRPr="00690EC3">
        <w:rPr>
          <w:rFonts w:ascii="Times New Roman" w:hAnsi="Times New Roman" w:cs="Tahoma"/>
          <w:bCs w:val="0"/>
          <w:sz w:val="16"/>
          <w:szCs w:val="16"/>
          <w:lang w:val="en-GB"/>
        </w:rPr>
        <w:t xml:space="preserve">: </w:t>
      </w:r>
      <w:r w:rsidR="00BC03C8">
        <w:rPr>
          <w:rFonts w:ascii="Times New Roman" w:hAnsi="Times New Roman" w:cs="Tahoma"/>
          <w:bCs w:val="0"/>
          <w:sz w:val="16"/>
          <w:szCs w:val="16"/>
          <w:lang w:val="en-GB"/>
        </w:rPr>
        <w:t>Car vs Cat vs</w:t>
      </w:r>
      <w:r w:rsidR="00690EC3">
        <w:rPr>
          <w:rFonts w:ascii="Times New Roman" w:hAnsi="Times New Roman" w:cs="Tahoma"/>
          <w:bCs w:val="0"/>
          <w:sz w:val="16"/>
          <w:szCs w:val="16"/>
          <w:lang w:val="en-GB"/>
        </w:rPr>
        <w:t xml:space="preserve"> Dog vs </w:t>
      </w:r>
      <w:r w:rsidR="00BC03C8">
        <w:rPr>
          <w:rFonts w:ascii="Times New Roman" w:hAnsi="Times New Roman" w:cs="Tahoma"/>
          <w:bCs w:val="0"/>
          <w:sz w:val="16"/>
          <w:szCs w:val="16"/>
          <w:lang w:val="en-GB"/>
        </w:rPr>
        <w:t>Flower</w:t>
      </w:r>
      <w:r w:rsidR="00690EC3">
        <w:rPr>
          <w:rFonts w:ascii="Times New Roman" w:hAnsi="Times New Roman" w:cs="Tahoma"/>
          <w:bCs w:val="0"/>
          <w:sz w:val="16"/>
          <w:szCs w:val="16"/>
          <w:lang w:val="en-GB"/>
        </w:rPr>
        <w:t xml:space="preserve"> dataset structure</w:t>
      </w:r>
    </w:p>
    <w:p w14:paraId="6E2692A3" w14:textId="38D1FA58" w:rsidR="00690EC3" w:rsidRPr="00BC03C8" w:rsidRDefault="00690EC3" w:rsidP="00BC03C8">
      <w:pPr>
        <w:shd w:val="clear" w:color="auto" w:fill="FFFFFF"/>
        <w:spacing w:before="100" w:beforeAutospacing="1" w:after="100" w:afterAutospacing="1"/>
        <w:rPr>
          <w:rStyle w:val="URLPACKT"/>
          <w:rFonts w:ascii="Arial" w:hAnsi="Arial" w:cs="Times New Roman"/>
          <w:b/>
          <w:bCs w:val="0"/>
          <w:color w:val="FF0000"/>
          <w:sz w:val="28"/>
          <w:szCs w:val="28"/>
        </w:rPr>
      </w:pPr>
      <w:r w:rsidRPr="00690EC3">
        <w:rPr>
          <w:rFonts w:cs="Times New Roman"/>
          <w:b/>
          <w:bCs w:val="0"/>
          <w:color w:val="FF0000"/>
          <w:sz w:val="28"/>
          <w:szCs w:val="28"/>
        </w:rPr>
        <w:t>B08086_0</w:t>
      </w:r>
      <w:r>
        <w:rPr>
          <w:rFonts w:cs="Times New Roman"/>
          <w:b/>
          <w:bCs w:val="0"/>
          <w:color w:val="FF0000"/>
          <w:sz w:val="28"/>
          <w:szCs w:val="28"/>
        </w:rPr>
        <w:t>4_02</w:t>
      </w:r>
      <w:r w:rsidRPr="00690EC3">
        <w:rPr>
          <w:rFonts w:cs="Times New Roman"/>
          <w:b/>
          <w:bCs w:val="0"/>
          <w:color w:val="FF0000"/>
          <w:sz w:val="28"/>
          <w:szCs w:val="28"/>
        </w:rPr>
        <w:t>.png</w:t>
      </w:r>
    </w:p>
    <w:p w14:paraId="231D1AEA" w14:textId="06F4B739" w:rsidR="00B76F51" w:rsidRDefault="00B76F51" w:rsidP="008259B0">
      <w:pPr>
        <w:rPr>
          <w:rFonts w:ascii="Times New Roman" w:hAnsi="Times New Roman" w:cs="Times New Roman"/>
          <w:bCs w:val="0"/>
          <w:sz w:val="22"/>
        </w:rPr>
      </w:pPr>
      <w:r w:rsidRPr="00784E1C">
        <w:rPr>
          <w:rFonts w:ascii="Times New Roman" w:hAnsi="Times New Roman" w:cs="Times New Roman"/>
          <w:bCs w:val="0"/>
          <w:sz w:val="22"/>
        </w:rPr>
        <w:t>We need to perform some preprocessing using the pre</w:t>
      </w:r>
      <w:r w:rsidR="00784E1C">
        <w:rPr>
          <w:rFonts w:ascii="Times New Roman" w:hAnsi="Times New Roman" w:cs="Times New Roman"/>
          <w:bCs w:val="0"/>
          <w:sz w:val="22"/>
        </w:rPr>
        <w:t xml:space="preserve">-processing </w:t>
      </w:r>
      <w:r w:rsidRPr="00784E1C">
        <w:rPr>
          <w:rFonts w:ascii="Times New Roman" w:hAnsi="Times New Roman" w:cs="Times New Roman"/>
          <w:bCs w:val="0"/>
          <w:sz w:val="22"/>
        </w:rPr>
        <w:t>function and apply various data augmentation transformation through rotation, </w:t>
      </w:r>
      <w:r w:rsidR="00784E1C" w:rsidRPr="00784E1C">
        <w:rPr>
          <w:rFonts w:ascii="Times New Roman" w:hAnsi="Times New Roman" w:cs="Times New Roman"/>
          <w:bCs w:val="0"/>
          <w:sz w:val="22"/>
        </w:rPr>
        <w:t>shifting, shearing</w:t>
      </w:r>
      <w:r w:rsidRPr="00784E1C">
        <w:rPr>
          <w:rFonts w:ascii="Times New Roman" w:hAnsi="Times New Roman" w:cs="Times New Roman"/>
          <w:bCs w:val="0"/>
          <w:sz w:val="22"/>
        </w:rPr>
        <w:t>, zooming, and flipping parameters.</w:t>
      </w:r>
    </w:p>
    <w:p w14:paraId="7525BF79" w14:textId="77777777" w:rsidR="008259B0" w:rsidRPr="008259B0" w:rsidRDefault="008259B0" w:rsidP="008259B0">
      <w:pPr>
        <w:rPr>
          <w:rFonts w:ascii="Times New Roman" w:hAnsi="Times New Roman" w:cs="Times New Roman"/>
          <w:bCs w:val="0"/>
          <w:sz w:val="22"/>
        </w:rPr>
      </w:pPr>
    </w:p>
    <w:p w14:paraId="442F86E2" w14:textId="5BDFC3A1" w:rsidR="008259B0" w:rsidRDefault="007462ED" w:rsidP="00212B0B">
      <w:pPr>
        <w:pStyle w:val="CodePACKT"/>
      </w:pPr>
      <w:r>
        <w:t xml:space="preserve">train_datagen = </w:t>
      </w:r>
      <w:r w:rsidR="00B76F51" w:rsidRPr="00212B0B">
        <w:t>ImageDataGenerator(</w:t>
      </w:r>
      <w:r w:rsidR="00B76F51" w:rsidRPr="00212B0B">
        <w:br/>
        <w:t xml:space="preserve">    preprocessing_function=preprocess_input,</w:t>
      </w:r>
      <w:r w:rsidR="00B76F51" w:rsidRPr="00212B0B">
        <w:br/>
        <w:t xml:space="preserve">    rotation_range=30,</w:t>
      </w:r>
      <w:r w:rsidR="00B76F51" w:rsidRPr="00212B0B">
        <w:br/>
        <w:t xml:space="preserve">    width_shift_range=0.2,</w:t>
      </w:r>
      <w:r w:rsidR="00B76F51" w:rsidRPr="00212B0B">
        <w:br/>
        <w:t xml:space="preserve">    height_shift_range=0.2,</w:t>
      </w:r>
      <w:r w:rsidR="00B76F51" w:rsidRPr="00212B0B">
        <w:br/>
        <w:t xml:space="preserve">    shear_range=0.2,</w:t>
      </w:r>
      <w:r w:rsidR="00B76F51" w:rsidRPr="00212B0B">
        <w:br/>
        <w:t xml:space="preserve">    zoom_range=0.2,</w:t>
      </w:r>
      <w:r w:rsidR="00B76F51" w:rsidRPr="00212B0B">
        <w:br/>
        <w:t xml:space="preserve">    horizontal_flip=True</w:t>
      </w:r>
      <w:r w:rsidR="00B76F51" w:rsidRPr="00212B0B">
        <w:br/>
        <w:t>)</w:t>
      </w:r>
    </w:p>
    <w:p w14:paraId="2E9E404D" w14:textId="6E5664BD" w:rsidR="00B76F51" w:rsidRDefault="00B76F51" w:rsidP="00212B0B">
      <w:pPr>
        <w:pStyle w:val="CodePACKT"/>
      </w:pPr>
      <w:r w:rsidRPr="00212B0B">
        <w:br/>
        <w:t>test_datagen = ImageDataGenerator(</w:t>
      </w:r>
      <w:r w:rsidRPr="00212B0B">
        <w:br/>
        <w:t xml:space="preserve">    preprocessing_function=preprocess_input,</w:t>
      </w:r>
      <w:r w:rsidRPr="00212B0B">
        <w:br/>
        <w:t xml:space="preserve">    rotation_range=30,</w:t>
      </w:r>
      <w:r w:rsidRPr="00212B0B">
        <w:br/>
        <w:t xml:space="preserve">    width_shift_range=0.2,</w:t>
      </w:r>
      <w:r w:rsidRPr="00212B0B">
        <w:br/>
        <w:t xml:space="preserve">    height_shift_range=0.2,</w:t>
      </w:r>
      <w:r w:rsidRPr="00212B0B">
        <w:br/>
      </w:r>
      <w:r w:rsidRPr="00212B0B">
        <w:lastRenderedPageBreak/>
        <w:t xml:space="preserve">    shear_range=0.2,</w:t>
      </w:r>
      <w:r w:rsidRPr="00212B0B">
        <w:br/>
        <w:t xml:space="preserve">    zoom_range=0.2,</w:t>
      </w:r>
      <w:r w:rsidRPr="00212B0B">
        <w:br/>
        <w:t xml:space="preserve">    horizontal_flip=True</w:t>
      </w:r>
      <w:r w:rsidRPr="00212B0B">
        <w:br/>
        <w:t>)</w:t>
      </w:r>
    </w:p>
    <w:p w14:paraId="0363A24C" w14:textId="77777777" w:rsidR="008259B0" w:rsidRPr="00212B0B" w:rsidRDefault="008259B0" w:rsidP="00212B0B">
      <w:pPr>
        <w:pStyle w:val="CodePACKT"/>
      </w:pPr>
    </w:p>
    <w:p w14:paraId="081593C8" w14:textId="77777777" w:rsidR="00B76F51" w:rsidRDefault="00B76F51" w:rsidP="00212B0B">
      <w:pPr>
        <w:pStyle w:val="CodePACKT"/>
      </w:pPr>
      <w:r w:rsidRPr="00212B0B">
        <w:t>train_generator = train_datagen.flow_from_directory(</w:t>
      </w:r>
      <w:r w:rsidRPr="00212B0B">
        <w:br/>
        <w:t xml:space="preserve">  args.train_dir,</w:t>
      </w:r>
      <w:r w:rsidRPr="00212B0B">
        <w:br/>
        <w:t xml:space="preserve">  target_size=(IM_WIDTH, IM_HEIGHT),</w:t>
      </w:r>
      <w:r w:rsidRPr="00212B0B">
        <w:br/>
        <w:t xml:space="preserve">  batch_size=batch_size,</w:t>
      </w:r>
      <w:r w:rsidRPr="00212B0B">
        <w:br/>
        <w:t>)</w:t>
      </w:r>
    </w:p>
    <w:p w14:paraId="2055E5FF" w14:textId="77777777" w:rsidR="008259B0" w:rsidRPr="00212B0B" w:rsidRDefault="008259B0" w:rsidP="00212B0B">
      <w:pPr>
        <w:pStyle w:val="CodePACKT"/>
      </w:pPr>
    </w:p>
    <w:p w14:paraId="3ED30FE9" w14:textId="77777777" w:rsidR="00B76F51" w:rsidRPr="00212B0B" w:rsidRDefault="00B76F51" w:rsidP="00212B0B">
      <w:pPr>
        <w:pStyle w:val="CodePACKT"/>
      </w:pPr>
      <w:r w:rsidRPr="00212B0B">
        <w:t>validation_generator = test_datagen.flow_from_directory(</w:t>
      </w:r>
      <w:r w:rsidRPr="00212B0B">
        <w:br/>
        <w:t xml:space="preserve">  args.val_dir,</w:t>
      </w:r>
      <w:r w:rsidRPr="00212B0B">
        <w:br/>
        <w:t xml:space="preserve">  target_size=(IM_WIDTH, IM_HEIGHT),</w:t>
      </w:r>
      <w:r w:rsidRPr="00212B0B">
        <w:br/>
        <w:t xml:space="preserve">  batch_size=batch_size,</w:t>
      </w:r>
      <w:r w:rsidRPr="00212B0B">
        <w:br/>
        <w:t>)</w:t>
      </w:r>
    </w:p>
    <w:p w14:paraId="42163696" w14:textId="77777777" w:rsidR="00B76F51" w:rsidRDefault="00B76F51" w:rsidP="00B76F51">
      <w:pPr>
        <w:pStyle w:val="graf"/>
        <w:shd w:val="clear" w:color="auto" w:fill="FFFFFF"/>
        <w:spacing w:before="0" w:beforeAutospacing="0" w:after="0" w:afterAutospacing="0"/>
        <w:rPr>
          <w:rFonts w:ascii="Georgia" w:hAnsi="Georgia"/>
          <w:spacing w:val="-1"/>
          <w:sz w:val="32"/>
          <w:szCs w:val="32"/>
        </w:rPr>
      </w:pPr>
    </w:p>
    <w:p w14:paraId="6938E345" w14:textId="77777777" w:rsidR="00B76F51" w:rsidRPr="00D529D5" w:rsidRDefault="00B76F51" w:rsidP="00B76F51">
      <w:pPr>
        <w:pStyle w:val="graf"/>
        <w:shd w:val="clear" w:color="auto" w:fill="FFFFFF"/>
        <w:spacing w:before="0" w:beforeAutospacing="0" w:after="0" w:afterAutospacing="0"/>
        <w:rPr>
          <w:rFonts w:eastAsia="Times New Roman"/>
          <w:sz w:val="22"/>
        </w:rPr>
      </w:pPr>
      <w:r w:rsidRPr="00D529D5">
        <w:rPr>
          <w:rFonts w:eastAsia="Times New Roman"/>
          <w:sz w:val="22"/>
        </w:rPr>
        <w:t>Next, we need to load the InceptionV3 model from the </w:t>
      </w:r>
      <w:r w:rsidRPr="008259B0">
        <w:rPr>
          <w:rFonts w:ascii="Lucida Console" w:eastAsia="Times New Roman" w:hAnsi="Lucida Console"/>
          <w:sz w:val="19"/>
          <w:szCs w:val="18"/>
          <w:lang w:eastAsia="ar-SA"/>
        </w:rPr>
        <w:t>keras.applications </w:t>
      </w:r>
      <w:r w:rsidRPr="00D529D5">
        <w:rPr>
          <w:rFonts w:eastAsia="Times New Roman"/>
          <w:sz w:val="22"/>
        </w:rPr>
        <w:t>module. The flag include_</w:t>
      </w:r>
      <w:r w:rsidRPr="008259B0">
        <w:rPr>
          <w:rFonts w:ascii="Lucida Console" w:eastAsia="Times New Roman" w:hAnsi="Lucida Console"/>
          <w:sz w:val="19"/>
          <w:szCs w:val="18"/>
          <w:lang w:eastAsia="ar-SA"/>
        </w:rPr>
        <w:t>top=False is</w:t>
      </w:r>
      <w:r w:rsidRPr="00D529D5">
        <w:rPr>
          <w:rFonts w:eastAsia="Times New Roman"/>
          <w:sz w:val="22"/>
        </w:rPr>
        <w:t xml:space="preserve"> used to leave out the weights of the last fully connected layer.</w:t>
      </w:r>
    </w:p>
    <w:p w14:paraId="4673B28C" w14:textId="77777777" w:rsidR="00B76F51" w:rsidRDefault="00B76F51" w:rsidP="00B76F51">
      <w:pPr>
        <w:pStyle w:val="graf"/>
        <w:shd w:val="clear" w:color="auto" w:fill="FFFFFF"/>
        <w:spacing w:before="0" w:beforeAutospacing="0" w:after="0" w:afterAutospacing="0"/>
        <w:rPr>
          <w:rStyle w:val="HTMLCode"/>
          <w:rFonts w:ascii="Menlo" w:hAnsi="Menlo" w:cs="Menlo"/>
          <w:spacing w:val="-1"/>
        </w:rPr>
      </w:pPr>
    </w:p>
    <w:p w14:paraId="5F956E96" w14:textId="77777777" w:rsidR="00B76F51" w:rsidRPr="00212B0B" w:rsidRDefault="00B76F51" w:rsidP="00212B0B">
      <w:pPr>
        <w:pStyle w:val="CodePACKT"/>
      </w:pPr>
      <w:r w:rsidRPr="00212B0B">
        <w:t>base_model = InceptionV3(weights='imagenet', include_top=False)</w:t>
      </w:r>
    </w:p>
    <w:p w14:paraId="02C06682" w14:textId="77777777" w:rsidR="00B76F51" w:rsidRDefault="00B76F51" w:rsidP="00B76F51">
      <w:pPr>
        <w:pStyle w:val="graf"/>
        <w:shd w:val="clear" w:color="auto" w:fill="FFFFFF"/>
        <w:spacing w:before="0" w:beforeAutospacing="0" w:after="0" w:afterAutospacing="0"/>
        <w:rPr>
          <w:rFonts w:ascii="Georgia" w:hAnsi="Georgia"/>
          <w:spacing w:val="-1"/>
          <w:sz w:val="32"/>
          <w:szCs w:val="32"/>
        </w:rPr>
      </w:pPr>
    </w:p>
    <w:p w14:paraId="2A293FED" w14:textId="77777777" w:rsidR="00B76F51" w:rsidRPr="00D529D5" w:rsidRDefault="00B76F51" w:rsidP="00B76F51">
      <w:pPr>
        <w:pStyle w:val="graf"/>
        <w:shd w:val="clear" w:color="auto" w:fill="FFFFFF"/>
        <w:spacing w:before="0" w:beforeAutospacing="0" w:after="0" w:afterAutospacing="0"/>
        <w:rPr>
          <w:rFonts w:eastAsia="Times New Roman"/>
          <w:sz w:val="22"/>
        </w:rPr>
      </w:pPr>
      <w:r w:rsidRPr="00D529D5">
        <w:rPr>
          <w:rFonts w:eastAsia="Times New Roman"/>
          <w:sz w:val="22"/>
        </w:rPr>
        <w:t>Initialize a new last layer by adding fully-connected Dense layer of size 1024, followed by a softmax function on the output to squeeze the values between [0,1].</w:t>
      </w:r>
    </w:p>
    <w:p w14:paraId="0B863182" w14:textId="77777777" w:rsidR="00B76F51" w:rsidRDefault="00B76F51" w:rsidP="00B76F51">
      <w:pPr>
        <w:pStyle w:val="graf"/>
        <w:shd w:val="clear" w:color="auto" w:fill="FFFFFF"/>
        <w:spacing w:before="0" w:beforeAutospacing="0" w:after="0" w:afterAutospacing="0"/>
        <w:rPr>
          <w:rFonts w:ascii="Georgia" w:hAnsi="Georgia"/>
          <w:spacing w:val="-1"/>
          <w:sz w:val="32"/>
          <w:szCs w:val="32"/>
        </w:rPr>
      </w:pPr>
    </w:p>
    <w:p w14:paraId="3625FA81" w14:textId="77777777" w:rsidR="00B76F51" w:rsidRPr="00212B0B" w:rsidRDefault="00B76F51" w:rsidP="00212B0B">
      <w:pPr>
        <w:pStyle w:val="CodePACKT"/>
      </w:pPr>
      <w:r w:rsidRPr="00212B0B">
        <w:t>def addNewLastLayer(base_model, nb_classes):</w:t>
      </w:r>
      <w:r w:rsidRPr="00212B0B">
        <w:br/>
        <w:t xml:space="preserve">  x = base_model.output</w:t>
      </w:r>
      <w:r w:rsidRPr="00212B0B">
        <w:br/>
        <w:t xml:space="preserve">  x = GlobalAveragePooling2D()(x)</w:t>
      </w:r>
      <w:r w:rsidRPr="00212B0B">
        <w:br/>
        <w:t xml:space="preserve">  x = Dense(FC_SIZE, activation='relu')(x) </w:t>
      </w:r>
      <w:r w:rsidRPr="00212B0B">
        <w:br/>
        <w:t xml:space="preserve">  predictions = Dense(nb_classes, activation='softmax')(x) </w:t>
      </w:r>
      <w:r w:rsidRPr="00212B0B">
        <w:br/>
        <w:t xml:space="preserve">  model = Model(input=base_model.input, output=predictions)</w:t>
      </w:r>
      <w:r w:rsidRPr="00212B0B">
        <w:br/>
        <w:t xml:space="preserve">  return model</w:t>
      </w:r>
    </w:p>
    <w:p w14:paraId="6A07FC21" w14:textId="77777777" w:rsidR="00B76F51" w:rsidRDefault="00B76F51" w:rsidP="00B76F51"/>
    <w:p w14:paraId="4F6072F3" w14:textId="14C6C945" w:rsidR="00B76F51" w:rsidRPr="00D529D5" w:rsidRDefault="00B76F51" w:rsidP="00D529D5">
      <w:pPr>
        <w:pStyle w:val="graf"/>
        <w:shd w:val="clear" w:color="auto" w:fill="FFFFFF"/>
        <w:spacing w:before="0" w:beforeAutospacing="0" w:after="0" w:afterAutospacing="0"/>
        <w:rPr>
          <w:rFonts w:eastAsia="Times New Roman"/>
          <w:sz w:val="22"/>
        </w:rPr>
      </w:pPr>
      <w:r w:rsidRPr="00D529D5">
        <w:rPr>
          <w:rFonts w:eastAsia="Times New Roman"/>
          <w:sz w:val="22"/>
        </w:rPr>
        <w:t>Once the last layer of the network is stabilized (transfer learning</w:t>
      </w:r>
      <w:r w:rsidR="008259B0" w:rsidRPr="00D529D5">
        <w:rPr>
          <w:rFonts w:eastAsia="Times New Roman"/>
          <w:sz w:val="22"/>
        </w:rPr>
        <w:t>), we</w:t>
      </w:r>
      <w:r w:rsidRPr="00D529D5">
        <w:rPr>
          <w:rFonts w:eastAsia="Times New Roman"/>
          <w:sz w:val="22"/>
        </w:rPr>
        <w:t xml:space="preserve"> can move onto retraining more layers (fine-tuning).</w:t>
      </w:r>
    </w:p>
    <w:p w14:paraId="4226C2DF" w14:textId="77777777" w:rsidR="00B76F51" w:rsidRDefault="00B76F51" w:rsidP="00B76F51"/>
    <w:p w14:paraId="640EC2BF" w14:textId="66843576" w:rsidR="00B76F51" w:rsidRDefault="008259B0" w:rsidP="00D529D5">
      <w:pPr>
        <w:pStyle w:val="graf"/>
        <w:shd w:val="clear" w:color="auto" w:fill="FFFFFF"/>
        <w:spacing w:before="0" w:beforeAutospacing="0" w:after="0" w:afterAutospacing="0"/>
        <w:rPr>
          <w:rFonts w:eastAsia="Times New Roman"/>
          <w:sz w:val="22"/>
        </w:rPr>
      </w:pPr>
      <w:r>
        <w:rPr>
          <w:rFonts w:eastAsia="Times New Roman"/>
          <w:sz w:val="22"/>
        </w:rPr>
        <w:t>Utility method to f</w:t>
      </w:r>
      <w:r w:rsidR="00B76F51" w:rsidRPr="00D529D5">
        <w:rPr>
          <w:rFonts w:eastAsia="Times New Roman"/>
          <w:sz w:val="22"/>
        </w:rPr>
        <w:t>reeze all layers and compile the model</w:t>
      </w:r>
      <w:r>
        <w:rPr>
          <w:rFonts w:eastAsia="Times New Roman"/>
          <w:sz w:val="22"/>
        </w:rPr>
        <w:t>.</w:t>
      </w:r>
    </w:p>
    <w:p w14:paraId="1A52689E" w14:textId="77777777" w:rsidR="008259B0" w:rsidRPr="00D529D5" w:rsidRDefault="008259B0" w:rsidP="00D529D5">
      <w:pPr>
        <w:pStyle w:val="graf"/>
        <w:shd w:val="clear" w:color="auto" w:fill="FFFFFF"/>
        <w:spacing w:before="0" w:beforeAutospacing="0" w:after="0" w:afterAutospacing="0"/>
        <w:rPr>
          <w:rFonts w:eastAsia="Times New Roman"/>
          <w:sz w:val="22"/>
        </w:rPr>
      </w:pPr>
    </w:p>
    <w:p w14:paraId="2551FC25" w14:textId="77777777" w:rsidR="00B76F51" w:rsidRPr="00212B0B" w:rsidRDefault="00B76F51" w:rsidP="00212B0B">
      <w:pPr>
        <w:pStyle w:val="CodePACKT"/>
      </w:pPr>
      <w:r w:rsidRPr="00212B0B">
        <w:t>def setupTransferLearn(model, base_model):</w:t>
      </w:r>
      <w:r w:rsidRPr="00212B0B">
        <w:br/>
        <w:t xml:space="preserve">  for layer in base_model.layers:</w:t>
      </w:r>
      <w:r w:rsidRPr="00212B0B">
        <w:br/>
        <w:t xml:space="preserve">    layer.trainable = False</w:t>
      </w:r>
      <w:r w:rsidRPr="00212B0B">
        <w:br/>
        <w:t xml:space="preserve">  model.compile(optimizer='rmsprop',    </w:t>
      </w:r>
      <w:r w:rsidRPr="00212B0B">
        <w:br/>
        <w:t xml:space="preserve">                loss='categorical_crossentropy', </w:t>
      </w:r>
      <w:r w:rsidRPr="00212B0B">
        <w:br/>
        <w:t xml:space="preserve">                metrics=['accuracy'])</w:t>
      </w:r>
    </w:p>
    <w:p w14:paraId="5542DA5A" w14:textId="6D5C9E8D" w:rsidR="00B76F51" w:rsidRDefault="008259B0" w:rsidP="00D529D5">
      <w:pPr>
        <w:pStyle w:val="graf"/>
        <w:shd w:val="clear" w:color="auto" w:fill="FFFFFF"/>
        <w:spacing w:before="0" w:beforeAutospacing="0" w:after="0" w:afterAutospacing="0"/>
        <w:rPr>
          <w:rFonts w:eastAsia="Times New Roman"/>
          <w:sz w:val="22"/>
        </w:rPr>
      </w:pPr>
      <w:r>
        <w:rPr>
          <w:rFonts w:eastAsia="Times New Roman"/>
          <w:sz w:val="22"/>
        </w:rPr>
        <w:lastRenderedPageBreak/>
        <w:t>Another utility method to f</w:t>
      </w:r>
      <w:r w:rsidR="00B76F51" w:rsidRPr="00D529D5">
        <w:rPr>
          <w:rFonts w:eastAsia="Times New Roman"/>
          <w:sz w:val="22"/>
        </w:rPr>
        <w:t>reeze the bottom of top 2 inception blocks in the inceptionv3 architecture and retrain the remaining top</w:t>
      </w:r>
      <w:r>
        <w:rPr>
          <w:rFonts w:eastAsia="Times New Roman"/>
          <w:sz w:val="22"/>
        </w:rPr>
        <w:t>.</w:t>
      </w:r>
    </w:p>
    <w:p w14:paraId="643C036F" w14:textId="77777777" w:rsidR="008259B0" w:rsidRPr="00D529D5" w:rsidRDefault="008259B0" w:rsidP="00D529D5">
      <w:pPr>
        <w:pStyle w:val="graf"/>
        <w:shd w:val="clear" w:color="auto" w:fill="FFFFFF"/>
        <w:spacing w:before="0" w:beforeAutospacing="0" w:after="0" w:afterAutospacing="0"/>
        <w:rPr>
          <w:rFonts w:eastAsia="Times New Roman"/>
          <w:sz w:val="22"/>
        </w:rPr>
      </w:pPr>
    </w:p>
    <w:p w14:paraId="00BF9068" w14:textId="77777777" w:rsidR="00B76F51" w:rsidRPr="00212B0B" w:rsidRDefault="00B76F51" w:rsidP="00212B0B">
      <w:pPr>
        <w:pStyle w:val="CodePACKT"/>
      </w:pPr>
      <w:r w:rsidRPr="00212B0B">
        <w:t>def setupFineTune(model):</w:t>
      </w:r>
      <w:r w:rsidRPr="00212B0B">
        <w:br/>
        <w:t xml:space="preserve">   for layer in model.layers[:NB_IV3_LAYERS_TO_FREEZE]:</w:t>
      </w:r>
      <w:r w:rsidRPr="00212B0B">
        <w:br/>
        <w:t xml:space="preserve">      layer.trainable = False</w:t>
      </w:r>
      <w:r w:rsidRPr="00212B0B">
        <w:br/>
        <w:t xml:space="preserve">   for layer in model.layers[NB_IV3_LAYERS_TO_FREEZE:]:</w:t>
      </w:r>
      <w:r w:rsidRPr="00212B0B">
        <w:br/>
        <w:t xml:space="preserve">      layer.trainable = True</w:t>
      </w:r>
      <w:r w:rsidRPr="00212B0B">
        <w:br/>
        <w:t xml:space="preserve">   model.compile(optimizer=SGD(lr=</w:t>
      </w:r>
      <w:r w:rsidRPr="00212B0B">
        <w:rPr>
          <w:b/>
          <w:bCs/>
        </w:rPr>
        <w:t>0.0001</w:t>
      </w:r>
      <w:r w:rsidRPr="00212B0B">
        <w:t>, momentum=0.9), loss='categorical_crossentropy')</w:t>
      </w:r>
    </w:p>
    <w:p w14:paraId="501393DD" w14:textId="77777777" w:rsidR="00B76F51" w:rsidRPr="00212B0B" w:rsidRDefault="00B76F51" w:rsidP="00212B0B">
      <w:pPr>
        <w:pStyle w:val="CodePACKT"/>
      </w:pPr>
    </w:p>
    <w:p w14:paraId="0AE474F7" w14:textId="77777777" w:rsidR="009C65FA" w:rsidRDefault="00B76F51" w:rsidP="009C65FA">
      <w:pPr>
        <w:pStyle w:val="graf"/>
        <w:shd w:val="clear" w:color="auto" w:fill="FFFFFF"/>
        <w:spacing w:before="0" w:beforeAutospacing="0" w:after="0" w:afterAutospacing="0"/>
        <w:rPr>
          <w:rFonts w:eastAsia="Times New Roman"/>
          <w:sz w:val="22"/>
        </w:rPr>
      </w:pPr>
      <w:r w:rsidRPr="00D529D5">
        <w:rPr>
          <w:rFonts w:eastAsia="Times New Roman"/>
          <w:sz w:val="22"/>
        </w:rPr>
        <w:t>Now we’re all ready for training</w:t>
      </w:r>
      <w:r>
        <w:rPr>
          <w:rFonts w:ascii="Georgia" w:hAnsi="Georgia"/>
          <w:spacing w:val="-1"/>
          <w:sz w:val="32"/>
          <w:szCs w:val="32"/>
        </w:rPr>
        <w:t xml:space="preserve"> </w:t>
      </w:r>
      <w:r w:rsidRPr="00D529D5">
        <w:rPr>
          <w:rFonts w:eastAsia="Times New Roman"/>
          <w:sz w:val="22"/>
        </w:rPr>
        <w:t>using </w:t>
      </w:r>
      <w:r w:rsidRPr="009C65FA">
        <w:rPr>
          <w:rFonts w:ascii="Lucida Console" w:hAnsi="Lucida Console"/>
          <w:bCs/>
          <w:sz w:val="19"/>
          <w:szCs w:val="18"/>
          <w:lang w:eastAsia="ar-SA"/>
        </w:rPr>
        <w:t>fit_generator </w:t>
      </w:r>
      <w:r w:rsidRPr="00D529D5">
        <w:rPr>
          <w:rFonts w:eastAsia="Times New Roman"/>
          <w:sz w:val="22"/>
        </w:rPr>
        <w:t>method and finally save our model.</w:t>
      </w:r>
    </w:p>
    <w:p w14:paraId="208ACF57" w14:textId="77777777" w:rsidR="009C65FA" w:rsidRDefault="009C65FA" w:rsidP="009C65FA">
      <w:pPr>
        <w:pStyle w:val="graf"/>
        <w:shd w:val="clear" w:color="auto" w:fill="FFFFFF"/>
        <w:spacing w:before="0" w:beforeAutospacing="0" w:after="0" w:afterAutospacing="0"/>
        <w:rPr>
          <w:rFonts w:eastAsia="Times New Roman"/>
          <w:sz w:val="22"/>
        </w:rPr>
      </w:pPr>
    </w:p>
    <w:p w14:paraId="4BCDDF08" w14:textId="7967DCB4" w:rsidR="00B76F51" w:rsidRPr="009C65FA" w:rsidRDefault="00B76F51" w:rsidP="009C65FA">
      <w:pPr>
        <w:pStyle w:val="graf"/>
        <w:shd w:val="clear" w:color="auto" w:fill="FFFFFF"/>
        <w:spacing w:before="0" w:beforeAutospacing="0" w:after="0" w:afterAutospacing="0"/>
        <w:rPr>
          <w:rFonts w:ascii="Georgia" w:hAnsi="Georgia"/>
          <w:spacing w:val="-1"/>
          <w:sz w:val="32"/>
          <w:szCs w:val="32"/>
        </w:rPr>
      </w:pPr>
      <w:r w:rsidRPr="00212B0B">
        <w:rPr>
          <w:rFonts w:ascii="Lucida Console" w:hAnsi="Lucida Console"/>
          <w:bCs/>
          <w:sz w:val="19"/>
          <w:szCs w:val="18"/>
          <w:lang w:eastAsia="ar-SA"/>
        </w:rPr>
        <w:t>history = model.fit_generator(</w:t>
      </w:r>
      <w:r w:rsidRPr="00212B0B">
        <w:rPr>
          <w:rFonts w:ascii="Lucida Console" w:hAnsi="Lucida Console"/>
          <w:bCs/>
          <w:sz w:val="19"/>
          <w:szCs w:val="18"/>
          <w:lang w:eastAsia="ar-SA"/>
        </w:rPr>
        <w:br/>
        <w:t xml:space="preserve">  train_generator,</w:t>
      </w:r>
      <w:r w:rsidRPr="00212B0B">
        <w:rPr>
          <w:rFonts w:ascii="Lucida Console" w:hAnsi="Lucida Console"/>
          <w:bCs/>
          <w:sz w:val="19"/>
          <w:szCs w:val="18"/>
          <w:lang w:eastAsia="ar-SA"/>
        </w:rPr>
        <w:br/>
        <w:t xml:space="preserve">  samples_per_epoch=nb_train_samples,</w:t>
      </w:r>
      <w:r w:rsidRPr="00212B0B">
        <w:rPr>
          <w:rFonts w:ascii="Lucida Console" w:hAnsi="Lucida Console"/>
          <w:bCs/>
          <w:sz w:val="19"/>
          <w:szCs w:val="18"/>
          <w:lang w:eastAsia="ar-SA"/>
        </w:rPr>
        <w:br/>
        <w:t xml:space="preserve">  nb_epoch=nb_epoch,</w:t>
      </w:r>
      <w:r w:rsidRPr="00212B0B">
        <w:rPr>
          <w:rFonts w:ascii="Lucida Console" w:hAnsi="Lucida Console"/>
          <w:bCs/>
          <w:sz w:val="19"/>
          <w:szCs w:val="18"/>
          <w:lang w:eastAsia="ar-SA"/>
        </w:rPr>
        <w:br/>
      </w:r>
      <w:r>
        <w:rPr>
          <w:rFonts w:ascii="Menlo" w:hAnsi="Menlo" w:cs="Menlo"/>
        </w:rPr>
        <w:t xml:space="preserve">  </w:t>
      </w:r>
      <w:r w:rsidRPr="00212B0B">
        <w:rPr>
          <w:rFonts w:ascii="Lucida Console" w:hAnsi="Lucida Console"/>
          <w:bCs/>
          <w:sz w:val="19"/>
          <w:szCs w:val="18"/>
          <w:lang w:eastAsia="ar-SA"/>
        </w:rPr>
        <w:t>validation_data=validation_generator,</w:t>
      </w:r>
      <w:r w:rsidRPr="00212B0B">
        <w:rPr>
          <w:rFonts w:ascii="Lucida Console" w:hAnsi="Lucida Console"/>
          <w:bCs/>
          <w:sz w:val="19"/>
          <w:szCs w:val="18"/>
          <w:lang w:eastAsia="ar-SA"/>
        </w:rPr>
        <w:br/>
        <w:t xml:space="preserve">  nb_val_samples=nb_val_samples,</w:t>
      </w:r>
      <w:r w:rsidRPr="00212B0B">
        <w:rPr>
          <w:rFonts w:ascii="Lucida Console" w:hAnsi="Lucida Console"/>
          <w:bCs/>
          <w:sz w:val="19"/>
          <w:szCs w:val="18"/>
          <w:lang w:eastAsia="ar-SA"/>
        </w:rPr>
        <w:br/>
        <w:t xml:space="preserve">  class_weight='auto')</w:t>
      </w:r>
    </w:p>
    <w:p w14:paraId="33F20781" w14:textId="77777777" w:rsidR="00B76F51" w:rsidRPr="00212B0B" w:rsidRDefault="00B76F51" w:rsidP="00B76F51">
      <w:pPr>
        <w:pStyle w:val="HTMLPreformatted"/>
        <w:rPr>
          <w:rFonts w:ascii="Lucida Console" w:hAnsi="Lucida Console" w:cs="Times New Roman"/>
          <w:bCs w:val="0"/>
          <w:sz w:val="19"/>
          <w:szCs w:val="18"/>
          <w:lang w:eastAsia="ar-SA"/>
        </w:rPr>
      </w:pPr>
      <w:r w:rsidRPr="00212B0B">
        <w:rPr>
          <w:rFonts w:ascii="Lucida Console" w:hAnsi="Lucida Console" w:cs="Times New Roman"/>
          <w:bCs w:val="0"/>
          <w:sz w:val="19"/>
          <w:szCs w:val="18"/>
          <w:lang w:eastAsia="ar-SA"/>
        </w:rPr>
        <w:t>model.save(args.output_model_file)</w:t>
      </w:r>
    </w:p>
    <w:p w14:paraId="6CC26CDD" w14:textId="77777777" w:rsidR="00B76F51" w:rsidRDefault="00B76F51" w:rsidP="00B76F51">
      <w:pPr>
        <w:pStyle w:val="graf"/>
        <w:shd w:val="clear" w:color="auto" w:fill="FFFFFF"/>
        <w:spacing w:before="0" w:beforeAutospacing="0" w:after="0" w:afterAutospacing="0"/>
        <w:rPr>
          <w:rFonts w:ascii="Georgia" w:hAnsi="Georgia"/>
          <w:spacing w:val="-1"/>
          <w:sz w:val="32"/>
          <w:szCs w:val="32"/>
        </w:rPr>
      </w:pPr>
    </w:p>
    <w:p w14:paraId="78DB9798" w14:textId="7EC64769" w:rsidR="00FD6CF2" w:rsidRDefault="00FD6CF2" w:rsidP="00B76F51">
      <w:pPr>
        <w:pStyle w:val="graf"/>
        <w:shd w:val="clear" w:color="auto" w:fill="FFFFFF"/>
        <w:spacing w:before="0" w:beforeAutospacing="0" w:after="0" w:afterAutospacing="0"/>
        <w:rPr>
          <w:rFonts w:eastAsia="Times New Roman"/>
          <w:sz w:val="22"/>
        </w:rPr>
      </w:pPr>
      <w:r w:rsidRPr="00E406F5">
        <w:rPr>
          <w:rFonts w:eastAsia="Times New Roman"/>
          <w:sz w:val="22"/>
        </w:rPr>
        <w:t>Run the following</w:t>
      </w:r>
      <w:r w:rsidR="00E406F5">
        <w:rPr>
          <w:rFonts w:eastAsia="Times New Roman"/>
          <w:sz w:val="22"/>
        </w:rPr>
        <w:t xml:space="preserve"> command</w:t>
      </w:r>
      <w:r w:rsidRPr="00E406F5">
        <w:rPr>
          <w:rFonts w:eastAsia="Times New Roman"/>
          <w:sz w:val="22"/>
        </w:rPr>
        <w:t xml:space="preserve"> for training</w:t>
      </w:r>
      <w:r w:rsidR="00E406F5">
        <w:rPr>
          <w:rFonts w:eastAsia="Times New Roman"/>
          <w:sz w:val="22"/>
        </w:rPr>
        <w:t xml:space="preserve"> and fine tuning</w:t>
      </w:r>
      <w:r w:rsidRPr="00E406F5">
        <w:rPr>
          <w:rFonts w:eastAsia="Times New Roman"/>
          <w:sz w:val="22"/>
        </w:rPr>
        <w:t>:</w:t>
      </w:r>
    </w:p>
    <w:p w14:paraId="00C41E2D" w14:textId="77777777" w:rsidR="00E406F5" w:rsidRPr="00E406F5" w:rsidRDefault="00E406F5" w:rsidP="00B76F51">
      <w:pPr>
        <w:pStyle w:val="graf"/>
        <w:shd w:val="clear" w:color="auto" w:fill="FFFFFF"/>
        <w:spacing w:before="0" w:beforeAutospacing="0" w:after="0" w:afterAutospacing="0"/>
        <w:rPr>
          <w:rFonts w:eastAsia="Times New Roman"/>
          <w:sz w:val="22"/>
        </w:rPr>
      </w:pPr>
    </w:p>
    <w:p w14:paraId="1B53935D" w14:textId="7D92DC88" w:rsidR="00FD6CF2" w:rsidRDefault="00E406F5" w:rsidP="00B76F51">
      <w:pPr>
        <w:pStyle w:val="graf"/>
        <w:shd w:val="clear" w:color="auto" w:fill="FFFFFF"/>
        <w:spacing w:before="0" w:beforeAutospacing="0" w:after="0" w:afterAutospacing="0"/>
        <w:rPr>
          <w:rFonts w:ascii="Lucida Console" w:hAnsi="Lucida Console"/>
          <w:bCs/>
          <w:sz w:val="19"/>
          <w:szCs w:val="18"/>
          <w:lang w:eastAsia="ar-SA"/>
        </w:rPr>
      </w:pPr>
      <w:r w:rsidRPr="00E406F5">
        <w:rPr>
          <w:rFonts w:ascii="Lucida Console" w:hAnsi="Lucida Console"/>
          <w:bCs/>
          <w:sz w:val="19"/>
          <w:szCs w:val="18"/>
          <w:lang w:eastAsia="ar-SA"/>
        </w:rPr>
        <w:t>python training-fine-tune.py --train_dir &lt;path to training images&gt; --val_dir &lt;path to validation images&gt;</w:t>
      </w:r>
    </w:p>
    <w:p w14:paraId="4264753B" w14:textId="77777777" w:rsidR="00115A4F" w:rsidRDefault="00115A4F" w:rsidP="00B76F51">
      <w:pPr>
        <w:pStyle w:val="graf"/>
        <w:shd w:val="clear" w:color="auto" w:fill="FFFFFF"/>
        <w:spacing w:before="0" w:beforeAutospacing="0" w:after="0" w:afterAutospacing="0"/>
        <w:rPr>
          <w:rFonts w:ascii="Lucida Console" w:hAnsi="Lucida Console"/>
          <w:bCs/>
          <w:sz w:val="19"/>
          <w:szCs w:val="18"/>
          <w:lang w:eastAsia="ar-SA"/>
        </w:rPr>
      </w:pPr>
    </w:p>
    <w:p w14:paraId="22F23D84" w14:textId="70CCAA0E" w:rsidR="00115A4F" w:rsidRDefault="00115A4F" w:rsidP="00B76F51">
      <w:pPr>
        <w:pStyle w:val="graf"/>
        <w:shd w:val="clear" w:color="auto" w:fill="FFFFFF"/>
        <w:spacing w:before="0" w:beforeAutospacing="0" w:after="0" w:afterAutospacing="0"/>
        <w:rPr>
          <w:rFonts w:ascii="Lucida Console" w:hAnsi="Lucida Console"/>
          <w:bCs/>
          <w:sz w:val="19"/>
          <w:szCs w:val="18"/>
          <w:lang w:eastAsia="ar-SA"/>
        </w:rPr>
      </w:pPr>
      <w:r w:rsidRPr="00A051FA">
        <w:rPr>
          <w:rFonts w:ascii="Tahoma" w:hAnsi="Tahoma" w:cs="Tahoma"/>
          <w:bCs/>
          <w:noProof/>
          <w:sz w:val="16"/>
          <w:szCs w:val="16"/>
        </w:rPr>
        <w:drawing>
          <wp:inline distT="0" distB="0" distL="0" distR="0" wp14:anchorId="1297BF70" wp14:editId="5FD85A7E">
            <wp:extent cx="6104255" cy="962207"/>
            <wp:effectExtent l="0" t="0" r="0" b="3175"/>
            <wp:docPr id="37" name="Picture 37" descr="../../Screen%20Shot%202017-08-13%20at%208.0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13%20at%208.06.19%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1908" cy="991787"/>
                    </a:xfrm>
                    <a:prstGeom prst="rect">
                      <a:avLst/>
                    </a:prstGeom>
                    <a:noFill/>
                    <a:ln>
                      <a:noFill/>
                    </a:ln>
                  </pic:spPr>
                </pic:pic>
              </a:graphicData>
            </a:graphic>
          </wp:inline>
        </w:drawing>
      </w:r>
    </w:p>
    <w:p w14:paraId="3F2F2FD0" w14:textId="1F01C2C4" w:rsidR="00E96C31" w:rsidRPr="00ED37F0" w:rsidRDefault="0060512D" w:rsidP="00ED37F0">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t>B08086_04_03</w:t>
      </w:r>
      <w:r w:rsidRPr="00690EC3">
        <w:rPr>
          <w:rFonts w:cs="Times New Roman"/>
          <w:b/>
          <w:bCs w:val="0"/>
          <w:color w:val="FF0000"/>
          <w:sz w:val="28"/>
          <w:szCs w:val="28"/>
        </w:rPr>
        <w:t>.png</w:t>
      </w:r>
    </w:p>
    <w:p w14:paraId="104A2751" w14:textId="316D9C04" w:rsidR="00E96C31" w:rsidRDefault="00E96C31" w:rsidP="00B76F51">
      <w:pPr>
        <w:pStyle w:val="graf"/>
        <w:shd w:val="clear" w:color="auto" w:fill="FFFFFF"/>
        <w:spacing w:before="0" w:beforeAutospacing="0" w:after="0" w:afterAutospacing="0"/>
        <w:rPr>
          <w:rFonts w:eastAsia="Times New Roman"/>
          <w:sz w:val="22"/>
        </w:rPr>
      </w:pPr>
      <w:r w:rsidRPr="00422851">
        <w:rPr>
          <w:rFonts w:eastAsia="Times New Roman"/>
          <w:sz w:val="22"/>
        </w:rPr>
        <w:t xml:space="preserve">Even with such a small dataset </w:t>
      </w:r>
      <w:r w:rsidR="00422851" w:rsidRPr="00422851">
        <w:rPr>
          <w:rFonts w:eastAsia="Times New Roman"/>
          <w:sz w:val="22"/>
        </w:rPr>
        <w:t>size,</w:t>
      </w:r>
      <w:r w:rsidRPr="00422851">
        <w:rPr>
          <w:rFonts w:eastAsia="Times New Roman"/>
          <w:sz w:val="22"/>
        </w:rPr>
        <w:t xml:space="preserve"> we are able to </w:t>
      </w:r>
      <w:r w:rsidR="00422851" w:rsidRPr="00422851">
        <w:rPr>
          <w:rFonts w:eastAsia="Times New Roman"/>
          <w:sz w:val="22"/>
        </w:rPr>
        <w:t>achieve</w:t>
      </w:r>
      <w:r w:rsidRPr="00422851">
        <w:rPr>
          <w:rFonts w:eastAsia="Times New Roman"/>
          <w:sz w:val="22"/>
        </w:rPr>
        <w:t xml:space="preserve"> an accuracy of 98.5% on the validation set by utilizing the</w:t>
      </w:r>
      <w:r w:rsidR="00036D4C">
        <w:rPr>
          <w:rFonts w:eastAsia="Times New Roman"/>
          <w:sz w:val="22"/>
        </w:rPr>
        <w:t xml:space="preserve"> power </w:t>
      </w:r>
      <w:r w:rsidR="001D733B">
        <w:rPr>
          <w:rFonts w:eastAsia="Times New Roman"/>
          <w:sz w:val="22"/>
        </w:rPr>
        <w:t xml:space="preserve">of </w:t>
      </w:r>
      <w:r w:rsidR="001D733B" w:rsidRPr="00422851">
        <w:rPr>
          <w:rFonts w:eastAsia="Times New Roman"/>
          <w:sz w:val="22"/>
        </w:rPr>
        <w:t>pre</w:t>
      </w:r>
      <w:r w:rsidR="00422851">
        <w:rPr>
          <w:rFonts w:eastAsia="Times New Roman"/>
          <w:sz w:val="22"/>
        </w:rPr>
        <w:t>-</w:t>
      </w:r>
      <w:r w:rsidRPr="00422851">
        <w:rPr>
          <w:rFonts w:eastAsia="Times New Roman"/>
          <w:sz w:val="22"/>
        </w:rPr>
        <w:t>trained model and transfer learning.</w:t>
      </w:r>
    </w:p>
    <w:p w14:paraId="7E472526" w14:textId="77777777" w:rsidR="00C37AC6" w:rsidRDefault="00C37AC6" w:rsidP="00B76F51">
      <w:pPr>
        <w:pStyle w:val="graf"/>
        <w:shd w:val="clear" w:color="auto" w:fill="FFFFFF"/>
        <w:spacing w:before="0" w:beforeAutospacing="0" w:after="0" w:afterAutospacing="0"/>
        <w:rPr>
          <w:rFonts w:eastAsia="Times New Roman"/>
          <w:sz w:val="22"/>
        </w:rPr>
      </w:pPr>
    </w:p>
    <w:p w14:paraId="71DCBD4D" w14:textId="2BC68362" w:rsidR="005C20F5" w:rsidRPr="00422851" w:rsidRDefault="005C20F5" w:rsidP="00B76F51">
      <w:pPr>
        <w:pStyle w:val="graf"/>
        <w:shd w:val="clear" w:color="auto" w:fill="FFFFFF"/>
        <w:spacing w:before="0" w:beforeAutospacing="0" w:after="0" w:afterAutospacing="0"/>
        <w:rPr>
          <w:rFonts w:eastAsia="Times New Roman"/>
          <w:sz w:val="22"/>
        </w:rPr>
      </w:pPr>
      <w:r>
        <w:rPr>
          <w:rFonts w:eastAsia="Times New Roman"/>
          <w:noProof/>
          <w:sz w:val="22"/>
        </w:rPr>
        <w:lastRenderedPageBreak/>
        <w:drawing>
          <wp:inline distT="0" distB="0" distL="0" distR="0" wp14:anchorId="4E2902A3" wp14:editId="2BDE0405">
            <wp:extent cx="6293796" cy="1101725"/>
            <wp:effectExtent l="0" t="0" r="5715" b="0"/>
            <wp:docPr id="19" name="Picture 19" descr="../../B08086_04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08086_04_0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7441" r="693"/>
                    <a:stretch/>
                  </pic:blipFill>
                  <pic:spPr bwMode="auto">
                    <a:xfrm>
                      <a:off x="0" y="0"/>
                      <a:ext cx="6306318" cy="1103917"/>
                    </a:xfrm>
                    <a:prstGeom prst="rect">
                      <a:avLst/>
                    </a:prstGeom>
                    <a:noFill/>
                    <a:ln>
                      <a:noFill/>
                    </a:ln>
                    <a:extLst>
                      <a:ext uri="{53640926-AAD7-44D8-BBD7-CCE9431645EC}">
                        <a14:shadowObscured xmlns:a14="http://schemas.microsoft.com/office/drawing/2010/main"/>
                      </a:ext>
                    </a:extLst>
                  </pic:spPr>
                </pic:pic>
              </a:graphicData>
            </a:graphic>
          </wp:inline>
        </w:drawing>
      </w:r>
    </w:p>
    <w:p w14:paraId="7C6E4C8B" w14:textId="1C93EB6B" w:rsidR="00C37AC6" w:rsidRPr="00214765" w:rsidRDefault="00C37AC6" w:rsidP="00214765">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ED37F0">
        <w:rPr>
          <w:rFonts w:cs="Times New Roman"/>
          <w:b/>
          <w:bCs w:val="0"/>
          <w:color w:val="FF0000"/>
          <w:sz w:val="28"/>
          <w:szCs w:val="28"/>
        </w:rPr>
        <w:t>4_04</w:t>
      </w:r>
      <w:r w:rsidRPr="00690EC3">
        <w:rPr>
          <w:rFonts w:cs="Times New Roman"/>
          <w:b/>
          <w:bCs w:val="0"/>
          <w:color w:val="FF0000"/>
          <w:sz w:val="28"/>
          <w:szCs w:val="28"/>
        </w:rPr>
        <w:t>.png</w:t>
      </w:r>
    </w:p>
    <w:p w14:paraId="79D74C06" w14:textId="40367CA4" w:rsidR="00B76F51" w:rsidRDefault="00B76F51" w:rsidP="00B76F51">
      <w:pPr>
        <w:pStyle w:val="graf"/>
        <w:shd w:val="clear" w:color="auto" w:fill="FFFFFF"/>
        <w:spacing w:before="0" w:beforeAutospacing="0" w:after="0" w:afterAutospacing="0"/>
        <w:rPr>
          <w:rFonts w:eastAsia="Times New Roman"/>
          <w:sz w:val="22"/>
        </w:rPr>
      </w:pPr>
      <w:r w:rsidRPr="00D529D5">
        <w:rPr>
          <w:rFonts w:eastAsia="Times New Roman"/>
          <w:sz w:val="22"/>
        </w:rPr>
        <w:t>Voila we can now use the saved model to predict images</w:t>
      </w:r>
      <w:r w:rsidR="00FD6CF2">
        <w:rPr>
          <w:rFonts w:eastAsia="Times New Roman"/>
          <w:sz w:val="22"/>
        </w:rPr>
        <w:t xml:space="preserve"> (either from local file system or from url)</w:t>
      </w:r>
      <w:r w:rsidRPr="00D529D5">
        <w:rPr>
          <w:rFonts w:eastAsia="Times New Roman"/>
          <w:sz w:val="22"/>
        </w:rPr>
        <w:t xml:space="preserve"> with test data.</w:t>
      </w:r>
    </w:p>
    <w:p w14:paraId="3EB96B64" w14:textId="77777777" w:rsidR="00FD6CF2" w:rsidRDefault="00FD6CF2" w:rsidP="00B76F51">
      <w:pPr>
        <w:pStyle w:val="graf"/>
        <w:shd w:val="clear" w:color="auto" w:fill="FFFFFF"/>
        <w:spacing w:before="0" w:beforeAutospacing="0" w:after="0" w:afterAutospacing="0"/>
        <w:rPr>
          <w:rFonts w:eastAsia="Times New Roman"/>
          <w:sz w:val="22"/>
        </w:rPr>
      </w:pPr>
    </w:p>
    <w:p w14:paraId="312BEBF7" w14:textId="5465C6C4" w:rsidR="00FD6CF2" w:rsidRPr="00E406F5" w:rsidRDefault="00FD6CF2" w:rsidP="00E406F5">
      <w:pPr>
        <w:pStyle w:val="graf"/>
        <w:shd w:val="clear" w:color="auto" w:fill="FFFFFF"/>
        <w:spacing w:before="0" w:beforeAutospacing="0" w:after="0" w:afterAutospacing="0"/>
        <w:rPr>
          <w:rFonts w:ascii="Lucida Console" w:hAnsi="Lucida Console"/>
          <w:bCs/>
          <w:sz w:val="19"/>
          <w:szCs w:val="18"/>
          <w:lang w:eastAsia="ar-SA"/>
        </w:rPr>
      </w:pPr>
      <w:r w:rsidRPr="00E406F5">
        <w:rPr>
          <w:rFonts w:ascii="Lucida Console" w:hAnsi="Lucida Console"/>
          <w:bCs/>
          <w:sz w:val="19"/>
          <w:szCs w:val="18"/>
          <w:lang w:eastAsia="ar-SA"/>
        </w:rPr>
        <w:t>python predict.py --image_ur</w:t>
      </w:r>
      <w:r w:rsidR="00E406F5">
        <w:rPr>
          <w:rFonts w:ascii="Lucida Console" w:hAnsi="Lucida Console"/>
          <w:bCs/>
          <w:sz w:val="19"/>
          <w:szCs w:val="18"/>
          <w:lang w:eastAsia="ar-SA"/>
        </w:rPr>
        <w:t xml:space="preserve">l https://goo.gl/DCbuq8 --model </w:t>
      </w:r>
      <w:r w:rsidRPr="00E406F5">
        <w:rPr>
          <w:rFonts w:ascii="Lucida Console" w:hAnsi="Lucida Console"/>
          <w:bCs/>
          <w:sz w:val="19"/>
          <w:szCs w:val="18"/>
          <w:lang w:eastAsia="ar-SA"/>
        </w:rPr>
        <w:t>inceptionv3-ft.model</w:t>
      </w:r>
    </w:p>
    <w:p w14:paraId="6A59A2E2" w14:textId="77777777" w:rsidR="00FD6CF2" w:rsidRDefault="00FD6CF2" w:rsidP="00B76F51">
      <w:pPr>
        <w:pStyle w:val="graf"/>
        <w:shd w:val="clear" w:color="auto" w:fill="FFFFFF"/>
        <w:spacing w:before="0" w:beforeAutospacing="0" w:after="0" w:afterAutospacing="0"/>
        <w:rPr>
          <w:rFonts w:eastAsia="Times New Roman"/>
          <w:sz w:val="22"/>
        </w:rPr>
      </w:pPr>
    </w:p>
    <w:p w14:paraId="6DE54BE9" w14:textId="77777777" w:rsidR="00AC31B9" w:rsidRPr="00D529D5" w:rsidRDefault="00AC31B9" w:rsidP="00B76F51">
      <w:pPr>
        <w:pStyle w:val="graf"/>
        <w:shd w:val="clear" w:color="auto" w:fill="FFFFFF"/>
        <w:spacing w:before="0" w:beforeAutospacing="0" w:after="0" w:afterAutospacing="0"/>
        <w:rPr>
          <w:rFonts w:eastAsia="Times New Roman"/>
          <w:sz w:val="22"/>
        </w:rPr>
      </w:pPr>
    </w:p>
    <w:p w14:paraId="538C7831" w14:textId="27C92400" w:rsidR="00B76F51" w:rsidRDefault="00AC31B9" w:rsidP="00B76F51">
      <w:pPr>
        <w:pStyle w:val="NormalWeb"/>
        <w:shd w:val="clear" w:color="auto" w:fill="FFFFFF"/>
        <w:spacing w:before="0" w:beforeAutospacing="0" w:after="315" w:afterAutospacing="0" w:line="375" w:lineRule="atLeast"/>
        <w:rPr>
          <w:color w:val="080E14"/>
        </w:rPr>
      </w:pPr>
      <w:r w:rsidRPr="00AC31B9">
        <w:rPr>
          <w:rFonts w:ascii="Tahoma" w:hAnsi="Tahoma" w:cs="Tahoma"/>
          <w:noProof/>
          <w:color w:val="080E14"/>
          <w:sz w:val="16"/>
          <w:szCs w:val="16"/>
        </w:rPr>
        <w:drawing>
          <wp:inline distT="0" distB="0" distL="0" distR="0" wp14:anchorId="4B48476F" wp14:editId="35F62C3D">
            <wp:extent cx="6107835" cy="2879495"/>
            <wp:effectExtent l="0" t="0" r="0" b="0"/>
            <wp:docPr id="15" name="Picture 15" descr="../../B08086_04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08086_04_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417" cy="2892027"/>
                    </a:xfrm>
                    <a:prstGeom prst="rect">
                      <a:avLst/>
                    </a:prstGeom>
                    <a:noFill/>
                    <a:ln>
                      <a:noFill/>
                    </a:ln>
                  </pic:spPr>
                </pic:pic>
              </a:graphicData>
            </a:graphic>
          </wp:inline>
        </w:drawing>
      </w:r>
    </w:p>
    <w:p w14:paraId="61B79547" w14:textId="32FAECA9" w:rsidR="00BA562E" w:rsidRPr="00690EC3" w:rsidRDefault="00BA562E" w:rsidP="00BA562E">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DA5843">
        <w:rPr>
          <w:rFonts w:cs="Times New Roman"/>
          <w:b/>
          <w:bCs w:val="0"/>
          <w:color w:val="FF0000"/>
          <w:sz w:val="28"/>
          <w:szCs w:val="28"/>
        </w:rPr>
        <w:t>4_0</w:t>
      </w:r>
      <w:r w:rsidR="00ED37F0">
        <w:rPr>
          <w:rFonts w:cs="Times New Roman"/>
          <w:b/>
          <w:bCs w:val="0"/>
          <w:color w:val="FF0000"/>
          <w:sz w:val="28"/>
          <w:szCs w:val="28"/>
        </w:rPr>
        <w:t>5</w:t>
      </w:r>
      <w:r w:rsidRPr="00690EC3">
        <w:rPr>
          <w:rFonts w:cs="Times New Roman"/>
          <w:b/>
          <w:bCs w:val="0"/>
          <w:color w:val="FF0000"/>
          <w:sz w:val="28"/>
          <w:szCs w:val="28"/>
        </w:rPr>
        <w:t>.png</w:t>
      </w:r>
    </w:p>
    <w:p w14:paraId="661EB6F0" w14:textId="77777777" w:rsidR="00BA562E" w:rsidRDefault="00BA562E" w:rsidP="00B76F51">
      <w:pPr>
        <w:pStyle w:val="NormalWeb"/>
        <w:shd w:val="clear" w:color="auto" w:fill="FFFFFF"/>
        <w:spacing w:before="0" w:beforeAutospacing="0" w:after="315" w:afterAutospacing="0" w:line="375" w:lineRule="atLeast"/>
        <w:rPr>
          <w:color w:val="080E14"/>
        </w:rPr>
      </w:pPr>
    </w:p>
    <w:p w14:paraId="7A4A25D3" w14:textId="31F965ED" w:rsidR="00B76F51" w:rsidRPr="00FD5698" w:rsidRDefault="00FD5698" w:rsidP="00FD5698">
      <w:pPr>
        <w:pStyle w:val="Heading2"/>
        <w:rPr>
          <w:rFonts w:eastAsiaTheme="minorHAnsi"/>
        </w:rPr>
      </w:pPr>
      <w:r>
        <w:rPr>
          <w:rFonts w:eastAsiaTheme="minorHAnsi"/>
        </w:rPr>
        <w:lastRenderedPageBreak/>
        <w:t>Large Scale</w:t>
      </w:r>
      <w:r w:rsidRPr="00FD5698">
        <w:rPr>
          <w:rFonts w:eastAsiaTheme="minorHAnsi"/>
        </w:rPr>
        <w:t xml:space="preserve"> Deep Learning </w:t>
      </w:r>
      <w:r>
        <w:rPr>
          <w:rFonts w:eastAsiaTheme="minorHAnsi"/>
        </w:rPr>
        <w:t>with Apache Spark</w:t>
      </w:r>
    </w:p>
    <w:p w14:paraId="099A14BB" w14:textId="77777777" w:rsidR="00B76F51" w:rsidRDefault="00B76F51" w:rsidP="00B76F51">
      <w:pPr>
        <w:pStyle w:val="NormalWeb"/>
        <w:shd w:val="clear" w:color="auto" w:fill="FFFFFF"/>
        <w:spacing w:before="0" w:beforeAutospacing="0" w:after="150" w:afterAutospacing="0"/>
        <w:rPr>
          <w:rFonts w:ascii="Helvetica" w:hAnsi="Helvetica"/>
          <w:color w:val="333333"/>
          <w:sz w:val="26"/>
          <w:szCs w:val="26"/>
        </w:rPr>
      </w:pPr>
      <w:r w:rsidRPr="00D529D5">
        <w:rPr>
          <w:rFonts w:ascii="Times New Roman" w:eastAsia="Times New Roman" w:hAnsi="Times New Roman" w:cs="Times New Roman"/>
          <w:sz w:val="22"/>
        </w:rPr>
        <w:t>Deep learning is resource hungry and computationally intensive process and you get better result with more data and bigger network, but its speed gets impacted by the size of the datasets as well. And in practice, deep learning requires experimenting with different values for training parameters known as hyper-parameter tuning, where you have to run your deep networks on large dataset iteratively or many times and speed do matter. Some common ways to tackle this problem is to use faster hardware (usually GPUs), optimized code (with proper production ready framework) and scaling out over distributed cluster to achieve some form of parallelism.</w:t>
      </w:r>
    </w:p>
    <w:p w14:paraId="38C591B8" w14:textId="71A44645" w:rsidR="00B76F51" w:rsidRPr="00C96387" w:rsidRDefault="00B76F51" w:rsidP="00C96387">
      <w:pPr>
        <w:pStyle w:val="NormalWeb"/>
        <w:shd w:val="clear" w:color="auto" w:fill="FFFFFF"/>
        <w:spacing w:before="0" w:beforeAutospacing="0" w:after="150" w:afterAutospacing="0"/>
        <w:rPr>
          <w:rFonts w:ascii="Times New Roman" w:eastAsia="Times New Roman" w:hAnsi="Times New Roman" w:cs="Times New Roman"/>
          <w:sz w:val="22"/>
        </w:rPr>
      </w:pPr>
      <w:r w:rsidRPr="00FD5698">
        <w:rPr>
          <w:rFonts w:ascii="Times New Roman" w:eastAsia="Times New Roman" w:hAnsi="Times New Roman" w:cs="Times New Roman"/>
          <w:b/>
          <w:sz w:val="22"/>
        </w:rPr>
        <w:t>Data parallelism</w:t>
      </w:r>
      <w:r w:rsidRPr="00D529D5">
        <w:rPr>
          <w:rFonts w:ascii="Times New Roman" w:eastAsia="Times New Roman" w:hAnsi="Times New Roman" w:cs="Times New Roman"/>
          <w:sz w:val="22"/>
        </w:rPr>
        <w:t xml:space="preserve"> is a concept of sharding large datasets into multiple chunks of data and then process chunk over neural network running on separate nodes of distributed cluster. </w:t>
      </w:r>
    </w:p>
    <w:p w14:paraId="1338CC38" w14:textId="60B86172" w:rsidR="00B76F51" w:rsidRPr="00D529D5" w:rsidRDefault="00B76F51" w:rsidP="00B76F51">
      <w:pPr>
        <w:rPr>
          <w:rFonts w:ascii="Times New Roman" w:hAnsi="Times New Roman" w:cs="Times New Roman"/>
          <w:bCs w:val="0"/>
          <w:sz w:val="22"/>
        </w:rPr>
      </w:pPr>
      <w:r w:rsidRPr="00FD5698">
        <w:rPr>
          <w:rFonts w:ascii="Times New Roman" w:hAnsi="Times New Roman" w:cs="Times New Roman"/>
          <w:b/>
          <w:bCs w:val="0"/>
          <w:sz w:val="22"/>
        </w:rPr>
        <w:t>Apache Spark</w:t>
      </w:r>
      <w:r w:rsidRPr="00D529D5">
        <w:rPr>
          <w:rFonts w:ascii="Times New Roman" w:hAnsi="Times New Roman" w:cs="Times New Roman"/>
          <w:bCs w:val="0"/>
          <w:sz w:val="22"/>
        </w:rPr>
        <w:t xml:space="preserve"> is a fast, general-purpose, fault-tolerant framework for interactive and iterative computations on large, distributed datasets by doing do in-memory processing of RDDs or DataFrames instead of saving data to hard disks.</w:t>
      </w:r>
      <w:r w:rsidR="00FD5698">
        <w:rPr>
          <w:rFonts w:ascii="Times New Roman" w:hAnsi="Times New Roman" w:cs="Times New Roman"/>
          <w:bCs w:val="0"/>
          <w:sz w:val="22"/>
        </w:rPr>
        <w:t xml:space="preserve"> </w:t>
      </w:r>
      <w:r w:rsidRPr="00D529D5">
        <w:rPr>
          <w:rFonts w:ascii="Times New Roman" w:hAnsi="Times New Roman" w:cs="Times New Roman"/>
          <w:bCs w:val="0"/>
          <w:sz w:val="22"/>
        </w:rPr>
        <w:t>It supports a wide variety of data sources as well as storage layers. It provides unified data access to combine different data formats, streaming data and defining complex operations using high-level, composable operators.</w:t>
      </w:r>
    </w:p>
    <w:p w14:paraId="04FF4774" w14:textId="77777777" w:rsidR="00B76F51" w:rsidRPr="00D529D5" w:rsidRDefault="00B76F51" w:rsidP="00B76F51">
      <w:pPr>
        <w:pStyle w:val="NormalWeb"/>
        <w:shd w:val="clear" w:color="auto" w:fill="FFFFFF"/>
        <w:rPr>
          <w:rFonts w:ascii="Times New Roman" w:eastAsia="Times New Roman" w:hAnsi="Times New Roman" w:cs="Times New Roman"/>
          <w:sz w:val="22"/>
        </w:rPr>
      </w:pPr>
      <w:r w:rsidRPr="00D529D5">
        <w:rPr>
          <w:rFonts w:ascii="Times New Roman" w:eastAsia="Times New Roman" w:hAnsi="Times New Roman" w:cs="Times New Roman"/>
          <w:sz w:val="22"/>
        </w:rPr>
        <w:t xml:space="preserve">Today Spark is the superpower of big data processing and makes big data accessible to everyone. But Spark or its core modules alone are not capable of training or running deep networks over the clusters. In the next few sections we will develop deep learning applications over Apache Spark cluster with optimized libraries. </w:t>
      </w:r>
    </w:p>
    <w:p w14:paraId="4B34A61C" w14:textId="75FF8930" w:rsidR="00B76F51" w:rsidRDefault="00814017" w:rsidP="00395BFE">
      <w:pPr>
        <w:pStyle w:val="NormalWeb"/>
        <w:shd w:val="clear" w:color="auto" w:fill="FFFFFF"/>
        <w:rPr>
          <w:rFonts w:ascii="Times New Roman" w:eastAsia="Times New Roman" w:hAnsi="Times New Roman" w:cs="Times New Roman"/>
          <w:sz w:val="22"/>
        </w:rPr>
      </w:pPr>
      <w:r>
        <w:rPr>
          <w:rFonts w:ascii="Times New Roman" w:eastAsia="Times New Roman" w:hAnsi="Times New Roman" w:cs="Times New Roman"/>
          <w:sz w:val="22"/>
        </w:rPr>
        <w:t>Please note that for the cod</w:t>
      </w:r>
      <w:r w:rsidR="00807226">
        <w:rPr>
          <w:rFonts w:ascii="Times New Roman" w:eastAsia="Times New Roman" w:hAnsi="Times New Roman" w:cs="Times New Roman"/>
          <w:sz w:val="22"/>
        </w:rPr>
        <w:t>ing purpose</w:t>
      </w:r>
      <w:r>
        <w:rPr>
          <w:rFonts w:ascii="Times New Roman" w:eastAsia="Times New Roman" w:hAnsi="Times New Roman" w:cs="Times New Roman"/>
          <w:sz w:val="22"/>
        </w:rPr>
        <w:t xml:space="preserve">, we will not cover the distributed </w:t>
      </w:r>
      <w:r w:rsidR="00807226">
        <w:rPr>
          <w:rFonts w:ascii="Times New Roman" w:eastAsia="Times New Roman" w:hAnsi="Times New Roman" w:cs="Times New Roman"/>
          <w:sz w:val="22"/>
        </w:rPr>
        <w:t xml:space="preserve">spark </w:t>
      </w:r>
      <w:r>
        <w:rPr>
          <w:rFonts w:ascii="Times New Roman" w:eastAsia="Times New Roman" w:hAnsi="Times New Roman" w:cs="Times New Roman"/>
          <w:sz w:val="22"/>
        </w:rPr>
        <w:t>cluster setup, instead use Apache Spark standalone mode. More information about Spark cluster mode can be found at:</w:t>
      </w:r>
    </w:p>
    <w:p w14:paraId="25543894" w14:textId="164AC725" w:rsidR="00814017" w:rsidRPr="00395BFE" w:rsidRDefault="00814017" w:rsidP="00395BFE">
      <w:pPr>
        <w:pStyle w:val="NormalWeb"/>
        <w:shd w:val="clear" w:color="auto" w:fill="FFFFFF"/>
        <w:rPr>
          <w:rFonts w:ascii="Times New Roman" w:eastAsia="Times New Roman" w:hAnsi="Times New Roman" w:cs="Times New Roman"/>
          <w:sz w:val="22"/>
        </w:rPr>
      </w:pPr>
      <w:r>
        <w:rPr>
          <w:rFonts w:ascii="Times New Roman" w:eastAsia="Times New Roman" w:hAnsi="Times New Roman" w:cs="Times New Roman"/>
          <w:sz w:val="22"/>
        </w:rPr>
        <w:t>(</w:t>
      </w:r>
      <w:hyperlink r:id="rId13" w:history="1">
        <w:r w:rsidRPr="00C9295D">
          <w:rPr>
            <w:rStyle w:val="URLPACKT"/>
          </w:rPr>
          <w:t>https://spark.apache.org/docs/latest/cluster-overview.html</w:t>
        </w:r>
        <w:r w:rsidRPr="00C9295D">
          <w:rPr>
            <w:rStyle w:val="URLPACKT"/>
            <w:color w:val="000000" w:themeColor="text1"/>
          </w:rPr>
          <w:t>)</w:t>
        </w:r>
      </w:hyperlink>
      <w:r>
        <w:rPr>
          <w:rFonts w:ascii="Times New Roman" w:eastAsia="Times New Roman" w:hAnsi="Times New Roman" w:cs="Times New Roman"/>
          <w:sz w:val="22"/>
        </w:rPr>
        <w:t xml:space="preserve"> .</w:t>
      </w:r>
    </w:p>
    <w:p w14:paraId="0B119FE9" w14:textId="211553E9" w:rsidR="00B76F51" w:rsidRPr="004F21F5" w:rsidRDefault="004F21F5" w:rsidP="004F21F5">
      <w:pPr>
        <w:pStyle w:val="Heading2"/>
        <w:rPr>
          <w:rFonts w:eastAsiaTheme="minorHAnsi"/>
        </w:rPr>
      </w:pPr>
      <w:r>
        <w:rPr>
          <w:rFonts w:eastAsiaTheme="minorHAnsi"/>
        </w:rPr>
        <w:t xml:space="preserve">Running pre-trained model using Spark Deep Learning </w:t>
      </w:r>
    </w:p>
    <w:p w14:paraId="3E306039" w14:textId="784C7414" w:rsidR="00B76F51" w:rsidRPr="00D529D5" w:rsidRDefault="00B76F51" w:rsidP="00D529D5">
      <w:pPr>
        <w:pStyle w:val="NormalWeb"/>
        <w:shd w:val="clear" w:color="auto" w:fill="FFFFFF"/>
        <w:spacing w:before="0" w:beforeAutospacing="0" w:after="150" w:afterAutospacing="0"/>
        <w:rPr>
          <w:rFonts w:ascii="Times New Roman" w:eastAsia="Times New Roman" w:hAnsi="Times New Roman" w:cs="Times New Roman"/>
          <w:sz w:val="22"/>
        </w:rPr>
      </w:pPr>
      <w:r w:rsidRPr="00D529D5">
        <w:rPr>
          <w:rFonts w:ascii="Times New Roman" w:eastAsia="Times New Roman" w:hAnsi="Times New Roman" w:cs="Times New Roman"/>
          <w:b/>
          <w:bCs/>
          <w:sz w:val="22"/>
        </w:rPr>
        <w:t>Deep Learning Pipelines</w:t>
      </w:r>
      <w:r w:rsidRPr="00D529D5">
        <w:rPr>
          <w:rFonts w:ascii="Times New Roman" w:eastAsia="Times New Roman" w:hAnsi="Times New Roman" w:cs="Times New Roman"/>
          <w:sz w:val="22"/>
        </w:rPr>
        <w:t>, is an open-source library that leverage the power of Apache Spark cluster to easily integrate scalable deep learning into machine learning workflows. It is built on top of Apache Spark’s ML Pipelines for training, and uses Spark DataFrames and SQL for deploying models. It provides high-level APIs for running transfer learning in a distributed manner by integrating pre-trained model as transformer in Spark ML Pipeline.</w:t>
      </w:r>
    </w:p>
    <w:p w14:paraId="60E8357C" w14:textId="77777777" w:rsidR="00B76F51" w:rsidRDefault="00B76F51" w:rsidP="00D529D5">
      <w:pPr>
        <w:pStyle w:val="NormalWeb"/>
        <w:shd w:val="clear" w:color="auto" w:fill="FFFFFF"/>
        <w:spacing w:before="0" w:beforeAutospacing="0" w:after="150" w:afterAutospacing="0"/>
        <w:rPr>
          <w:rFonts w:ascii="Times New Roman" w:eastAsia="Times New Roman" w:hAnsi="Times New Roman" w:cs="Times New Roman"/>
          <w:sz w:val="22"/>
        </w:rPr>
      </w:pPr>
      <w:r w:rsidRPr="00D529D5">
        <w:rPr>
          <w:rFonts w:ascii="Times New Roman" w:eastAsia="Times New Roman" w:hAnsi="Times New Roman" w:cs="Times New Roman"/>
          <w:sz w:val="22"/>
        </w:rPr>
        <w:t>Deep Learning Pipelines makes transfer learning easier with the concept of a </w:t>
      </w:r>
      <w:r w:rsidRPr="005A507B">
        <w:rPr>
          <w:rFonts w:ascii="Times New Roman" w:eastAsia="Times New Roman" w:hAnsi="Times New Roman" w:cs="Times New Roman"/>
          <w:b/>
          <w:sz w:val="22"/>
        </w:rPr>
        <w:t>Featurizer</w:t>
      </w:r>
      <w:r w:rsidRPr="00D529D5">
        <w:rPr>
          <w:rFonts w:ascii="Times New Roman" w:eastAsia="Times New Roman" w:hAnsi="Times New Roman" w:cs="Times New Roman"/>
          <w:sz w:val="22"/>
        </w:rPr>
        <w:t xml:space="preserve">. The Featurizer (or </w:t>
      </w:r>
      <w:r w:rsidRPr="005A507B">
        <w:rPr>
          <w:rFonts w:ascii="Times New Roman" w:eastAsia="Times New Roman" w:hAnsi="Times New Roman" w:cs="Times New Roman"/>
          <w:b/>
          <w:sz w:val="22"/>
        </w:rPr>
        <w:t>DeepImageFeaturizer</w:t>
      </w:r>
      <w:r w:rsidRPr="00D529D5">
        <w:rPr>
          <w:rFonts w:ascii="Times New Roman" w:eastAsia="Times New Roman" w:hAnsi="Times New Roman" w:cs="Times New Roman"/>
          <w:sz w:val="22"/>
        </w:rPr>
        <w:t xml:space="preserve"> in case of image operation) automatically remove the last layer of a pre-trained neural network model and uses all the previous </w:t>
      </w:r>
      <w:r w:rsidRPr="00D529D5">
        <w:rPr>
          <w:rFonts w:ascii="Times New Roman" w:eastAsia="Times New Roman" w:hAnsi="Times New Roman" w:cs="Times New Roman"/>
          <w:sz w:val="22"/>
        </w:rPr>
        <w:lastRenderedPageBreak/>
        <w:t xml:space="preserve">layers output as features for the classification algorithm (e.g. Logistic Regression) specific to new problem domain. </w:t>
      </w:r>
    </w:p>
    <w:p w14:paraId="52A69939" w14:textId="27DC61C8" w:rsidR="00DB6D9F" w:rsidRDefault="00065992" w:rsidP="00D529D5">
      <w:pPr>
        <w:pStyle w:val="NormalWeb"/>
        <w:shd w:val="clear" w:color="auto" w:fill="FFFFFF"/>
        <w:spacing w:before="0" w:beforeAutospacing="0" w:after="150" w:afterAutospacing="0"/>
        <w:rPr>
          <w:rFonts w:ascii="Times New Roman" w:eastAsia="Times New Roman" w:hAnsi="Times New Roman" w:cs="Times New Roman"/>
          <w:sz w:val="22"/>
        </w:rPr>
      </w:pPr>
      <w:r>
        <w:rPr>
          <w:rFonts w:ascii="Times New Roman" w:eastAsia="Times New Roman" w:hAnsi="Times New Roman" w:cs="Times New Roman"/>
          <w:sz w:val="22"/>
        </w:rPr>
        <w:t xml:space="preserve">Let us implement deep learning pipeline </w:t>
      </w:r>
      <w:r w:rsidR="0002131C">
        <w:rPr>
          <w:rFonts w:ascii="Times New Roman" w:eastAsia="Times New Roman" w:hAnsi="Times New Roman" w:cs="Times New Roman"/>
          <w:sz w:val="22"/>
        </w:rPr>
        <w:t xml:space="preserve">for predicting </w:t>
      </w:r>
      <w:r w:rsidR="008000BE">
        <w:rPr>
          <w:rFonts w:ascii="Times New Roman" w:eastAsia="Times New Roman" w:hAnsi="Times New Roman" w:cs="Times New Roman"/>
          <w:sz w:val="22"/>
        </w:rPr>
        <w:t xml:space="preserve">sample images of </w:t>
      </w:r>
      <w:r w:rsidR="00B12CCD">
        <w:rPr>
          <w:rFonts w:ascii="Times New Roman" w:eastAsia="Times New Roman" w:hAnsi="Times New Roman" w:cs="Times New Roman"/>
          <w:sz w:val="22"/>
        </w:rPr>
        <w:t>flower dataset (</w:t>
      </w:r>
      <w:r w:rsidR="00B12CCD" w:rsidRPr="00FC6729">
        <w:rPr>
          <w:rStyle w:val="URLPACKT"/>
        </w:rPr>
        <w:t>http://download.tensorflow.org/example_images/flower_photos.tgz)</w:t>
      </w:r>
      <w:r w:rsidR="00B12CCD">
        <w:rPr>
          <w:rFonts w:ascii="Times New Roman" w:eastAsia="Times New Roman" w:hAnsi="Times New Roman" w:cs="Times New Roman"/>
          <w:sz w:val="22"/>
        </w:rPr>
        <w:t xml:space="preserve"> </w:t>
      </w:r>
      <w:r w:rsidR="00674053">
        <w:rPr>
          <w:rFonts w:ascii="Times New Roman" w:eastAsia="Times New Roman" w:hAnsi="Times New Roman" w:cs="Times New Roman"/>
          <w:sz w:val="22"/>
        </w:rPr>
        <w:t>with pre-trained model over spark cluster</w:t>
      </w:r>
      <w:r w:rsidR="0002131C">
        <w:rPr>
          <w:rFonts w:ascii="Times New Roman" w:eastAsia="Times New Roman" w:hAnsi="Times New Roman" w:cs="Times New Roman"/>
          <w:sz w:val="22"/>
        </w:rPr>
        <w:t>.</w:t>
      </w:r>
      <w:r w:rsidR="008000BE">
        <w:rPr>
          <w:rFonts w:ascii="Times New Roman" w:eastAsia="Times New Roman" w:hAnsi="Times New Roman" w:cs="Times New Roman"/>
          <w:sz w:val="22"/>
        </w:rPr>
        <w:t xml:space="preserve"> </w:t>
      </w:r>
    </w:p>
    <w:p w14:paraId="2C98BDF8" w14:textId="70CDC502" w:rsidR="00DB6D9F" w:rsidRDefault="00DB6D9F" w:rsidP="00D529D5">
      <w:pPr>
        <w:pStyle w:val="NormalWeb"/>
        <w:shd w:val="clear" w:color="auto" w:fill="FFFFFF"/>
        <w:spacing w:before="0" w:beforeAutospacing="0" w:after="150" w:afterAutospacing="0"/>
        <w:rPr>
          <w:rFonts w:ascii="Times New Roman" w:eastAsia="Times New Roman" w:hAnsi="Times New Roman" w:cs="Times New Roman"/>
          <w:sz w:val="22"/>
        </w:rPr>
      </w:pPr>
      <w:r>
        <w:rPr>
          <w:rFonts w:ascii="Times New Roman" w:eastAsia="Times New Roman" w:hAnsi="Times New Roman" w:cs="Times New Roman"/>
          <w:sz w:val="22"/>
        </w:rPr>
        <w:t xml:space="preserve">First start the </w:t>
      </w:r>
      <w:r w:rsidR="003F5A54">
        <w:rPr>
          <w:rFonts w:ascii="Times New Roman" w:eastAsia="Times New Roman" w:hAnsi="Times New Roman" w:cs="Times New Roman"/>
          <w:sz w:val="22"/>
        </w:rPr>
        <w:t>pyspark with the deep learning pipeline package.</w:t>
      </w:r>
    </w:p>
    <w:p w14:paraId="62507965" w14:textId="77777777" w:rsidR="003F5A54" w:rsidRDefault="003F5A54" w:rsidP="00916E2D">
      <w:pPr>
        <w:pStyle w:val="graf"/>
        <w:shd w:val="clear" w:color="auto" w:fill="FFFFFF"/>
        <w:spacing w:before="0" w:beforeAutospacing="0" w:after="0" w:afterAutospacing="0"/>
        <w:rPr>
          <w:rFonts w:ascii="Lucida Console" w:hAnsi="Lucida Console"/>
          <w:bCs/>
          <w:sz w:val="19"/>
          <w:szCs w:val="18"/>
          <w:lang w:eastAsia="ar-SA"/>
        </w:rPr>
      </w:pPr>
      <w:r w:rsidRPr="00916E2D">
        <w:rPr>
          <w:rFonts w:ascii="Lucida Console" w:hAnsi="Lucida Console"/>
          <w:bCs/>
          <w:sz w:val="19"/>
          <w:szCs w:val="18"/>
          <w:lang w:eastAsia="ar-SA"/>
        </w:rPr>
        <w:t>pyspark --master local[*] --packages databricks:spark-deep-learning:0.1.0-spark2.1-s_2.11</w:t>
      </w:r>
    </w:p>
    <w:p w14:paraId="0164C0AF" w14:textId="77777777" w:rsidR="008A0135" w:rsidRPr="00916E2D" w:rsidRDefault="008A0135" w:rsidP="00916E2D">
      <w:pPr>
        <w:pStyle w:val="graf"/>
        <w:shd w:val="clear" w:color="auto" w:fill="FFFFFF"/>
        <w:spacing w:before="0" w:beforeAutospacing="0" w:after="0" w:afterAutospacing="0"/>
        <w:rPr>
          <w:rFonts w:ascii="Lucida Console" w:hAnsi="Lucida Console"/>
          <w:bCs/>
          <w:sz w:val="19"/>
          <w:szCs w:val="18"/>
          <w:lang w:eastAsia="ar-SA"/>
        </w:rPr>
      </w:pPr>
    </w:p>
    <w:p w14:paraId="6D827F7B" w14:textId="5D116E71" w:rsidR="00B35772" w:rsidRPr="008A0135" w:rsidRDefault="00B35772" w:rsidP="00B35772">
      <w:pPr>
        <w:pStyle w:val="NormalWeb"/>
        <w:shd w:val="clear" w:color="auto" w:fill="FFFFFF"/>
        <w:spacing w:before="0" w:beforeAutospacing="0" w:after="150" w:afterAutospacing="0"/>
        <w:rPr>
          <w:rFonts w:ascii="Times New Roman" w:eastAsia="Times New Roman" w:hAnsi="Times New Roman" w:cs="Times New Roman"/>
          <w:bCs/>
          <w:sz w:val="22"/>
        </w:rPr>
      </w:pPr>
      <w:r w:rsidRPr="008A0135">
        <w:rPr>
          <w:rFonts w:ascii="Times New Roman" w:eastAsia="Times New Roman" w:hAnsi="Times New Roman" w:cs="Times New Roman"/>
          <w:bCs/>
          <w:sz w:val="22"/>
        </w:rPr>
        <w:t xml:space="preserve">Note: </w:t>
      </w:r>
      <w:r w:rsidRPr="008A0135">
        <w:rPr>
          <w:rFonts w:ascii="Times New Roman" w:eastAsia="Times New Roman" w:hAnsi="Times New Roman" w:cs="Times New Roman"/>
          <w:bCs/>
          <w:sz w:val="22"/>
        </w:rPr>
        <w:t xml:space="preserve">If you get </w:t>
      </w:r>
      <w:r w:rsidR="00B12CCD" w:rsidRPr="008A0135">
        <w:rPr>
          <w:rFonts w:ascii="Times New Roman" w:eastAsia="Times New Roman" w:hAnsi="Times New Roman" w:cs="Times New Roman"/>
          <w:bCs/>
          <w:sz w:val="22"/>
        </w:rPr>
        <w:t xml:space="preserve">the </w:t>
      </w:r>
      <w:r w:rsidRPr="008A0135">
        <w:rPr>
          <w:rFonts w:ascii="Times New Roman" w:eastAsia="Times New Roman" w:hAnsi="Times New Roman" w:cs="Times New Roman"/>
          <w:bCs/>
          <w:sz w:val="22"/>
        </w:rPr>
        <w:t>error (</w:t>
      </w:r>
      <w:r w:rsidR="00002522" w:rsidRPr="008A0135">
        <w:rPr>
          <w:rFonts w:ascii="Times New Roman" w:eastAsia="Times New Roman" w:hAnsi="Times New Roman" w:cs="Times New Roman"/>
          <w:bCs/>
          <w:sz w:val="22"/>
        </w:rPr>
        <w:t>“</w:t>
      </w:r>
      <w:r w:rsidRPr="008A0135">
        <w:rPr>
          <w:rFonts w:ascii="Times New Roman" w:eastAsia="Times New Roman" w:hAnsi="Times New Roman" w:cs="Times New Roman"/>
          <w:bCs/>
          <w:sz w:val="22"/>
        </w:rPr>
        <w:t>No module named sparkdl</w:t>
      </w:r>
      <w:r w:rsidR="00002522" w:rsidRPr="008A0135">
        <w:rPr>
          <w:rFonts w:ascii="Times New Roman" w:eastAsia="Times New Roman" w:hAnsi="Times New Roman" w:cs="Times New Roman"/>
          <w:bCs/>
          <w:sz w:val="22"/>
        </w:rPr>
        <w:t>”</w:t>
      </w:r>
      <w:r w:rsidR="00B12CCD" w:rsidRPr="008A0135">
        <w:rPr>
          <w:rFonts w:ascii="Times New Roman" w:eastAsia="Times New Roman" w:hAnsi="Times New Roman" w:cs="Times New Roman"/>
          <w:bCs/>
          <w:sz w:val="22"/>
        </w:rPr>
        <w:t>) while starting the p</w:t>
      </w:r>
      <w:r w:rsidRPr="008A0135">
        <w:rPr>
          <w:rFonts w:ascii="Times New Roman" w:eastAsia="Times New Roman" w:hAnsi="Times New Roman" w:cs="Times New Roman"/>
          <w:bCs/>
          <w:sz w:val="22"/>
        </w:rPr>
        <w:t>ySpark with deep learning,</w:t>
      </w:r>
      <w:r w:rsidR="00B12CCD" w:rsidRPr="008A0135">
        <w:rPr>
          <w:rFonts w:ascii="Times New Roman" w:eastAsia="Times New Roman" w:hAnsi="Times New Roman" w:cs="Times New Roman"/>
          <w:bCs/>
          <w:sz w:val="22"/>
        </w:rPr>
        <w:t xml:space="preserve"> </w:t>
      </w:r>
      <w:r w:rsidRPr="008A0135">
        <w:rPr>
          <w:rFonts w:ascii="Times New Roman" w:eastAsia="Times New Roman" w:hAnsi="Times New Roman" w:cs="Times New Roman"/>
          <w:bCs/>
          <w:sz w:val="22"/>
        </w:rPr>
        <w:t>please check the github page for workaround:</w:t>
      </w:r>
    </w:p>
    <w:p w14:paraId="14576EFC" w14:textId="11E5D5BA" w:rsidR="00002522" w:rsidRPr="00FC6729" w:rsidRDefault="00002522" w:rsidP="00B35772">
      <w:pPr>
        <w:pStyle w:val="NormalWeb"/>
        <w:shd w:val="clear" w:color="auto" w:fill="FFFFFF"/>
        <w:spacing w:before="0" w:beforeAutospacing="0" w:after="150" w:afterAutospacing="0"/>
        <w:rPr>
          <w:rStyle w:val="URLPACKT"/>
        </w:rPr>
      </w:pPr>
      <w:hyperlink r:id="rId14" w:history="1">
        <w:r w:rsidRPr="00FC6729">
          <w:rPr>
            <w:rStyle w:val="URLPACKT"/>
          </w:rPr>
          <w:t>https://github.com/databricks/spark-deep-learning/issues/18</w:t>
        </w:r>
      </w:hyperlink>
    </w:p>
    <w:p w14:paraId="3944F997" w14:textId="77777777" w:rsidR="00142664" w:rsidRDefault="00142664" w:rsidP="00B35772">
      <w:pPr>
        <w:pStyle w:val="NormalWeb"/>
        <w:shd w:val="clear" w:color="auto" w:fill="FFFFFF"/>
        <w:spacing w:before="0" w:beforeAutospacing="0" w:after="150" w:afterAutospacing="0"/>
        <w:rPr>
          <w:rFonts w:ascii="Times New Roman" w:eastAsia="Times New Roman" w:hAnsi="Times New Roman" w:cs="Times New Roman"/>
          <w:sz w:val="22"/>
        </w:rPr>
      </w:pPr>
    </w:p>
    <w:p w14:paraId="40774E3E" w14:textId="6E2AB5B0" w:rsidR="0002131C" w:rsidRPr="00142664" w:rsidRDefault="0002131C" w:rsidP="00D529D5">
      <w:pPr>
        <w:pStyle w:val="NormalWeb"/>
        <w:shd w:val="clear" w:color="auto" w:fill="FFFFFF"/>
        <w:spacing w:before="0" w:beforeAutospacing="0" w:after="150" w:afterAutospacing="0"/>
        <w:rPr>
          <w:rFonts w:ascii="Times New Roman" w:eastAsia="Times New Roman" w:hAnsi="Times New Roman" w:cs="Times New Roman"/>
          <w:bCs/>
          <w:sz w:val="22"/>
        </w:rPr>
      </w:pPr>
      <w:r w:rsidRPr="00142664">
        <w:rPr>
          <w:rFonts w:ascii="Times New Roman" w:eastAsia="Times New Roman" w:hAnsi="Times New Roman" w:cs="Times New Roman"/>
          <w:bCs/>
          <w:sz w:val="22"/>
        </w:rPr>
        <w:t>First read the images</w:t>
      </w:r>
      <w:r w:rsidR="00916E2D" w:rsidRPr="00142664">
        <w:rPr>
          <w:rFonts w:ascii="Times New Roman" w:eastAsia="Times New Roman" w:hAnsi="Times New Roman" w:cs="Times New Roman"/>
          <w:bCs/>
          <w:sz w:val="22"/>
        </w:rPr>
        <w:t xml:space="preserve"> and </w:t>
      </w:r>
      <w:r w:rsidR="00277DCC" w:rsidRPr="00142664">
        <w:rPr>
          <w:rFonts w:ascii="Times New Roman" w:eastAsia="Times New Roman" w:hAnsi="Times New Roman" w:cs="Times New Roman"/>
          <w:bCs/>
          <w:sz w:val="22"/>
        </w:rPr>
        <w:t xml:space="preserve">randomly </w:t>
      </w:r>
      <w:r w:rsidR="00916E2D" w:rsidRPr="00142664">
        <w:rPr>
          <w:rFonts w:ascii="Times New Roman" w:eastAsia="Times New Roman" w:hAnsi="Times New Roman" w:cs="Times New Roman"/>
          <w:bCs/>
          <w:sz w:val="22"/>
        </w:rPr>
        <w:t xml:space="preserve">split </w:t>
      </w:r>
      <w:r w:rsidR="00277DCC" w:rsidRPr="00142664">
        <w:rPr>
          <w:rFonts w:ascii="Times New Roman" w:eastAsia="Times New Roman" w:hAnsi="Times New Roman" w:cs="Times New Roman"/>
          <w:bCs/>
          <w:sz w:val="22"/>
        </w:rPr>
        <w:t xml:space="preserve">it </w:t>
      </w:r>
      <w:r w:rsidR="00916E2D" w:rsidRPr="00142664">
        <w:rPr>
          <w:rFonts w:ascii="Times New Roman" w:eastAsia="Times New Roman" w:hAnsi="Times New Roman" w:cs="Times New Roman"/>
          <w:bCs/>
          <w:sz w:val="22"/>
        </w:rPr>
        <w:t>into train, test set</w:t>
      </w:r>
      <w:r w:rsidRPr="00142664">
        <w:rPr>
          <w:rFonts w:ascii="Times New Roman" w:eastAsia="Times New Roman" w:hAnsi="Times New Roman" w:cs="Times New Roman"/>
          <w:bCs/>
          <w:sz w:val="22"/>
        </w:rPr>
        <w:t>.</w:t>
      </w:r>
    </w:p>
    <w:p w14:paraId="63A0EF82"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img_dir= “path to base image directory”</w:t>
      </w:r>
    </w:p>
    <w:p w14:paraId="30114224"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roses_df = readImages(img_dir + “/roses”).withColumn("label", lit(1))</w:t>
      </w:r>
    </w:p>
    <w:p w14:paraId="212338D8"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daisy_df = readImages(img_dir + "/daisy").withColumn("label", lit(0))</w:t>
      </w:r>
    </w:p>
    <w:p w14:paraId="5F48812C"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roses_train, roses_test = roses_df.randomSplit([0.6, 0.4])</w:t>
      </w:r>
    </w:p>
    <w:p w14:paraId="7B90527E"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daisy_train, daisy_test = daisy_df.randomSplit([0.6, 0.4])</w:t>
      </w:r>
    </w:p>
    <w:p w14:paraId="6AB99FFC" w14:textId="77777777" w:rsidR="00B12CCD" w:rsidRPr="00B12CCD" w:rsidRDefault="00B12CCD" w:rsidP="00916E2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train_df = roses_train.unionAll(daisy_train)</w:t>
      </w:r>
    </w:p>
    <w:p w14:paraId="45B3A080" w14:textId="77777777" w:rsidR="0002131C" w:rsidRPr="00D529D5" w:rsidRDefault="0002131C" w:rsidP="00D529D5">
      <w:pPr>
        <w:pStyle w:val="NormalWeb"/>
        <w:shd w:val="clear" w:color="auto" w:fill="FFFFFF"/>
        <w:spacing w:before="0" w:beforeAutospacing="0" w:after="150" w:afterAutospacing="0"/>
        <w:rPr>
          <w:rFonts w:ascii="Times New Roman" w:eastAsia="Times New Roman" w:hAnsi="Times New Roman" w:cs="Times New Roman"/>
          <w:sz w:val="22"/>
        </w:rPr>
      </w:pPr>
    </w:p>
    <w:p w14:paraId="515B9633" w14:textId="7B590135" w:rsidR="002002B4" w:rsidRPr="00142664" w:rsidRDefault="000C0116" w:rsidP="00142664">
      <w:pPr>
        <w:pStyle w:val="NormalWeb"/>
        <w:shd w:val="clear" w:color="auto" w:fill="FFFFFF"/>
        <w:spacing w:before="0" w:beforeAutospacing="0" w:after="150" w:afterAutospacing="0"/>
        <w:rPr>
          <w:rFonts w:ascii="Times New Roman" w:eastAsia="Times New Roman" w:hAnsi="Times New Roman" w:cs="Times New Roman"/>
          <w:bCs/>
          <w:sz w:val="22"/>
        </w:rPr>
      </w:pPr>
      <w:r w:rsidRPr="00142664">
        <w:rPr>
          <w:rFonts w:ascii="Times New Roman" w:eastAsia="Times New Roman" w:hAnsi="Times New Roman" w:cs="Times New Roman"/>
          <w:bCs/>
          <w:sz w:val="22"/>
        </w:rPr>
        <w:t>Then</w:t>
      </w:r>
      <w:r w:rsidR="0002131C" w:rsidRPr="00142664">
        <w:rPr>
          <w:rFonts w:ascii="Times New Roman" w:eastAsia="Times New Roman" w:hAnsi="Times New Roman" w:cs="Times New Roman"/>
          <w:bCs/>
          <w:sz w:val="22"/>
        </w:rPr>
        <w:t xml:space="preserve"> create a pipeline with DeepImageFeaturizer using InceptionV3 model.</w:t>
      </w:r>
    </w:p>
    <w:p w14:paraId="22F247EE" w14:textId="77777777" w:rsidR="0002131C" w:rsidRPr="002002B4" w:rsidRDefault="0002131C" w:rsidP="00C033FC">
      <w:pPr>
        <w:pStyle w:val="graf"/>
        <w:shd w:val="clear" w:color="auto" w:fill="FFFFFF"/>
        <w:spacing w:before="0" w:beforeAutospacing="0" w:after="0" w:afterAutospacing="0"/>
        <w:rPr>
          <w:rFonts w:ascii="Lucida Console" w:hAnsi="Lucida Console"/>
          <w:bCs/>
          <w:sz w:val="19"/>
          <w:szCs w:val="18"/>
          <w:lang w:eastAsia="ar-SA"/>
        </w:rPr>
      </w:pPr>
    </w:p>
    <w:p w14:paraId="06BE7D72" w14:textId="77777777" w:rsidR="00B12CCD" w:rsidRPr="00B12CCD"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featurizer = DeepImageFeaturizer(inputCol="image", outputCol="features", modelName="InceptionV3")</w:t>
      </w:r>
    </w:p>
    <w:p w14:paraId="54DF2826" w14:textId="77777777" w:rsidR="00B12CCD" w:rsidRPr="00B12CCD"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lr = LogisticRegression(maxIter=20, regParam=0.05, elasticNetParam=0.3, labelCol="label")</w:t>
      </w:r>
    </w:p>
    <w:p w14:paraId="6E42471A" w14:textId="7B38D594" w:rsidR="00B12CCD" w:rsidRPr="00B12CCD"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p = Pipeline(stages=[featurizer, lr])</w:t>
      </w:r>
    </w:p>
    <w:p w14:paraId="570C8EF2" w14:textId="77777777" w:rsidR="002002B4" w:rsidRDefault="002002B4" w:rsidP="00C033FC">
      <w:pPr>
        <w:pStyle w:val="graf"/>
        <w:shd w:val="clear" w:color="auto" w:fill="FFFFFF"/>
        <w:spacing w:before="0" w:beforeAutospacing="0" w:after="0" w:afterAutospacing="0"/>
        <w:rPr>
          <w:rFonts w:ascii="Lucida Console" w:hAnsi="Lucida Console"/>
          <w:bCs/>
          <w:sz w:val="19"/>
          <w:szCs w:val="18"/>
          <w:lang w:eastAsia="ar-SA"/>
        </w:rPr>
      </w:pPr>
    </w:p>
    <w:p w14:paraId="5E7907B8" w14:textId="5298329E" w:rsidR="003724FA" w:rsidRPr="00142664" w:rsidRDefault="000C0116" w:rsidP="00142664">
      <w:pPr>
        <w:pStyle w:val="NormalWeb"/>
        <w:shd w:val="clear" w:color="auto" w:fill="FFFFFF"/>
        <w:spacing w:before="0" w:beforeAutospacing="0" w:after="150" w:afterAutospacing="0"/>
        <w:rPr>
          <w:rFonts w:ascii="Times New Roman" w:eastAsia="Times New Roman" w:hAnsi="Times New Roman" w:cs="Times New Roman"/>
          <w:bCs/>
          <w:sz w:val="22"/>
        </w:rPr>
      </w:pPr>
      <w:r w:rsidRPr="00142664">
        <w:rPr>
          <w:rFonts w:ascii="Times New Roman" w:eastAsia="Times New Roman" w:hAnsi="Times New Roman" w:cs="Times New Roman"/>
          <w:bCs/>
          <w:sz w:val="22"/>
        </w:rPr>
        <w:t xml:space="preserve">Now fit the images with existing pre-trained model,where </w:t>
      </w:r>
      <w:r w:rsidR="003724FA" w:rsidRPr="00142664">
        <w:rPr>
          <w:rFonts w:ascii="Times New Roman" w:eastAsia="Times New Roman" w:hAnsi="Times New Roman" w:cs="Times New Roman"/>
          <w:bCs/>
          <w:sz w:val="22"/>
        </w:rPr>
        <w:t>train_images_df is a dataset of images and labels</w:t>
      </w:r>
      <w:r w:rsidRPr="00142664">
        <w:rPr>
          <w:rFonts w:ascii="Times New Roman" w:eastAsia="Times New Roman" w:hAnsi="Times New Roman" w:cs="Times New Roman"/>
          <w:bCs/>
          <w:sz w:val="22"/>
        </w:rPr>
        <w:t>.</w:t>
      </w:r>
    </w:p>
    <w:p w14:paraId="4AC06CA7" w14:textId="77777777" w:rsidR="000C0116" w:rsidRPr="002002B4" w:rsidRDefault="000C0116" w:rsidP="00C033FC">
      <w:pPr>
        <w:pStyle w:val="graf"/>
        <w:shd w:val="clear" w:color="auto" w:fill="FFFFFF"/>
        <w:spacing w:before="0" w:beforeAutospacing="0" w:after="0" w:afterAutospacing="0"/>
        <w:rPr>
          <w:rFonts w:ascii="Lucida Console" w:hAnsi="Lucida Console"/>
          <w:bCs/>
          <w:sz w:val="19"/>
          <w:szCs w:val="18"/>
          <w:lang w:eastAsia="ar-SA"/>
        </w:rPr>
      </w:pPr>
    </w:p>
    <w:p w14:paraId="17D4CCB5" w14:textId="61B05B0F" w:rsidR="002002B4" w:rsidRPr="002002B4" w:rsidRDefault="00B12CCD" w:rsidP="00C033FC">
      <w:pPr>
        <w:pStyle w:val="graf"/>
        <w:shd w:val="clear" w:color="auto" w:fill="FFFFFF"/>
        <w:spacing w:before="0" w:beforeAutospacing="0" w:after="0" w:afterAutospacing="0"/>
        <w:rPr>
          <w:rFonts w:ascii="Lucida Console" w:hAnsi="Lucida Console"/>
          <w:bCs/>
          <w:sz w:val="19"/>
          <w:szCs w:val="18"/>
          <w:lang w:eastAsia="ar-SA"/>
        </w:rPr>
      </w:pPr>
      <w:r w:rsidRPr="00B12CCD">
        <w:rPr>
          <w:rFonts w:ascii="Lucida Console" w:hAnsi="Lucida Console"/>
          <w:bCs/>
          <w:sz w:val="19"/>
          <w:szCs w:val="18"/>
          <w:lang w:eastAsia="ar-SA"/>
        </w:rPr>
        <w:t>p_model = p.fit(train_df)</w:t>
      </w:r>
      <w:r w:rsidR="002002B4" w:rsidRPr="002002B4">
        <w:rPr>
          <w:rFonts w:ascii="Lucida Console" w:hAnsi="Lucida Console"/>
          <w:bCs/>
          <w:sz w:val="19"/>
          <w:szCs w:val="18"/>
          <w:lang w:eastAsia="ar-SA"/>
        </w:rPr>
        <w:t xml:space="preserve">   </w:t>
      </w:r>
    </w:p>
    <w:p w14:paraId="23990364" w14:textId="77777777" w:rsidR="003724FA" w:rsidRDefault="003724FA" w:rsidP="00C033FC">
      <w:pPr>
        <w:pStyle w:val="graf"/>
        <w:shd w:val="clear" w:color="auto" w:fill="FFFFFF"/>
        <w:spacing w:before="0" w:beforeAutospacing="0" w:after="0" w:afterAutospacing="0"/>
        <w:rPr>
          <w:rFonts w:ascii="Lucida Console" w:hAnsi="Lucida Console"/>
          <w:bCs/>
          <w:sz w:val="19"/>
          <w:szCs w:val="18"/>
          <w:lang w:eastAsia="ar-SA"/>
        </w:rPr>
      </w:pPr>
    </w:p>
    <w:p w14:paraId="6DE1E2A7" w14:textId="30F40163" w:rsidR="000C0116" w:rsidRPr="00142664" w:rsidRDefault="000C0116" w:rsidP="00142664">
      <w:pPr>
        <w:pStyle w:val="NormalWeb"/>
        <w:shd w:val="clear" w:color="auto" w:fill="FFFFFF"/>
        <w:spacing w:before="0" w:beforeAutospacing="0" w:after="150" w:afterAutospacing="0"/>
        <w:rPr>
          <w:rFonts w:ascii="Times New Roman" w:eastAsia="Times New Roman" w:hAnsi="Times New Roman" w:cs="Times New Roman"/>
          <w:bCs/>
          <w:sz w:val="22"/>
        </w:rPr>
      </w:pPr>
      <w:r w:rsidRPr="00142664">
        <w:rPr>
          <w:rFonts w:ascii="Times New Roman" w:eastAsia="Times New Roman" w:hAnsi="Times New Roman" w:cs="Times New Roman"/>
          <w:bCs/>
          <w:sz w:val="22"/>
        </w:rPr>
        <w:t xml:space="preserve">Finally, we </w:t>
      </w:r>
      <w:r w:rsidR="00394631" w:rsidRPr="00142664">
        <w:rPr>
          <w:rFonts w:ascii="Times New Roman" w:eastAsia="Times New Roman" w:hAnsi="Times New Roman" w:cs="Times New Roman"/>
          <w:bCs/>
          <w:sz w:val="22"/>
        </w:rPr>
        <w:t>will</w:t>
      </w:r>
      <w:r w:rsidRPr="00142664">
        <w:rPr>
          <w:rFonts w:ascii="Times New Roman" w:eastAsia="Times New Roman" w:hAnsi="Times New Roman" w:cs="Times New Roman"/>
          <w:bCs/>
          <w:sz w:val="22"/>
        </w:rPr>
        <w:t xml:space="preserve"> evaluate the accuracy.</w:t>
      </w:r>
    </w:p>
    <w:p w14:paraId="5765B172" w14:textId="77777777" w:rsidR="00872958" w:rsidRPr="002002B4" w:rsidRDefault="00872958" w:rsidP="00C033FC">
      <w:pPr>
        <w:pStyle w:val="graf"/>
        <w:shd w:val="clear" w:color="auto" w:fill="FFFFFF"/>
        <w:spacing w:before="0" w:beforeAutospacing="0" w:after="0" w:afterAutospacing="0"/>
        <w:rPr>
          <w:rFonts w:eastAsia="Times New Roman"/>
          <w:sz w:val="22"/>
        </w:rPr>
      </w:pPr>
    </w:p>
    <w:p w14:paraId="5C7A686C" w14:textId="77777777" w:rsidR="00B12CCD" w:rsidRPr="00142664"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142664">
        <w:rPr>
          <w:rFonts w:ascii="Lucida Console" w:hAnsi="Lucida Console"/>
          <w:bCs/>
          <w:sz w:val="19"/>
          <w:szCs w:val="18"/>
          <w:lang w:eastAsia="ar-SA"/>
        </w:rPr>
        <w:t>tested_df = p_model.transform(test_df)</w:t>
      </w:r>
    </w:p>
    <w:p w14:paraId="5F04D45E" w14:textId="77777777" w:rsidR="00B12CCD" w:rsidRPr="00142664"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142664">
        <w:rPr>
          <w:rFonts w:ascii="Lucida Console" w:hAnsi="Lucida Console"/>
          <w:bCs/>
          <w:sz w:val="19"/>
          <w:szCs w:val="18"/>
          <w:lang w:eastAsia="ar-SA"/>
        </w:rPr>
        <w:t>evaluator = MulticlassClassificationEvaluator(metricName="accuracy")</w:t>
      </w:r>
    </w:p>
    <w:p w14:paraId="575411E2" w14:textId="77777777" w:rsidR="00B12CCD" w:rsidRPr="00142664" w:rsidRDefault="00B12CCD" w:rsidP="00B12CCD">
      <w:pPr>
        <w:pStyle w:val="graf"/>
        <w:shd w:val="clear" w:color="auto" w:fill="FFFFFF"/>
        <w:spacing w:before="0" w:beforeAutospacing="0" w:after="0" w:afterAutospacing="0"/>
        <w:rPr>
          <w:rFonts w:ascii="Lucida Console" w:hAnsi="Lucida Console"/>
          <w:bCs/>
          <w:sz w:val="19"/>
          <w:szCs w:val="18"/>
          <w:lang w:eastAsia="ar-SA"/>
        </w:rPr>
      </w:pPr>
      <w:r w:rsidRPr="00142664">
        <w:rPr>
          <w:rFonts w:ascii="Lucida Console" w:hAnsi="Lucida Console"/>
          <w:bCs/>
          <w:sz w:val="19"/>
          <w:szCs w:val="18"/>
          <w:lang w:eastAsia="ar-SA"/>
        </w:rPr>
        <w:t>print("Test set accuracy = " + str(evaluator.evaluate(tested_df.select("prediction", "label"))))</w:t>
      </w:r>
    </w:p>
    <w:p w14:paraId="5D364B0F" w14:textId="77777777" w:rsidR="007E70BD" w:rsidRDefault="007E70BD" w:rsidP="00C033FC">
      <w:pPr>
        <w:pStyle w:val="graf"/>
        <w:shd w:val="clear" w:color="auto" w:fill="FFFFFF"/>
        <w:spacing w:before="0" w:beforeAutospacing="0" w:after="0" w:afterAutospacing="0"/>
        <w:rPr>
          <w:rFonts w:ascii="Lucida Console" w:hAnsi="Lucida Console"/>
          <w:bCs/>
          <w:sz w:val="19"/>
          <w:szCs w:val="18"/>
          <w:lang w:eastAsia="ar-SA"/>
        </w:rPr>
      </w:pPr>
    </w:p>
    <w:p w14:paraId="313A90D9" w14:textId="7C6881D1" w:rsidR="00FB3B39" w:rsidRDefault="00FB3B39" w:rsidP="007256DD">
      <w:pPr>
        <w:shd w:val="clear" w:color="auto" w:fill="FFFFFF"/>
        <w:spacing w:before="100" w:beforeAutospacing="1" w:after="100" w:afterAutospacing="1"/>
        <w:rPr>
          <w:rFonts w:cs="Times New Roman"/>
          <w:b/>
          <w:bCs w:val="0"/>
          <w:color w:val="FF0000"/>
          <w:sz w:val="28"/>
          <w:szCs w:val="28"/>
        </w:rPr>
      </w:pPr>
      <w:r w:rsidRPr="00BF6DF1">
        <w:rPr>
          <w:rFonts w:ascii="Tahoma" w:hAnsi="Tahoma" w:cs="Tahoma"/>
          <w:b/>
          <w:color w:val="FF0000"/>
          <w:sz w:val="16"/>
          <w:szCs w:val="16"/>
        </w:rPr>
        <w:lastRenderedPageBreak/>
        <w:drawing>
          <wp:inline distT="0" distB="0" distL="0" distR="0" wp14:anchorId="50491EF1" wp14:editId="0943715F">
            <wp:extent cx="5029200" cy="392732"/>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5437" cy="401809"/>
                    </a:xfrm>
                    <a:prstGeom prst="rect">
                      <a:avLst/>
                    </a:prstGeom>
                  </pic:spPr>
                </pic:pic>
              </a:graphicData>
            </a:graphic>
          </wp:inline>
        </w:drawing>
      </w:r>
    </w:p>
    <w:p w14:paraId="2499371F" w14:textId="7146CF33" w:rsidR="007256DD" w:rsidRPr="00665641" w:rsidRDefault="007256DD" w:rsidP="00665641">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Pr>
          <w:rFonts w:cs="Times New Roman"/>
          <w:b/>
          <w:bCs w:val="0"/>
          <w:color w:val="FF0000"/>
          <w:sz w:val="28"/>
          <w:szCs w:val="28"/>
        </w:rPr>
        <w:t>4_06</w:t>
      </w:r>
      <w:r w:rsidRPr="00690EC3">
        <w:rPr>
          <w:rFonts w:cs="Times New Roman"/>
          <w:b/>
          <w:bCs w:val="0"/>
          <w:color w:val="FF0000"/>
          <w:sz w:val="28"/>
          <w:szCs w:val="28"/>
        </w:rPr>
        <w:t>.png</w:t>
      </w:r>
    </w:p>
    <w:p w14:paraId="0EFA096A" w14:textId="1BE30CBA" w:rsidR="000F5610" w:rsidRPr="00142664" w:rsidRDefault="000F5610" w:rsidP="00142664">
      <w:pPr>
        <w:pStyle w:val="NormalWeb"/>
        <w:shd w:val="clear" w:color="auto" w:fill="FFFFFF"/>
        <w:spacing w:before="0" w:beforeAutospacing="0" w:after="150" w:afterAutospacing="0"/>
        <w:rPr>
          <w:rFonts w:ascii="Times New Roman" w:eastAsia="Times New Roman" w:hAnsi="Times New Roman" w:cs="Times New Roman"/>
          <w:bCs/>
          <w:sz w:val="22"/>
        </w:rPr>
      </w:pPr>
      <w:r w:rsidRPr="00142664">
        <w:rPr>
          <w:rFonts w:ascii="Times New Roman" w:eastAsia="Times New Roman" w:hAnsi="Times New Roman" w:cs="Times New Roman"/>
          <w:bCs/>
          <w:sz w:val="22"/>
        </w:rPr>
        <w:t xml:space="preserve">In addition to DeepImageFeaturizer, we can also utilize the preexisting model just to do </w:t>
      </w:r>
      <w:r w:rsidR="00142664" w:rsidRPr="00142664">
        <w:rPr>
          <w:rFonts w:ascii="Times New Roman" w:eastAsia="Times New Roman" w:hAnsi="Times New Roman" w:cs="Times New Roman"/>
          <w:bCs/>
          <w:sz w:val="22"/>
        </w:rPr>
        <w:t>prediction, without</w:t>
      </w:r>
      <w:r w:rsidRPr="00142664">
        <w:rPr>
          <w:rFonts w:ascii="Times New Roman" w:eastAsia="Times New Roman" w:hAnsi="Times New Roman" w:cs="Times New Roman"/>
          <w:bCs/>
          <w:sz w:val="22"/>
        </w:rPr>
        <w:t xml:space="preserve"> any retraining or fine tuning using DeepImagePredictor.</w:t>
      </w:r>
    </w:p>
    <w:p w14:paraId="4358765A" w14:textId="77777777" w:rsidR="000F5610" w:rsidRDefault="000F5610" w:rsidP="00C033FC">
      <w:pPr>
        <w:pStyle w:val="graf"/>
        <w:shd w:val="clear" w:color="auto" w:fill="FFFFFF"/>
        <w:spacing w:before="0" w:beforeAutospacing="0" w:after="0" w:afterAutospacing="0"/>
        <w:rPr>
          <w:rFonts w:ascii="Lucida Console" w:hAnsi="Lucida Console"/>
          <w:bCs/>
          <w:sz w:val="19"/>
          <w:szCs w:val="18"/>
          <w:lang w:eastAsia="ar-SA"/>
        </w:rPr>
      </w:pPr>
    </w:p>
    <w:p w14:paraId="6028960A"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sample_img_dir=&lt;path to your image&gt;</w:t>
      </w:r>
    </w:p>
    <w:p w14:paraId="1010D9DF"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p>
    <w:p w14:paraId="71830A7D"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image_df = readImages(sample_img_dir)</w:t>
      </w:r>
    </w:p>
    <w:p w14:paraId="4B364C61"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p>
    <w:p w14:paraId="7D1CFF86"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predictor = DeepImagePredictor(inputCol="image", outputCol="predicted_labels", modelName="InceptionV3", decodePredictions=True, topK=10)</w:t>
      </w:r>
    </w:p>
    <w:p w14:paraId="5C83B329"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predictions_df = predictor.transform(image_df)</w:t>
      </w:r>
    </w:p>
    <w:p w14:paraId="437D12EC"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p>
    <w:p w14:paraId="304BB835"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predictions_df.select("filePath", "predicted_labels”).show(10,False)</w:t>
      </w:r>
    </w:p>
    <w:p w14:paraId="63E6A63D"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p>
    <w:p w14:paraId="4F3EEEFB" w14:textId="2947D238" w:rsidR="00B12CCD" w:rsidRDefault="00B12CCD" w:rsidP="00C033FC">
      <w:pPr>
        <w:pStyle w:val="graf"/>
        <w:shd w:val="clear" w:color="auto" w:fill="FFFFFF"/>
        <w:spacing w:before="0" w:beforeAutospacing="0" w:after="0" w:afterAutospacing="0"/>
        <w:rPr>
          <w:rFonts w:ascii="Lucida Console" w:hAnsi="Lucida Console"/>
          <w:bCs/>
          <w:sz w:val="19"/>
          <w:szCs w:val="18"/>
          <w:lang w:eastAsia="ar-SA"/>
        </w:rPr>
      </w:pPr>
      <w:r>
        <w:rPr>
          <w:rFonts w:ascii="Lucida Console" w:hAnsi="Lucida Console"/>
          <w:bCs/>
          <w:sz w:val="19"/>
          <w:szCs w:val="18"/>
          <w:lang w:eastAsia="ar-SA"/>
        </w:rPr>
        <w:t xml:space="preserve"> </w:t>
      </w:r>
    </w:p>
    <w:p w14:paraId="7B312C8F" w14:textId="0D9301C8" w:rsidR="00DC11EE" w:rsidRPr="00DC11EE" w:rsidRDefault="00DC11EE" w:rsidP="00C033FC">
      <w:pPr>
        <w:pStyle w:val="graf"/>
        <w:shd w:val="clear" w:color="auto" w:fill="FFFFFF"/>
        <w:spacing w:before="0" w:beforeAutospacing="0" w:after="0" w:afterAutospacing="0"/>
        <w:rPr>
          <w:rFonts w:eastAsia="Times New Roman"/>
          <w:bCs/>
          <w:sz w:val="22"/>
        </w:rPr>
      </w:pPr>
      <w:r w:rsidRPr="00DC11EE">
        <w:rPr>
          <w:rFonts w:eastAsia="Times New Roman"/>
          <w:bCs/>
          <w:sz w:val="22"/>
        </w:rPr>
        <w:t>The input image and its top 5 predictions</w:t>
      </w:r>
      <w:r>
        <w:rPr>
          <w:rFonts w:eastAsia="Times New Roman"/>
          <w:bCs/>
          <w:sz w:val="22"/>
        </w:rPr>
        <w:t xml:space="preserve"> </w:t>
      </w:r>
      <w:bookmarkStart w:id="1" w:name="_GoBack"/>
      <w:bookmarkEnd w:id="1"/>
      <w:r w:rsidRPr="00DC11EE">
        <w:rPr>
          <w:rFonts w:eastAsia="Times New Roman"/>
          <w:bCs/>
          <w:sz w:val="22"/>
        </w:rPr>
        <w:t xml:space="preserve"> shown below:</w:t>
      </w:r>
    </w:p>
    <w:p w14:paraId="790980A1" w14:textId="4A4AA543" w:rsidR="007256DD" w:rsidRDefault="00300953" w:rsidP="007256DD">
      <w:pPr>
        <w:shd w:val="clear" w:color="auto" w:fill="FFFFFF"/>
        <w:spacing w:before="100" w:beforeAutospacing="1" w:after="100" w:afterAutospacing="1"/>
        <w:rPr>
          <w:rFonts w:cs="Times New Roman"/>
          <w:b/>
          <w:bCs w:val="0"/>
          <w:color w:val="FF0000"/>
          <w:sz w:val="28"/>
          <w:szCs w:val="28"/>
        </w:rPr>
      </w:pPr>
      <w:r w:rsidRPr="00665641">
        <w:rPr>
          <w:rFonts w:ascii="Tahoma" w:hAnsi="Tahoma" w:cs="Tahoma"/>
          <w:b/>
          <w:bCs w:val="0"/>
          <w:noProof/>
          <w:color w:val="FF0000"/>
          <w:sz w:val="16"/>
          <w:szCs w:val="16"/>
        </w:rPr>
        <w:drawing>
          <wp:inline distT="0" distB="0" distL="0" distR="0" wp14:anchorId="58F248E5" wp14:editId="0906EA42">
            <wp:extent cx="5024033" cy="3027529"/>
            <wp:effectExtent l="0" t="0" r="5715" b="0"/>
            <wp:docPr id="38" name="Picture 38" descr="../../B08086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08086_04_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2673" cy="3044788"/>
                    </a:xfrm>
                    <a:prstGeom prst="rect">
                      <a:avLst/>
                    </a:prstGeom>
                    <a:noFill/>
                    <a:ln>
                      <a:noFill/>
                    </a:ln>
                  </pic:spPr>
                </pic:pic>
              </a:graphicData>
            </a:graphic>
          </wp:inline>
        </w:drawing>
      </w:r>
    </w:p>
    <w:p w14:paraId="01F6EDB2" w14:textId="77777777" w:rsidR="007256DD" w:rsidRPr="00690EC3" w:rsidRDefault="007256DD" w:rsidP="007256DD">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t>B08086_04_07</w:t>
      </w:r>
      <w:r w:rsidRPr="00690EC3">
        <w:rPr>
          <w:rFonts w:cs="Times New Roman"/>
          <w:b/>
          <w:bCs w:val="0"/>
          <w:color w:val="FF0000"/>
          <w:sz w:val="28"/>
          <w:szCs w:val="28"/>
        </w:rPr>
        <w:t>.png</w:t>
      </w:r>
    </w:p>
    <w:p w14:paraId="06EA5D03" w14:textId="77777777" w:rsidR="007E70BD" w:rsidRDefault="007E70BD" w:rsidP="00C033FC">
      <w:pPr>
        <w:pStyle w:val="graf"/>
        <w:shd w:val="clear" w:color="auto" w:fill="FFFFFF"/>
        <w:spacing w:before="0" w:beforeAutospacing="0" w:after="0" w:afterAutospacing="0"/>
        <w:rPr>
          <w:rFonts w:ascii="Lucida Console" w:hAnsi="Lucida Console"/>
          <w:bCs/>
          <w:sz w:val="19"/>
          <w:szCs w:val="18"/>
          <w:lang w:eastAsia="ar-SA"/>
        </w:rPr>
      </w:pPr>
    </w:p>
    <w:p w14:paraId="63F552CB" w14:textId="77777777" w:rsidR="00C033FC" w:rsidRPr="002002B4" w:rsidRDefault="00C033FC" w:rsidP="00C033FC">
      <w:pPr>
        <w:pStyle w:val="graf"/>
        <w:shd w:val="clear" w:color="auto" w:fill="FFFFFF"/>
        <w:spacing w:before="0" w:beforeAutospacing="0" w:after="0" w:afterAutospacing="0"/>
        <w:rPr>
          <w:rFonts w:ascii="Lucida Console" w:hAnsi="Lucida Console"/>
          <w:bCs/>
          <w:sz w:val="19"/>
          <w:szCs w:val="18"/>
          <w:lang w:eastAsia="ar-SA"/>
        </w:rPr>
      </w:pPr>
    </w:p>
    <w:p w14:paraId="28BCF995" w14:textId="4F01295C" w:rsidR="00B76F51" w:rsidRDefault="00B76F51" w:rsidP="00D529D5">
      <w:pPr>
        <w:pStyle w:val="NormalWeb"/>
        <w:shd w:val="clear" w:color="auto" w:fill="FFFFFF"/>
        <w:spacing w:before="0" w:beforeAutospacing="0" w:after="150" w:afterAutospacing="0"/>
        <w:rPr>
          <w:rFonts w:ascii="Times New Roman" w:eastAsia="Times New Roman" w:hAnsi="Times New Roman" w:cs="Times New Roman"/>
          <w:bCs/>
          <w:sz w:val="22"/>
        </w:rPr>
      </w:pPr>
      <w:r w:rsidRPr="00D529D5">
        <w:rPr>
          <w:rFonts w:ascii="Times New Roman" w:eastAsia="Times New Roman" w:hAnsi="Times New Roman" w:cs="Times New Roman"/>
          <w:bCs/>
          <w:sz w:val="22"/>
        </w:rPr>
        <w:t xml:space="preserve">In addition to using the built-in pre-trained models, </w:t>
      </w:r>
      <w:r w:rsidR="007E70BD">
        <w:rPr>
          <w:rFonts w:ascii="Times New Roman" w:eastAsia="Times New Roman" w:hAnsi="Times New Roman" w:cs="Times New Roman"/>
          <w:bCs/>
          <w:sz w:val="22"/>
        </w:rPr>
        <w:t>deep learning pipeline</w:t>
      </w:r>
      <w:r w:rsidRPr="00D529D5">
        <w:rPr>
          <w:rFonts w:ascii="Times New Roman" w:eastAsia="Times New Roman" w:hAnsi="Times New Roman" w:cs="Times New Roman"/>
          <w:bCs/>
          <w:sz w:val="22"/>
        </w:rPr>
        <w:t xml:space="preserve"> allows users to plug in </w:t>
      </w:r>
      <w:hyperlink r:id="rId17" w:history="1">
        <w:r w:rsidRPr="00D529D5">
          <w:rPr>
            <w:rFonts w:ascii="Times New Roman" w:eastAsia="Times New Roman" w:hAnsi="Times New Roman" w:cs="Times New Roman"/>
            <w:bCs/>
            <w:sz w:val="22"/>
          </w:rPr>
          <w:t>Keras models</w:t>
        </w:r>
      </w:hyperlink>
      <w:r w:rsidRPr="00D529D5">
        <w:rPr>
          <w:rFonts w:ascii="Times New Roman" w:eastAsia="Times New Roman" w:hAnsi="Times New Roman" w:cs="Times New Roman"/>
          <w:bCs/>
          <w:sz w:val="22"/>
        </w:rPr>
        <w:t> </w:t>
      </w:r>
      <w:r w:rsidR="007E70BD">
        <w:rPr>
          <w:rFonts w:ascii="Times New Roman" w:eastAsia="Times New Roman" w:hAnsi="Times New Roman" w:cs="Times New Roman"/>
          <w:bCs/>
          <w:sz w:val="22"/>
        </w:rPr>
        <w:t>or</w:t>
      </w:r>
      <w:r w:rsidRPr="00D529D5">
        <w:rPr>
          <w:rFonts w:ascii="Times New Roman" w:eastAsia="Times New Roman" w:hAnsi="Times New Roman" w:cs="Times New Roman"/>
          <w:bCs/>
          <w:sz w:val="22"/>
        </w:rPr>
        <w:t xml:space="preserve"> TensorFlow Graphs in a Spark prediction pipeline. This really turns any single-node deep models running on single-node machine into one that can be trained and deployed in a distributed fashion, on a large amount of data.</w:t>
      </w:r>
    </w:p>
    <w:p w14:paraId="7A9C809D" w14:textId="682EE78D" w:rsidR="007E70BD" w:rsidRPr="00D529D5" w:rsidRDefault="007E70BD" w:rsidP="00D529D5">
      <w:pPr>
        <w:pStyle w:val="NormalWeb"/>
        <w:shd w:val="clear" w:color="auto" w:fill="FFFFFF"/>
        <w:spacing w:before="0" w:beforeAutospacing="0" w:after="150" w:afterAutospacing="0"/>
        <w:rPr>
          <w:rFonts w:ascii="Times New Roman" w:eastAsia="Times New Roman" w:hAnsi="Times New Roman" w:cs="Times New Roman"/>
          <w:bCs/>
          <w:sz w:val="22"/>
        </w:rPr>
      </w:pPr>
      <w:r>
        <w:rPr>
          <w:rFonts w:ascii="Times New Roman" w:eastAsia="Times New Roman" w:hAnsi="Times New Roman" w:cs="Times New Roman"/>
          <w:bCs/>
          <w:sz w:val="22"/>
        </w:rPr>
        <w:t>First, we will load keras built-in InceptionV3 model and save it in file.</w:t>
      </w:r>
    </w:p>
    <w:p w14:paraId="6163641B" w14:textId="77777777" w:rsidR="002F5534" w:rsidRPr="002F5534" w:rsidRDefault="002F5534" w:rsidP="00C033FC">
      <w:pPr>
        <w:pStyle w:val="graf"/>
        <w:shd w:val="clear" w:color="auto" w:fill="FFFFFF"/>
        <w:spacing w:before="0" w:beforeAutospacing="0" w:after="0" w:afterAutospacing="0"/>
        <w:rPr>
          <w:rFonts w:ascii="Lucida Console" w:hAnsi="Lucida Console"/>
          <w:bCs/>
          <w:sz w:val="19"/>
          <w:szCs w:val="18"/>
          <w:lang w:eastAsia="ar-SA"/>
        </w:rPr>
      </w:pPr>
    </w:p>
    <w:p w14:paraId="10665397" w14:textId="77777777" w:rsidR="000F5610" w:rsidRPr="000F5610"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model = InceptionV3(weights="imagenet")</w:t>
      </w:r>
    </w:p>
    <w:p w14:paraId="7DABBFE7" w14:textId="40A172CA" w:rsidR="002F5534" w:rsidRPr="00C033FC" w:rsidRDefault="000F5610" w:rsidP="000F5610">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model.save('model-full.h5')</w:t>
      </w:r>
    </w:p>
    <w:p w14:paraId="69F920CA" w14:textId="77777777" w:rsidR="002F5534" w:rsidRPr="007E70BD" w:rsidRDefault="002F5534" w:rsidP="00C033FC">
      <w:pPr>
        <w:pStyle w:val="graf"/>
        <w:shd w:val="clear" w:color="auto" w:fill="FFFFFF"/>
        <w:spacing w:before="0" w:beforeAutospacing="0" w:after="0" w:afterAutospacing="0"/>
        <w:rPr>
          <w:rFonts w:eastAsia="Times New Roman"/>
          <w:bCs/>
          <w:sz w:val="22"/>
        </w:rPr>
      </w:pPr>
    </w:p>
    <w:p w14:paraId="6A760933" w14:textId="4D4BE8D4" w:rsidR="007E70BD" w:rsidRDefault="007E70BD" w:rsidP="00C033FC">
      <w:pPr>
        <w:pStyle w:val="graf"/>
        <w:shd w:val="clear" w:color="auto" w:fill="FFFFFF"/>
        <w:spacing w:before="0" w:beforeAutospacing="0" w:after="0" w:afterAutospacing="0"/>
        <w:rPr>
          <w:rFonts w:eastAsia="Times New Roman"/>
          <w:bCs/>
          <w:sz w:val="22"/>
        </w:rPr>
      </w:pPr>
      <w:r w:rsidRPr="007E70BD">
        <w:rPr>
          <w:rFonts w:eastAsia="Times New Roman"/>
          <w:bCs/>
          <w:sz w:val="22"/>
        </w:rPr>
        <w:t>During Prediction phase, we will simply load the model and pass images through it to get desired prediction.</w:t>
      </w:r>
    </w:p>
    <w:p w14:paraId="68D021E4" w14:textId="77777777" w:rsidR="007E70BD" w:rsidRPr="002F5534" w:rsidRDefault="007E70BD" w:rsidP="00C033FC">
      <w:pPr>
        <w:pStyle w:val="graf"/>
        <w:shd w:val="clear" w:color="auto" w:fill="FFFFFF"/>
        <w:spacing w:before="0" w:beforeAutospacing="0" w:after="0" w:afterAutospacing="0"/>
        <w:rPr>
          <w:rFonts w:eastAsia="Times New Roman"/>
          <w:bCs/>
          <w:sz w:val="22"/>
        </w:rPr>
      </w:pPr>
    </w:p>
    <w:p w14:paraId="6CA911C7"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def loadAndPreprocessKerasInceptionV3(uri):</w:t>
      </w:r>
    </w:p>
    <w:p w14:paraId="2D1BE486"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 this is a typical way to load and prep images in keras</w:t>
      </w:r>
    </w:p>
    <w:p w14:paraId="221AAB71"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image = img_to_array(load_img(uri, target_size=(299, 299)))</w:t>
      </w:r>
    </w:p>
    <w:p w14:paraId="742FE1D1"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image = np.expand_dims(image, axis=0)</w:t>
      </w:r>
    </w:p>
    <w:p w14:paraId="007971D3" w14:textId="0B72E0FE" w:rsid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return preprocess_input(image)</w:t>
      </w:r>
    </w:p>
    <w:p w14:paraId="512E3069" w14:textId="77777777" w:rsidR="00142664" w:rsidRPr="000F5610" w:rsidRDefault="00142664" w:rsidP="00142664">
      <w:pPr>
        <w:pStyle w:val="graf"/>
        <w:shd w:val="clear" w:color="auto" w:fill="FFFFFF"/>
        <w:spacing w:before="0" w:beforeAutospacing="0" w:after="0" w:afterAutospacing="0"/>
        <w:rPr>
          <w:rFonts w:ascii="Lucida Console" w:hAnsi="Lucida Console"/>
          <w:bCs/>
          <w:sz w:val="19"/>
          <w:szCs w:val="18"/>
          <w:lang w:eastAsia="ar-SA"/>
        </w:rPr>
      </w:pPr>
    </w:p>
    <w:p w14:paraId="785B49FF" w14:textId="77777777" w:rsidR="00142664"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transformer = KerasImageFileTransformer(inputCol="uri", </w:t>
      </w:r>
    </w:p>
    <w:p w14:paraId="4E106293" w14:textId="73D587FC" w:rsidR="000F5610" w:rsidRPr="000F5610" w:rsidRDefault="00142664" w:rsidP="00142664">
      <w:pPr>
        <w:pStyle w:val="graf"/>
        <w:shd w:val="clear" w:color="auto" w:fill="FFFFFF"/>
        <w:spacing w:before="0" w:beforeAutospacing="0" w:after="0" w:afterAutospacing="0"/>
        <w:ind w:left="3600" w:firstLine="720"/>
        <w:rPr>
          <w:rFonts w:ascii="Lucida Console" w:hAnsi="Lucida Console"/>
          <w:bCs/>
          <w:sz w:val="19"/>
          <w:szCs w:val="18"/>
          <w:lang w:eastAsia="ar-SA"/>
        </w:rPr>
      </w:pPr>
      <w:r>
        <w:rPr>
          <w:rFonts w:ascii="Lucida Console" w:hAnsi="Lucida Console"/>
          <w:bCs/>
          <w:sz w:val="19"/>
          <w:szCs w:val="18"/>
          <w:lang w:eastAsia="ar-SA"/>
        </w:rPr>
        <w:t xml:space="preserve">  </w:t>
      </w:r>
      <w:r w:rsidR="000F5610" w:rsidRPr="000F5610">
        <w:rPr>
          <w:rFonts w:ascii="Lucida Console" w:hAnsi="Lucida Console"/>
          <w:bCs/>
          <w:sz w:val="19"/>
          <w:szCs w:val="18"/>
          <w:lang w:eastAsia="ar-SA"/>
        </w:rPr>
        <w:t>outputCol="predictions",</w:t>
      </w:r>
    </w:p>
    <w:p w14:paraId="65A280B6"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modelFile="model-full.h5",</w:t>
      </w:r>
    </w:p>
    <w:p w14:paraId="2630AD38" w14:textId="01EEE290" w:rsidR="000F5610" w:rsidRPr="000F5610" w:rsidRDefault="000F5610" w:rsidP="00142664">
      <w:pPr>
        <w:pStyle w:val="graf"/>
        <w:shd w:val="clear" w:color="auto" w:fill="FFFFFF"/>
        <w:spacing w:before="0" w:beforeAutospacing="0" w:after="0" w:afterAutospacing="0"/>
        <w:ind w:left="2160"/>
        <w:rPr>
          <w:rFonts w:ascii="Lucida Console" w:hAnsi="Lucida Console"/>
          <w:bCs/>
          <w:sz w:val="19"/>
          <w:szCs w:val="18"/>
          <w:lang w:eastAsia="ar-SA"/>
        </w:rPr>
      </w:pPr>
      <w:r w:rsidRPr="000F5610">
        <w:rPr>
          <w:rFonts w:ascii="Lucida Console" w:hAnsi="Lucida Console"/>
          <w:bCs/>
          <w:sz w:val="19"/>
          <w:szCs w:val="18"/>
          <w:lang w:eastAsia="ar-SA"/>
        </w:rPr>
        <w:t xml:space="preserve">        </w:t>
      </w:r>
      <w:r w:rsidR="00142664">
        <w:rPr>
          <w:rFonts w:ascii="Lucida Console" w:hAnsi="Lucida Console"/>
          <w:bCs/>
          <w:sz w:val="19"/>
          <w:szCs w:val="18"/>
          <w:lang w:eastAsia="ar-SA"/>
        </w:rPr>
        <w:t xml:space="preserve">                            </w:t>
      </w:r>
      <w:r w:rsidRPr="000F5610">
        <w:rPr>
          <w:rFonts w:ascii="Lucida Console" w:hAnsi="Lucida Console"/>
          <w:bCs/>
          <w:sz w:val="19"/>
          <w:szCs w:val="18"/>
          <w:lang w:eastAsia="ar-SA"/>
        </w:rPr>
        <w:t>imageLoader=loadAndPreprocessKerasInceptionV3,</w:t>
      </w:r>
    </w:p>
    <w:p w14:paraId="17943BE3" w14:textId="44765A4C"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 xml:space="preserve">                                        outputMode="vector")</w:t>
      </w:r>
    </w:p>
    <w:p w14:paraId="2CCA3747"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dirpath=&lt;path to mix-img&gt;</w:t>
      </w:r>
    </w:p>
    <w:p w14:paraId="64B76107"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p>
    <w:p w14:paraId="6A123942"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files = [os.path.abspath(os.path.join(dirpath, f)) for f in os.listdir(dirpath) if f.endswith('.jpg')]</w:t>
      </w:r>
    </w:p>
    <w:p w14:paraId="582B9282"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uri_df = sqlContext.createDataFrame(files, StringType()).toDF("uri")</w:t>
      </w:r>
    </w:p>
    <w:p w14:paraId="1AA076E5"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p>
    <w:p w14:paraId="18FDF7BA" w14:textId="77777777" w:rsidR="000F5610" w:rsidRPr="000F5610"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final_df = transformer.transform(uri_df)</w:t>
      </w:r>
    </w:p>
    <w:p w14:paraId="7197B26B" w14:textId="62154773" w:rsidR="00B76F51" w:rsidRPr="00142664" w:rsidRDefault="000F5610" w:rsidP="00142664">
      <w:pPr>
        <w:pStyle w:val="graf"/>
        <w:shd w:val="clear" w:color="auto" w:fill="FFFFFF"/>
        <w:spacing w:before="0" w:beforeAutospacing="0" w:after="0" w:afterAutospacing="0"/>
        <w:rPr>
          <w:rFonts w:ascii="Lucida Console" w:hAnsi="Lucida Console"/>
          <w:bCs/>
          <w:sz w:val="19"/>
          <w:szCs w:val="18"/>
          <w:lang w:eastAsia="ar-SA"/>
        </w:rPr>
      </w:pPr>
      <w:r w:rsidRPr="000F5610">
        <w:rPr>
          <w:rFonts w:ascii="Lucida Console" w:hAnsi="Lucida Console"/>
          <w:bCs/>
          <w:sz w:val="19"/>
          <w:szCs w:val="18"/>
          <w:lang w:eastAsia="ar-SA"/>
        </w:rPr>
        <w:t>final_df.select("uri", "predictions”).show()</w:t>
      </w:r>
    </w:p>
    <w:p w14:paraId="291145CE" w14:textId="77777777" w:rsidR="002F5534" w:rsidRDefault="002F5534" w:rsidP="00965266">
      <w:pPr>
        <w:pStyle w:val="NormalWeb"/>
        <w:shd w:val="clear" w:color="auto" w:fill="FFFFFF"/>
        <w:spacing w:before="0" w:beforeAutospacing="0" w:after="150" w:afterAutospacing="0"/>
        <w:rPr>
          <w:rFonts w:ascii="Times New Roman" w:eastAsia="Times New Roman" w:hAnsi="Times New Roman" w:cs="Times New Roman"/>
          <w:bCs/>
          <w:sz w:val="22"/>
        </w:rPr>
      </w:pPr>
    </w:p>
    <w:p w14:paraId="4BD9F02A" w14:textId="513655F9" w:rsidR="00B76F51" w:rsidRPr="00965266" w:rsidRDefault="00B76F51" w:rsidP="00965266">
      <w:pPr>
        <w:pStyle w:val="NormalWeb"/>
        <w:shd w:val="clear" w:color="auto" w:fill="FFFFFF"/>
        <w:spacing w:before="0" w:beforeAutospacing="0" w:after="150" w:afterAutospacing="0"/>
        <w:rPr>
          <w:rFonts w:ascii="Times New Roman" w:eastAsia="Times New Roman" w:hAnsi="Times New Roman" w:cs="Times New Roman"/>
          <w:bCs/>
          <w:sz w:val="22"/>
        </w:rPr>
      </w:pPr>
      <w:r w:rsidRPr="00D529D5">
        <w:rPr>
          <w:rFonts w:ascii="Times New Roman" w:eastAsia="Times New Roman" w:hAnsi="Times New Roman" w:cs="Times New Roman"/>
          <w:bCs/>
          <w:sz w:val="22"/>
        </w:rPr>
        <w:t xml:space="preserve">Deep Learning Pipeline is really fast way of doing transfer learning over distributed spark cluster. But you must have notice that Featurizer only allow us to change the final layer of the pre-trained model. But in some scenario, you might have to modify more than one layer of the pre-trained network to get desired result and Deep Learning Pipeline doesn’t provide this full capability. </w:t>
      </w:r>
    </w:p>
    <w:p w14:paraId="34DC4C1A" w14:textId="42352FB3" w:rsidR="00805FB0" w:rsidRPr="00805FB0" w:rsidRDefault="00805FB0" w:rsidP="00805FB0">
      <w:pPr>
        <w:pStyle w:val="Heading2"/>
        <w:rPr>
          <w:rFonts w:eastAsiaTheme="minorHAnsi"/>
        </w:rPr>
      </w:pPr>
      <w:r w:rsidRPr="00805FB0">
        <w:rPr>
          <w:rFonts w:eastAsiaTheme="minorHAnsi"/>
        </w:rPr>
        <w:t xml:space="preserve">Handwritten Digit Recognition at large scale using BigDL </w:t>
      </w:r>
    </w:p>
    <w:p w14:paraId="4B29E4C4" w14:textId="22800F59" w:rsidR="00B76F51" w:rsidRPr="005E39EA" w:rsidRDefault="00B76F51" w:rsidP="005E39EA">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 xml:space="preserve">BigDL is an open-source distributed high performance deep learning library that can run directly on top of Apache Spark clusters. Its high performance is achieved by combing </w:t>
      </w:r>
      <w:r w:rsidRPr="00EC0833">
        <w:rPr>
          <w:rFonts w:ascii="Times New Roman" w:eastAsia="Times New Roman" w:hAnsi="Times New Roman" w:cs="Times New Roman"/>
          <w:b/>
          <w:bCs/>
          <w:sz w:val="22"/>
        </w:rPr>
        <w:t>Intel® Math Kernel Library</w:t>
      </w:r>
      <w:r w:rsidRPr="005E39EA">
        <w:rPr>
          <w:rFonts w:ascii="Times New Roman" w:eastAsia="Times New Roman" w:hAnsi="Times New Roman" w:cs="Times New Roman"/>
          <w:bCs/>
          <w:sz w:val="22"/>
        </w:rPr>
        <w:t xml:space="preserve"> (MKL) along with Multithreaded programming in each Spark task. BigDL provides Keras style (both Sequential and Function) high-level APIs </w:t>
      </w:r>
      <w:r w:rsidRPr="005E39EA">
        <w:rPr>
          <w:rFonts w:ascii="Times New Roman" w:eastAsia="Times New Roman" w:hAnsi="Times New Roman" w:cs="Times New Roman"/>
          <w:bCs/>
          <w:sz w:val="22"/>
        </w:rPr>
        <w:lastRenderedPageBreak/>
        <w:t>to build deep learning application and scale out to perform analytics at large scale. The main purpose of using BigDL are:</w:t>
      </w:r>
    </w:p>
    <w:p w14:paraId="28BB0811" w14:textId="77777777" w:rsidR="00221869" w:rsidRDefault="00B76F51" w:rsidP="005E39EA">
      <w:pPr>
        <w:pStyle w:val="NormalWeb"/>
        <w:numPr>
          <w:ilvl w:val="0"/>
          <w:numId w:val="12"/>
        </w:numPr>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 xml:space="preserve">Running Deep Learning model at large scale and analyzing massive amount of data residing in Spark or </w:t>
      </w:r>
      <w:r w:rsidRPr="00EC0833">
        <w:rPr>
          <w:rFonts w:ascii="Times New Roman" w:eastAsia="Times New Roman" w:hAnsi="Times New Roman" w:cs="Times New Roman"/>
          <w:b/>
          <w:bCs/>
          <w:sz w:val="22"/>
        </w:rPr>
        <w:t>Hadoop</w:t>
      </w:r>
      <w:r w:rsidRPr="005E39EA">
        <w:rPr>
          <w:rFonts w:ascii="Times New Roman" w:eastAsia="Times New Roman" w:hAnsi="Times New Roman" w:cs="Times New Roman"/>
          <w:bCs/>
          <w:sz w:val="22"/>
        </w:rPr>
        <w:t xml:space="preserve"> Cluster (in say </w:t>
      </w:r>
      <w:r w:rsidRPr="00EC0833">
        <w:rPr>
          <w:rFonts w:ascii="Times New Roman" w:eastAsia="Times New Roman" w:hAnsi="Times New Roman" w:cs="Times New Roman"/>
          <w:b/>
          <w:bCs/>
          <w:sz w:val="22"/>
        </w:rPr>
        <w:t>Hive</w:t>
      </w:r>
      <w:r w:rsidRPr="005E39EA">
        <w:rPr>
          <w:rFonts w:ascii="Times New Roman" w:eastAsia="Times New Roman" w:hAnsi="Times New Roman" w:cs="Times New Roman"/>
          <w:bCs/>
          <w:sz w:val="22"/>
        </w:rPr>
        <w:t xml:space="preserve">, </w:t>
      </w:r>
      <w:r w:rsidRPr="00EC0833">
        <w:rPr>
          <w:rFonts w:ascii="Times New Roman" w:eastAsia="Times New Roman" w:hAnsi="Times New Roman" w:cs="Times New Roman"/>
          <w:b/>
          <w:bCs/>
          <w:sz w:val="22"/>
        </w:rPr>
        <w:t>HDFS</w:t>
      </w:r>
      <w:r w:rsidRPr="005E39EA">
        <w:rPr>
          <w:rFonts w:ascii="Times New Roman" w:eastAsia="Times New Roman" w:hAnsi="Times New Roman" w:cs="Times New Roman"/>
          <w:bCs/>
          <w:sz w:val="22"/>
        </w:rPr>
        <w:t xml:space="preserve"> or </w:t>
      </w:r>
      <w:r w:rsidRPr="00EC0833">
        <w:rPr>
          <w:rFonts w:ascii="Times New Roman" w:eastAsia="Times New Roman" w:hAnsi="Times New Roman" w:cs="Times New Roman"/>
          <w:b/>
          <w:bCs/>
          <w:sz w:val="22"/>
        </w:rPr>
        <w:t>Hbase</w:t>
      </w:r>
      <w:r w:rsidRPr="005E39EA">
        <w:rPr>
          <w:rFonts w:ascii="Times New Roman" w:eastAsia="Times New Roman" w:hAnsi="Times New Roman" w:cs="Times New Roman"/>
          <w:bCs/>
          <w:sz w:val="22"/>
        </w:rPr>
        <w:t>).</w:t>
      </w:r>
    </w:p>
    <w:p w14:paraId="525D7F3B" w14:textId="6FAC27B7" w:rsidR="00B76F51" w:rsidRDefault="00B76F51" w:rsidP="00B76F51">
      <w:pPr>
        <w:pStyle w:val="NormalWeb"/>
        <w:numPr>
          <w:ilvl w:val="0"/>
          <w:numId w:val="12"/>
        </w:numPr>
        <w:shd w:val="clear" w:color="auto" w:fill="FFFFFF"/>
        <w:spacing w:before="0" w:beforeAutospacing="0" w:after="150" w:afterAutospacing="0"/>
        <w:rPr>
          <w:rFonts w:ascii="Times New Roman" w:eastAsia="Times New Roman" w:hAnsi="Times New Roman" w:cs="Times New Roman"/>
          <w:bCs/>
          <w:sz w:val="22"/>
        </w:rPr>
      </w:pPr>
      <w:r w:rsidRPr="00221869">
        <w:rPr>
          <w:rFonts w:ascii="Times New Roman" w:eastAsia="Times New Roman" w:hAnsi="Times New Roman" w:cs="Times New Roman"/>
          <w:bCs/>
          <w:sz w:val="22"/>
        </w:rPr>
        <w:t>Adding Deep Learning functionality (both training and prediction) to your big data workflow</w:t>
      </w:r>
    </w:p>
    <w:p w14:paraId="5BC879AC" w14:textId="532FD8E6" w:rsidR="009476BC" w:rsidRDefault="002B2479" w:rsidP="009476BC">
      <w:pPr>
        <w:pStyle w:val="NormalWeb"/>
        <w:shd w:val="clear" w:color="auto" w:fill="FFFFFF"/>
        <w:spacing w:before="0" w:beforeAutospacing="0" w:after="150" w:afterAutospacing="0"/>
        <w:rPr>
          <w:rFonts w:ascii="Times New Roman" w:eastAsia="Times New Roman" w:hAnsi="Times New Roman" w:cs="Times New Roman"/>
          <w:bCs/>
          <w:sz w:val="22"/>
        </w:rPr>
      </w:pPr>
      <w:r w:rsidRPr="002B2479">
        <w:rPr>
          <w:rFonts w:ascii="Tahoma" w:eastAsia="Times New Roman" w:hAnsi="Tahoma" w:cs="Tahoma"/>
          <w:bCs/>
          <w:noProof/>
          <w:sz w:val="16"/>
          <w:szCs w:val="16"/>
        </w:rPr>
        <w:drawing>
          <wp:inline distT="0" distB="0" distL="0" distR="0" wp14:anchorId="518F60C8" wp14:editId="4CE77C74">
            <wp:extent cx="5537835" cy="2752725"/>
            <wp:effectExtent l="0" t="0" r="0" b="0"/>
            <wp:docPr id="12" name="Picture 12" descr="../../B08086_0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08086_04_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7835" cy="2752725"/>
                    </a:xfrm>
                    <a:prstGeom prst="rect">
                      <a:avLst/>
                    </a:prstGeom>
                    <a:noFill/>
                    <a:ln>
                      <a:noFill/>
                    </a:ln>
                  </pic:spPr>
                </pic:pic>
              </a:graphicData>
            </a:graphic>
          </wp:inline>
        </w:drawing>
      </w:r>
    </w:p>
    <w:p w14:paraId="3E04AC8A" w14:textId="44D7127A" w:rsidR="009476BC" w:rsidRPr="00690EC3" w:rsidRDefault="009476BC" w:rsidP="009476BC">
      <w:pPr>
        <w:shd w:val="clear" w:color="auto" w:fill="FFFFFF"/>
        <w:spacing w:before="100" w:beforeAutospacing="1" w:after="100" w:afterAutospacing="1"/>
        <w:rPr>
          <w:rFonts w:ascii="Times New Roman" w:hAnsi="Times New Roman" w:cs="Tahoma"/>
          <w:bCs w:val="0"/>
          <w:sz w:val="16"/>
          <w:szCs w:val="16"/>
          <w:lang w:val="en-GB"/>
        </w:rPr>
      </w:pPr>
      <w:r>
        <w:rPr>
          <w:rFonts w:ascii="Times New Roman" w:hAnsi="Times New Roman" w:cs="Tahoma"/>
          <w:bCs w:val="0"/>
          <w:sz w:val="16"/>
          <w:szCs w:val="16"/>
          <w:lang w:val="en-GB"/>
        </w:rPr>
        <w:t>Figure-3</w:t>
      </w:r>
      <w:r w:rsidRPr="00690EC3">
        <w:rPr>
          <w:rFonts w:ascii="Times New Roman" w:hAnsi="Times New Roman" w:cs="Tahoma"/>
          <w:bCs w:val="0"/>
          <w:sz w:val="16"/>
          <w:szCs w:val="16"/>
          <w:lang w:val="en-GB"/>
        </w:rPr>
        <w:t xml:space="preserve">: </w:t>
      </w:r>
      <w:r>
        <w:rPr>
          <w:rFonts w:ascii="Times New Roman" w:hAnsi="Times New Roman" w:cs="Tahoma"/>
          <w:bCs w:val="0"/>
          <w:sz w:val="16"/>
          <w:szCs w:val="16"/>
          <w:lang w:val="en-GB"/>
        </w:rPr>
        <w:t>BigDL execution over Spark cluster</w:t>
      </w:r>
    </w:p>
    <w:p w14:paraId="545BF00A" w14:textId="17EE1E06" w:rsidR="009476BC" w:rsidRPr="00690EC3" w:rsidRDefault="009476BC" w:rsidP="009476B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4_08</w:t>
      </w:r>
      <w:r w:rsidRPr="00690EC3">
        <w:rPr>
          <w:rFonts w:cs="Times New Roman"/>
          <w:b/>
          <w:bCs w:val="0"/>
          <w:color w:val="FF0000"/>
          <w:sz w:val="28"/>
          <w:szCs w:val="28"/>
        </w:rPr>
        <w:t>.png</w:t>
      </w:r>
    </w:p>
    <w:p w14:paraId="0FAB69C0" w14:textId="77777777" w:rsidR="009476BC" w:rsidRPr="00221869" w:rsidRDefault="009476BC" w:rsidP="009476BC">
      <w:pPr>
        <w:pStyle w:val="NormalWeb"/>
        <w:shd w:val="clear" w:color="auto" w:fill="FFFFFF"/>
        <w:spacing w:before="0" w:beforeAutospacing="0" w:after="150" w:afterAutospacing="0"/>
        <w:rPr>
          <w:rFonts w:ascii="Times New Roman" w:eastAsia="Times New Roman" w:hAnsi="Times New Roman" w:cs="Times New Roman"/>
          <w:bCs/>
          <w:sz w:val="22"/>
        </w:rPr>
      </w:pPr>
    </w:p>
    <w:p w14:paraId="67E6DA0A" w14:textId="77777777" w:rsidR="00B76F51" w:rsidRPr="005E39EA" w:rsidRDefault="00B76F51" w:rsidP="005E39EA">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 xml:space="preserve">As you can see from the figure that BigDL driver program is first launched in the Spark master node of the cluster. Then with the help of cluster manager and the driver program, Spark tasks are distributed across the Spark executors on the worker nodes. And BigDL interacts with Intel MKL to enables faster execution of those tasks. </w:t>
      </w:r>
    </w:p>
    <w:p w14:paraId="1E47A925" w14:textId="77777777" w:rsidR="00B76F51" w:rsidRPr="005E39EA" w:rsidRDefault="00B76F51" w:rsidP="005E39EA">
      <w:pPr>
        <w:pStyle w:val="NormalWeb"/>
        <w:shd w:val="clear" w:color="auto" w:fill="FFFFFF"/>
        <w:spacing w:before="0" w:beforeAutospacing="0" w:after="150" w:afterAutospacing="0"/>
        <w:rPr>
          <w:rFonts w:ascii="Times New Roman" w:eastAsia="Times New Roman" w:hAnsi="Times New Roman" w:cs="Times New Roman"/>
          <w:bCs/>
          <w:sz w:val="22"/>
        </w:rPr>
      </w:pPr>
    </w:p>
    <w:p w14:paraId="717DA171" w14:textId="4AB543D4" w:rsidR="00212B0B" w:rsidRPr="00221869" w:rsidRDefault="00B76F51" w:rsidP="00212B0B">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Let us implement a deep neural network at large scale for identifying hand-written digit with MNIST dataset.</w:t>
      </w:r>
      <w:r w:rsidR="00221869">
        <w:rPr>
          <w:rFonts w:ascii="Times New Roman" w:eastAsia="Times New Roman" w:hAnsi="Times New Roman" w:cs="Times New Roman"/>
          <w:bCs/>
          <w:sz w:val="22"/>
        </w:rPr>
        <w:t xml:space="preserve"> </w:t>
      </w:r>
      <w:r w:rsidRPr="005E39EA">
        <w:rPr>
          <w:rFonts w:ascii="Times New Roman" w:eastAsia="Times New Roman" w:hAnsi="Times New Roman" w:cs="Times New Roman"/>
          <w:bCs/>
          <w:sz w:val="22"/>
        </w:rPr>
        <w:t>First we will prepare training and validation samples</w:t>
      </w:r>
    </w:p>
    <w:p w14:paraId="0818343B" w14:textId="77777777" w:rsidR="00B76F51" w:rsidRPr="00212B0B" w:rsidRDefault="00B76F51" w:rsidP="00212B0B">
      <w:pPr>
        <w:pStyle w:val="CodePACKT"/>
      </w:pPr>
      <w:r w:rsidRPr="00212B0B">
        <w:t>mnist_path = "datasets/mnist"</w:t>
      </w:r>
    </w:p>
    <w:p w14:paraId="2A7EEB56" w14:textId="7BA75C97" w:rsidR="00B76F51" w:rsidRPr="00212B0B" w:rsidRDefault="00B76F51" w:rsidP="00212B0B">
      <w:pPr>
        <w:pStyle w:val="CodePACKT"/>
      </w:pPr>
      <w:r w:rsidRPr="00212B0B">
        <w:t>(train_data, test_data) = get_mnist(sc, mnist_path)</w:t>
      </w:r>
    </w:p>
    <w:p w14:paraId="6216FCE9" w14:textId="77777777" w:rsidR="00B76F51" w:rsidRPr="00212B0B" w:rsidRDefault="00B76F51" w:rsidP="00212B0B">
      <w:pPr>
        <w:pStyle w:val="CodePACKT"/>
      </w:pPr>
      <w:r w:rsidRPr="00212B0B">
        <w:lastRenderedPageBreak/>
        <w:t>print train_data.count()</w:t>
      </w:r>
    </w:p>
    <w:p w14:paraId="26F1591A" w14:textId="77777777" w:rsidR="00B76F51" w:rsidRPr="00212B0B" w:rsidRDefault="00B76F51" w:rsidP="00212B0B">
      <w:pPr>
        <w:pStyle w:val="CodePACKT"/>
      </w:pPr>
      <w:r w:rsidRPr="00212B0B">
        <w:t>print test_data.count()</w:t>
      </w:r>
    </w:p>
    <w:p w14:paraId="13F407D9" w14:textId="77777777" w:rsidR="00B76F51" w:rsidRDefault="00B76F51" w:rsidP="00B76F51">
      <w:pPr>
        <w:rPr>
          <w:rFonts w:ascii="Helvetica Neue" w:hAnsi="Helvetica Neue"/>
          <w:bCs w:val="0"/>
          <w:color w:val="53565A"/>
          <w:sz w:val="23"/>
          <w:szCs w:val="23"/>
        </w:rPr>
      </w:pPr>
    </w:p>
    <w:p w14:paraId="6A79A75D" w14:textId="584C04AA" w:rsidR="00B76F51" w:rsidRPr="00CB3704" w:rsidRDefault="00B76F51" w:rsidP="00CB3704">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 xml:space="preserve">Then we will create the </w:t>
      </w:r>
      <w:r w:rsidRPr="00EC0833">
        <w:rPr>
          <w:rFonts w:ascii="Times New Roman" w:eastAsia="Times New Roman" w:hAnsi="Times New Roman" w:cs="Times New Roman"/>
          <w:b/>
          <w:bCs/>
          <w:sz w:val="22"/>
        </w:rPr>
        <w:t>LeNet</w:t>
      </w:r>
      <w:r w:rsidRPr="005E39EA">
        <w:rPr>
          <w:rFonts w:ascii="Times New Roman" w:eastAsia="Times New Roman" w:hAnsi="Times New Roman" w:cs="Times New Roman"/>
          <w:bCs/>
          <w:sz w:val="22"/>
        </w:rPr>
        <w:t xml:space="preserve"> architecture consisting of two sets of convolutional, activation, and pooling layers, followed by a fully-connected layer, activation, another fully-connected, and finally a softmax classifier. LeNet is small, yet powerful enough to provide interesting results. </w:t>
      </w:r>
    </w:p>
    <w:p w14:paraId="5816960B" w14:textId="77777777" w:rsidR="00B76F51" w:rsidRPr="00212B0B" w:rsidRDefault="00B76F51" w:rsidP="00212B0B">
      <w:pPr>
        <w:pStyle w:val="CodePACKT"/>
      </w:pPr>
      <w:r w:rsidRPr="00212B0B">
        <w:t>def build_model(class_num):</w:t>
      </w:r>
    </w:p>
    <w:p w14:paraId="7586F61D" w14:textId="77777777" w:rsidR="00B76F51" w:rsidRPr="00212B0B" w:rsidRDefault="00B76F51" w:rsidP="00212B0B">
      <w:pPr>
        <w:pStyle w:val="CodePACKT"/>
      </w:pPr>
      <w:r w:rsidRPr="00212B0B">
        <w:t xml:space="preserve">    model = Sequential()</w:t>
      </w:r>
    </w:p>
    <w:p w14:paraId="559CB9BC" w14:textId="77777777" w:rsidR="00B76F51" w:rsidRPr="00212B0B" w:rsidRDefault="00B76F51" w:rsidP="00212B0B">
      <w:pPr>
        <w:pStyle w:val="CodePACKT"/>
      </w:pPr>
      <w:r w:rsidRPr="00212B0B">
        <w:t xml:space="preserve">    model.add(Reshape([1, 28, 28]))</w:t>
      </w:r>
    </w:p>
    <w:p w14:paraId="788E3D3B" w14:textId="77777777" w:rsidR="00B76F51" w:rsidRPr="00212B0B" w:rsidRDefault="00B76F51" w:rsidP="00212B0B">
      <w:pPr>
        <w:pStyle w:val="CodePACKT"/>
      </w:pPr>
      <w:r w:rsidRPr="00212B0B">
        <w:t xml:space="preserve">    model.add(SpatialConvolution(1, 6, 5, 5).set_name('conv1'))</w:t>
      </w:r>
    </w:p>
    <w:p w14:paraId="03CFFBC5" w14:textId="77777777" w:rsidR="00B76F51" w:rsidRPr="00212B0B" w:rsidRDefault="00B76F51" w:rsidP="00212B0B">
      <w:pPr>
        <w:pStyle w:val="CodePACKT"/>
      </w:pPr>
      <w:r w:rsidRPr="00212B0B">
        <w:t xml:space="preserve">    model.add(Tanh())</w:t>
      </w:r>
    </w:p>
    <w:p w14:paraId="5CFA6771" w14:textId="77777777" w:rsidR="00B76F51" w:rsidRPr="00212B0B" w:rsidRDefault="00B76F51" w:rsidP="00212B0B">
      <w:pPr>
        <w:pStyle w:val="CodePACKT"/>
      </w:pPr>
      <w:r w:rsidRPr="00212B0B">
        <w:t xml:space="preserve">    model.add(SpatialMaxPooling(2, 2, 2, 2).set_name('pool1'))</w:t>
      </w:r>
    </w:p>
    <w:p w14:paraId="0D5F40B5" w14:textId="77777777" w:rsidR="00B76F51" w:rsidRPr="00212B0B" w:rsidRDefault="00B76F51" w:rsidP="00212B0B">
      <w:pPr>
        <w:pStyle w:val="CodePACKT"/>
      </w:pPr>
      <w:r w:rsidRPr="00212B0B">
        <w:t xml:space="preserve">    model.add(Tanh())</w:t>
      </w:r>
    </w:p>
    <w:p w14:paraId="1A420D63" w14:textId="77777777" w:rsidR="00B76F51" w:rsidRPr="00212B0B" w:rsidRDefault="00B76F51" w:rsidP="00212B0B">
      <w:pPr>
        <w:pStyle w:val="CodePACKT"/>
      </w:pPr>
      <w:r w:rsidRPr="00212B0B">
        <w:t xml:space="preserve">    model.add(SpatialConvolution(6, 12, 5, 5).set_name('conv2'))</w:t>
      </w:r>
    </w:p>
    <w:p w14:paraId="73085A31" w14:textId="77777777" w:rsidR="00B76F51" w:rsidRPr="00212B0B" w:rsidRDefault="00B76F51" w:rsidP="00212B0B">
      <w:pPr>
        <w:pStyle w:val="CodePACKT"/>
      </w:pPr>
      <w:r w:rsidRPr="00212B0B">
        <w:t xml:space="preserve">    model.add(SpatialMaxPooling(2, 2, 2, 2).set_name('pool2'))</w:t>
      </w:r>
    </w:p>
    <w:p w14:paraId="2278F1BA" w14:textId="77777777" w:rsidR="00B76F51" w:rsidRPr="00212B0B" w:rsidRDefault="00B76F51" w:rsidP="00212B0B">
      <w:pPr>
        <w:pStyle w:val="CodePACKT"/>
      </w:pPr>
      <w:r w:rsidRPr="00212B0B">
        <w:t xml:space="preserve">    model.add(Reshape([12 * 4 * 4]))</w:t>
      </w:r>
    </w:p>
    <w:p w14:paraId="14DE4404" w14:textId="77777777" w:rsidR="00B76F51" w:rsidRPr="00212B0B" w:rsidRDefault="00B76F51" w:rsidP="00212B0B">
      <w:pPr>
        <w:pStyle w:val="CodePACKT"/>
      </w:pPr>
      <w:r w:rsidRPr="00212B0B">
        <w:t xml:space="preserve">    model.add(Linear(12 * 4 * 4, 100).set_name('fc1'))</w:t>
      </w:r>
    </w:p>
    <w:p w14:paraId="2DE3FFF5" w14:textId="77777777" w:rsidR="00B76F51" w:rsidRPr="00212B0B" w:rsidRDefault="00B76F51" w:rsidP="00212B0B">
      <w:pPr>
        <w:pStyle w:val="CodePACKT"/>
      </w:pPr>
      <w:r w:rsidRPr="00212B0B">
        <w:t xml:space="preserve">    model.add(Tanh())</w:t>
      </w:r>
    </w:p>
    <w:p w14:paraId="1EDF1DD1" w14:textId="77777777" w:rsidR="00B76F51" w:rsidRPr="00212B0B" w:rsidRDefault="00B76F51" w:rsidP="00212B0B">
      <w:pPr>
        <w:pStyle w:val="CodePACKT"/>
      </w:pPr>
      <w:r w:rsidRPr="00212B0B">
        <w:t xml:space="preserve">    model.add(Linear(100, class_num).set_name('score'))</w:t>
      </w:r>
    </w:p>
    <w:p w14:paraId="70879D29" w14:textId="77777777" w:rsidR="00B76F51" w:rsidRPr="00212B0B" w:rsidRDefault="00B76F51" w:rsidP="00212B0B">
      <w:pPr>
        <w:pStyle w:val="CodePACKT"/>
      </w:pPr>
      <w:r w:rsidRPr="00212B0B">
        <w:t xml:space="preserve">    model.add(LogSoftMax())</w:t>
      </w:r>
    </w:p>
    <w:p w14:paraId="1DA51D9D" w14:textId="77777777" w:rsidR="00B76F51" w:rsidRPr="00212B0B" w:rsidRDefault="00B76F51" w:rsidP="00212B0B">
      <w:pPr>
        <w:pStyle w:val="CodePACKT"/>
      </w:pPr>
      <w:r w:rsidRPr="00212B0B">
        <w:t xml:space="preserve">    return model</w:t>
      </w:r>
    </w:p>
    <w:p w14:paraId="626DE347" w14:textId="77777777" w:rsidR="00B76F51" w:rsidRPr="00212B0B" w:rsidRDefault="00B76F51" w:rsidP="00212B0B">
      <w:pPr>
        <w:pStyle w:val="CodePACKT"/>
      </w:pPr>
      <w:r w:rsidRPr="00212B0B">
        <w:t>lenet_model = build_model(10)</w:t>
      </w:r>
    </w:p>
    <w:p w14:paraId="2CB5136E" w14:textId="77777777" w:rsidR="00B76F51" w:rsidRDefault="00B76F51" w:rsidP="00B76F51">
      <w:pPr>
        <w:shd w:val="clear" w:color="auto" w:fill="FFFFFF"/>
        <w:spacing w:line="300" w:lineRule="atLeast"/>
        <w:ind w:right="480"/>
        <w:rPr>
          <w:rFonts w:ascii="Helvetica Neue" w:hAnsi="Helvetica Neue"/>
          <w:bCs w:val="0"/>
          <w:color w:val="000000"/>
          <w:sz w:val="21"/>
          <w:szCs w:val="21"/>
        </w:rPr>
      </w:pPr>
    </w:p>
    <w:p w14:paraId="426E3B22" w14:textId="3264113B" w:rsidR="00B76F51" w:rsidRPr="00EC0833" w:rsidRDefault="00B76F51" w:rsidP="00EC0833">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Now we will configure an Optimizer and set the validation logic.</w:t>
      </w:r>
    </w:p>
    <w:p w14:paraId="19DF561B" w14:textId="77777777" w:rsidR="00B76F51" w:rsidRPr="00212B0B" w:rsidRDefault="00B76F51" w:rsidP="00212B0B">
      <w:pPr>
        <w:pStyle w:val="CodePACKT"/>
      </w:pPr>
      <w:r w:rsidRPr="00212B0B">
        <w:t>optimizer = Optimizer(</w:t>
      </w:r>
    </w:p>
    <w:p w14:paraId="27F6F99D" w14:textId="77777777" w:rsidR="00B76F51" w:rsidRPr="00212B0B" w:rsidRDefault="00B76F51" w:rsidP="00212B0B">
      <w:pPr>
        <w:pStyle w:val="CodePACKT"/>
      </w:pPr>
      <w:r w:rsidRPr="00212B0B">
        <w:t xml:space="preserve">    model=lenet_model,</w:t>
      </w:r>
    </w:p>
    <w:p w14:paraId="48D2D187" w14:textId="77777777" w:rsidR="00B76F51" w:rsidRPr="00212B0B" w:rsidRDefault="00B76F51" w:rsidP="00212B0B">
      <w:pPr>
        <w:pStyle w:val="CodePACKT"/>
      </w:pPr>
      <w:r w:rsidRPr="00212B0B">
        <w:t xml:space="preserve">    training_rdd=train_data,</w:t>
      </w:r>
    </w:p>
    <w:p w14:paraId="5ABD0B8C" w14:textId="77777777" w:rsidR="00B76F51" w:rsidRPr="00212B0B" w:rsidRDefault="00B76F51" w:rsidP="00212B0B">
      <w:pPr>
        <w:pStyle w:val="CodePACKT"/>
      </w:pPr>
      <w:r w:rsidRPr="00212B0B">
        <w:t xml:space="preserve">    criterion=ClassNLLCriterion(),</w:t>
      </w:r>
    </w:p>
    <w:p w14:paraId="2170DC18" w14:textId="77777777" w:rsidR="00B76F51" w:rsidRPr="00212B0B" w:rsidRDefault="00B76F51" w:rsidP="00212B0B">
      <w:pPr>
        <w:pStyle w:val="CodePACKT"/>
      </w:pPr>
      <w:r w:rsidRPr="00212B0B">
        <w:t xml:space="preserve">    optim_method=SGD(learningrate=0.4, learningrate_decay=0.0002),</w:t>
      </w:r>
    </w:p>
    <w:p w14:paraId="01B83D38" w14:textId="77777777" w:rsidR="00B76F51" w:rsidRPr="00212B0B" w:rsidRDefault="00B76F51" w:rsidP="00212B0B">
      <w:pPr>
        <w:pStyle w:val="CodePACKT"/>
      </w:pPr>
      <w:r w:rsidRPr="00212B0B">
        <w:t xml:space="preserve">    end_trigger=MaxEpoch(20),</w:t>
      </w:r>
    </w:p>
    <w:p w14:paraId="14113F2D" w14:textId="77777777" w:rsidR="00B76F51" w:rsidRPr="00212B0B" w:rsidRDefault="00B76F51" w:rsidP="00212B0B">
      <w:pPr>
        <w:pStyle w:val="CodePACKT"/>
      </w:pPr>
      <w:r w:rsidRPr="00212B0B">
        <w:t xml:space="preserve">    batch_size=2048)</w:t>
      </w:r>
    </w:p>
    <w:p w14:paraId="74B14CCE" w14:textId="77777777" w:rsidR="00B76F51" w:rsidRPr="00212B0B" w:rsidRDefault="00B76F51" w:rsidP="00212B0B">
      <w:pPr>
        <w:pStyle w:val="CodePACKT"/>
      </w:pPr>
    </w:p>
    <w:p w14:paraId="50DC792A" w14:textId="77777777" w:rsidR="00B76F51" w:rsidRPr="00212B0B" w:rsidRDefault="00B76F51" w:rsidP="00212B0B">
      <w:pPr>
        <w:pStyle w:val="CodePACKT"/>
      </w:pPr>
      <w:r w:rsidRPr="00212B0B">
        <w:t>optimizer.set_validation(</w:t>
      </w:r>
    </w:p>
    <w:p w14:paraId="352123B0" w14:textId="77777777" w:rsidR="00B76F51" w:rsidRPr="00212B0B" w:rsidRDefault="00B76F51" w:rsidP="00212B0B">
      <w:pPr>
        <w:pStyle w:val="CodePACKT"/>
      </w:pPr>
      <w:r w:rsidRPr="00212B0B">
        <w:t xml:space="preserve">    batch_size=2048,</w:t>
      </w:r>
    </w:p>
    <w:p w14:paraId="5362F233" w14:textId="77777777" w:rsidR="00B76F51" w:rsidRPr="00212B0B" w:rsidRDefault="00B76F51" w:rsidP="00212B0B">
      <w:pPr>
        <w:pStyle w:val="CodePACKT"/>
      </w:pPr>
      <w:r w:rsidRPr="00212B0B">
        <w:t xml:space="preserve">    val_rdd=test_data,</w:t>
      </w:r>
    </w:p>
    <w:p w14:paraId="15F27183" w14:textId="77777777" w:rsidR="00B76F51" w:rsidRPr="00212B0B" w:rsidRDefault="00B76F51" w:rsidP="00212B0B">
      <w:pPr>
        <w:pStyle w:val="CodePACKT"/>
      </w:pPr>
      <w:r w:rsidRPr="00212B0B">
        <w:t xml:space="preserve">    trigger=EveryEpoch(),</w:t>
      </w:r>
    </w:p>
    <w:p w14:paraId="10F9600C" w14:textId="77777777" w:rsidR="00B76F51" w:rsidRPr="00212B0B" w:rsidRDefault="00B76F51" w:rsidP="00212B0B">
      <w:pPr>
        <w:pStyle w:val="CodePACKT"/>
      </w:pPr>
      <w:r w:rsidRPr="00212B0B">
        <w:t xml:space="preserve">    val_method=[Top1Accuracy()]</w:t>
      </w:r>
    </w:p>
    <w:p w14:paraId="469FF875" w14:textId="43F5D116" w:rsidR="00B76F51" w:rsidRDefault="00B76F51" w:rsidP="00EC0833">
      <w:pPr>
        <w:pStyle w:val="CodePACKT"/>
      </w:pPr>
      <w:r w:rsidRPr="00212B0B">
        <w:t>)</w:t>
      </w:r>
    </w:p>
    <w:p w14:paraId="48630BDD" w14:textId="77777777" w:rsidR="00EC0833" w:rsidRPr="00EC0833" w:rsidRDefault="00EC0833" w:rsidP="00EC0833">
      <w:pPr>
        <w:pStyle w:val="CodePACKT"/>
      </w:pPr>
    </w:p>
    <w:p w14:paraId="020B7E9E" w14:textId="77777777" w:rsidR="00B76F51" w:rsidRPr="00212B0B" w:rsidRDefault="00B76F51" w:rsidP="00212B0B">
      <w:pPr>
        <w:pStyle w:val="CodePACKT"/>
      </w:pPr>
      <w:r w:rsidRPr="00212B0B">
        <w:t>trained_model = optimizer.optimize()</w:t>
      </w:r>
    </w:p>
    <w:p w14:paraId="0E052C46" w14:textId="77777777" w:rsidR="00B76F51" w:rsidRPr="00212B0B" w:rsidRDefault="00B76F51" w:rsidP="00212B0B">
      <w:pPr>
        <w:pStyle w:val="CodePACKT"/>
      </w:pPr>
    </w:p>
    <w:p w14:paraId="0A8151E2" w14:textId="1ACAF315" w:rsidR="00B76F51" w:rsidRPr="00EC0833" w:rsidRDefault="00B76F51" w:rsidP="00EC0833">
      <w:pPr>
        <w:pStyle w:val="NormalWeb"/>
        <w:shd w:val="clear" w:color="auto" w:fill="FFFFFF"/>
        <w:spacing w:before="0" w:beforeAutospacing="0" w:after="15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lastRenderedPageBreak/>
        <w:t>Then we will take a few test samples, and make prediction by checking both the predicted labels and ground truth labels</w:t>
      </w:r>
    </w:p>
    <w:p w14:paraId="0CDABA94" w14:textId="76DC1F47" w:rsidR="00B76F51" w:rsidRDefault="00B76F51" w:rsidP="00EC0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bCs w:val="0"/>
          <w:color w:val="333333"/>
          <w:szCs w:val="20"/>
        </w:rPr>
      </w:pPr>
      <w:r w:rsidRPr="00721917">
        <w:rPr>
          <w:rFonts w:ascii="Lucida Console" w:hAnsi="Lucida Console" w:cs="Times New Roman"/>
          <w:bCs w:val="0"/>
          <w:sz w:val="19"/>
          <w:szCs w:val="18"/>
          <w:lang w:eastAsia="ar-SA"/>
        </w:rPr>
        <w:t>predictions = trained_model.predict(test_data)</w:t>
      </w:r>
    </w:p>
    <w:p w14:paraId="75A8DEE6" w14:textId="77777777" w:rsidR="00EC0833" w:rsidRPr="00EC0833" w:rsidRDefault="00EC0833" w:rsidP="00EC0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bCs w:val="0"/>
          <w:color w:val="333333"/>
          <w:szCs w:val="20"/>
        </w:rPr>
      </w:pPr>
    </w:p>
    <w:p w14:paraId="3E3471E5" w14:textId="65A720C4" w:rsidR="00B76F51" w:rsidRDefault="00EC0833" w:rsidP="00B76F51">
      <w:pPr>
        <w:pStyle w:val="NormalWeb"/>
        <w:spacing w:before="0" w:beforeAutospacing="0" w:after="240" w:afterAutospacing="0"/>
        <w:rPr>
          <w:rFonts w:ascii="Times New Roman" w:eastAsia="Times New Roman" w:hAnsi="Times New Roman" w:cs="Times New Roman"/>
          <w:bCs/>
          <w:sz w:val="22"/>
        </w:rPr>
      </w:pPr>
      <w:r w:rsidRPr="005E39EA">
        <w:rPr>
          <w:rFonts w:ascii="Times New Roman" w:eastAsia="Times New Roman" w:hAnsi="Times New Roman" w:cs="Times New Roman"/>
          <w:bCs/>
          <w:sz w:val="22"/>
        </w:rPr>
        <w:t>Finally,</w:t>
      </w:r>
      <w:r w:rsidR="00B76F51" w:rsidRPr="005E39EA">
        <w:rPr>
          <w:rFonts w:ascii="Times New Roman" w:eastAsia="Times New Roman" w:hAnsi="Times New Roman" w:cs="Times New Roman"/>
          <w:bCs/>
          <w:sz w:val="22"/>
        </w:rPr>
        <w:t xml:space="preserve"> we would train the LeNet model in spark cluster </w:t>
      </w:r>
      <w:r w:rsidR="00AE7F76">
        <w:rPr>
          <w:rFonts w:ascii="Times New Roman" w:eastAsia="Times New Roman" w:hAnsi="Times New Roman" w:cs="Times New Roman"/>
          <w:bCs/>
          <w:sz w:val="22"/>
        </w:rPr>
        <w:t>using spark-submit command</w:t>
      </w:r>
      <w:r w:rsidR="00B76F51" w:rsidRPr="005E39EA">
        <w:rPr>
          <w:rFonts w:ascii="Times New Roman" w:eastAsia="Times New Roman" w:hAnsi="Times New Roman" w:cs="Times New Roman"/>
          <w:bCs/>
          <w:sz w:val="22"/>
        </w:rPr>
        <w:t>.</w:t>
      </w:r>
      <w:r w:rsidR="00AE7F76">
        <w:rPr>
          <w:rFonts w:ascii="Times New Roman" w:eastAsia="Times New Roman" w:hAnsi="Times New Roman" w:cs="Times New Roman"/>
          <w:bCs/>
          <w:sz w:val="22"/>
        </w:rPr>
        <w:t xml:space="preserve"> </w:t>
      </w:r>
      <w:r w:rsidR="00F15ED4">
        <w:rPr>
          <w:rFonts w:ascii="Times New Roman" w:eastAsia="Times New Roman" w:hAnsi="Times New Roman" w:cs="Times New Roman"/>
          <w:bCs/>
          <w:sz w:val="22"/>
        </w:rPr>
        <w:t xml:space="preserve">Download the BigDL </w:t>
      </w:r>
      <w:r w:rsidR="003E5542">
        <w:rPr>
          <w:rFonts w:ascii="Times New Roman" w:eastAsia="Times New Roman" w:hAnsi="Times New Roman" w:cs="Times New Roman"/>
          <w:bCs/>
          <w:sz w:val="22"/>
        </w:rPr>
        <w:t>distribution (</w:t>
      </w:r>
      <w:r w:rsidR="003E5542" w:rsidRPr="00EE1064">
        <w:rPr>
          <w:rStyle w:val="URLPACKT"/>
        </w:rPr>
        <w:t>https://bigdl-project.github.io/master/#release-download/</w:t>
      </w:r>
      <w:r w:rsidR="003E5542">
        <w:rPr>
          <w:rFonts w:ascii="Times New Roman" w:eastAsia="Times New Roman" w:hAnsi="Times New Roman" w:cs="Times New Roman"/>
          <w:bCs/>
          <w:sz w:val="22"/>
        </w:rPr>
        <w:t xml:space="preserve">) </w:t>
      </w:r>
      <w:r w:rsidR="00EE1064">
        <w:rPr>
          <w:rFonts w:ascii="Times New Roman" w:eastAsia="Times New Roman" w:hAnsi="Times New Roman" w:cs="Times New Roman"/>
          <w:bCs/>
          <w:sz w:val="22"/>
        </w:rPr>
        <w:t>based on your apache</w:t>
      </w:r>
      <w:r w:rsidR="003E5542">
        <w:rPr>
          <w:rFonts w:ascii="Times New Roman" w:eastAsia="Times New Roman" w:hAnsi="Times New Roman" w:cs="Times New Roman"/>
          <w:bCs/>
          <w:sz w:val="22"/>
        </w:rPr>
        <w:t xml:space="preserve"> </w:t>
      </w:r>
      <w:r w:rsidR="00EE1064">
        <w:rPr>
          <w:rFonts w:ascii="Times New Roman" w:eastAsia="Times New Roman" w:hAnsi="Times New Roman" w:cs="Times New Roman"/>
          <w:bCs/>
          <w:sz w:val="22"/>
        </w:rPr>
        <w:t>s</w:t>
      </w:r>
      <w:r w:rsidR="00D634AE">
        <w:rPr>
          <w:rFonts w:ascii="Times New Roman" w:eastAsia="Times New Roman" w:hAnsi="Times New Roman" w:cs="Times New Roman"/>
          <w:bCs/>
          <w:sz w:val="22"/>
        </w:rPr>
        <w:t>park version</w:t>
      </w:r>
      <w:r w:rsidR="003E5542">
        <w:rPr>
          <w:rFonts w:ascii="Times New Roman" w:eastAsia="Times New Roman" w:hAnsi="Times New Roman" w:cs="Times New Roman"/>
          <w:bCs/>
          <w:sz w:val="22"/>
        </w:rPr>
        <w:t xml:space="preserve"> and then execute the</w:t>
      </w:r>
      <w:r w:rsidR="00AE7F76">
        <w:rPr>
          <w:rFonts w:ascii="Times New Roman" w:eastAsia="Times New Roman" w:hAnsi="Times New Roman" w:cs="Times New Roman"/>
          <w:bCs/>
          <w:sz w:val="22"/>
        </w:rPr>
        <w:t xml:space="preserve"> file</w:t>
      </w:r>
      <w:r w:rsidR="007C7A7D">
        <w:rPr>
          <w:rFonts w:ascii="Times New Roman" w:eastAsia="Times New Roman" w:hAnsi="Times New Roman" w:cs="Times New Roman"/>
          <w:bCs/>
          <w:sz w:val="22"/>
        </w:rPr>
        <w:t xml:space="preserve"> </w:t>
      </w:r>
      <w:r w:rsidR="00AE7F76">
        <w:rPr>
          <w:rFonts w:ascii="Times New Roman" w:eastAsia="Times New Roman" w:hAnsi="Times New Roman" w:cs="Times New Roman"/>
          <w:bCs/>
          <w:sz w:val="22"/>
        </w:rPr>
        <w:t>(</w:t>
      </w:r>
      <w:r w:rsidR="005E4A84" w:rsidRPr="00EE1064">
        <w:rPr>
          <w:rFonts w:ascii="Lucida Console" w:eastAsia="Times New Roman" w:hAnsi="Lucida Console" w:cs="Times New Roman"/>
          <w:sz w:val="19"/>
          <w:szCs w:val="18"/>
          <w:lang w:eastAsia="ar-SA"/>
        </w:rPr>
        <w:t>run.sh)</w:t>
      </w:r>
      <w:r w:rsidR="005E4A84">
        <w:rPr>
          <w:rFonts w:ascii="Times New Roman" w:eastAsia="Times New Roman" w:hAnsi="Times New Roman" w:cs="Times New Roman"/>
          <w:bCs/>
          <w:sz w:val="22"/>
        </w:rPr>
        <w:t xml:space="preserve"> provided</w:t>
      </w:r>
      <w:r w:rsidR="00AE7F76">
        <w:rPr>
          <w:rFonts w:ascii="Times New Roman" w:eastAsia="Times New Roman" w:hAnsi="Times New Roman" w:cs="Times New Roman"/>
          <w:bCs/>
          <w:sz w:val="22"/>
        </w:rPr>
        <w:t xml:space="preserve"> </w:t>
      </w:r>
      <w:r w:rsidR="00EE1064">
        <w:rPr>
          <w:rFonts w:ascii="Times New Roman" w:eastAsia="Times New Roman" w:hAnsi="Times New Roman" w:cs="Times New Roman"/>
          <w:bCs/>
          <w:sz w:val="22"/>
        </w:rPr>
        <w:t>with</w:t>
      </w:r>
      <w:r w:rsidR="00AE7F76">
        <w:rPr>
          <w:rFonts w:ascii="Times New Roman" w:eastAsia="Times New Roman" w:hAnsi="Times New Roman" w:cs="Times New Roman"/>
          <w:bCs/>
          <w:sz w:val="22"/>
        </w:rPr>
        <w:t xml:space="preserve"> the code</w:t>
      </w:r>
      <w:r w:rsidR="003E5542">
        <w:rPr>
          <w:rFonts w:ascii="Times New Roman" w:eastAsia="Times New Roman" w:hAnsi="Times New Roman" w:cs="Times New Roman"/>
          <w:bCs/>
          <w:sz w:val="22"/>
        </w:rPr>
        <w:t xml:space="preserve"> to submit the job</w:t>
      </w:r>
      <w:r w:rsidR="00212A51">
        <w:rPr>
          <w:rFonts w:ascii="Times New Roman" w:eastAsia="Times New Roman" w:hAnsi="Times New Roman" w:cs="Times New Roman"/>
          <w:bCs/>
          <w:sz w:val="22"/>
        </w:rPr>
        <w:t xml:space="preserve"> in the spark cluster</w:t>
      </w:r>
      <w:r w:rsidR="00AE7F76">
        <w:rPr>
          <w:rFonts w:ascii="Times New Roman" w:eastAsia="Times New Roman" w:hAnsi="Times New Roman" w:cs="Times New Roman"/>
          <w:bCs/>
          <w:sz w:val="22"/>
        </w:rPr>
        <w:t>.</w:t>
      </w:r>
    </w:p>
    <w:p w14:paraId="5B9AD192" w14:textId="7A94DE20" w:rsidR="00AE7F76" w:rsidRPr="00AE7F76" w:rsidRDefault="0025454D" w:rsidP="002A046C">
      <w:pPr>
        <w:pStyle w:val="CodePACKT"/>
      </w:pPr>
      <w:r>
        <w:t>SPARK_HOME= &lt;path to Spark&gt;</w:t>
      </w:r>
    </w:p>
    <w:p w14:paraId="5D66B79D" w14:textId="45717BBC" w:rsidR="00AE7F76" w:rsidRPr="00AE7F76" w:rsidRDefault="0025454D" w:rsidP="002A046C">
      <w:pPr>
        <w:pStyle w:val="CodePACKT"/>
      </w:pPr>
      <w:r>
        <w:t>BigDL_HOME= &lt;path to BigDL&gt;</w:t>
      </w:r>
    </w:p>
    <w:p w14:paraId="489ED940" w14:textId="2935215A" w:rsidR="00AE7F76" w:rsidRPr="00AE7F76" w:rsidRDefault="00AE7F76" w:rsidP="002A046C">
      <w:pPr>
        <w:pStyle w:val="CodePACKT"/>
      </w:pPr>
      <w:r w:rsidRPr="00AE7F76">
        <w:t>PYTHON_API_ZIP_PATH=${BigDL_HOME}/bigdl-python</w:t>
      </w:r>
      <w:r w:rsidR="005C636D">
        <w:t>-&lt;version&gt;</w:t>
      </w:r>
      <w:r w:rsidRPr="00AE7F76">
        <w:t>.zip</w:t>
      </w:r>
    </w:p>
    <w:p w14:paraId="11015694" w14:textId="335B0286" w:rsidR="00AE7F76" w:rsidRPr="00AE7F76" w:rsidRDefault="00AE7F76" w:rsidP="002A046C">
      <w:pPr>
        <w:pStyle w:val="CodePACKT"/>
      </w:pPr>
      <w:r w:rsidRPr="00AE7F76">
        <w:t>BigDL_JAR_PATH=${BigDL_HOME}/bigdl-SPARK</w:t>
      </w:r>
      <w:r w:rsidR="00CF4A18">
        <w:t>-&lt;version&gt;</w:t>
      </w:r>
      <w:r w:rsidRPr="00AE7F76">
        <w:t>.jar</w:t>
      </w:r>
    </w:p>
    <w:p w14:paraId="587F7EBB" w14:textId="2DA4BF2D" w:rsidR="00AE7F76" w:rsidRDefault="00AE7F76" w:rsidP="002A046C">
      <w:pPr>
        <w:pStyle w:val="CodePACKT"/>
      </w:pPr>
      <w:r w:rsidRPr="00AE7F76">
        <w:t>export PYTHONPATH=${PYTHON_API_ZIP_PATH}:${BigDL_HOME}/conf/spark-bigdl.conf:$PYTHONPATH</w:t>
      </w:r>
    </w:p>
    <w:p w14:paraId="2447000F" w14:textId="77777777" w:rsidR="0025454D" w:rsidRPr="0025454D" w:rsidRDefault="0025454D" w:rsidP="00AE7F76">
      <w:pPr>
        <w:pStyle w:val="NormalWeb"/>
        <w:spacing w:before="0" w:after="240"/>
        <w:rPr>
          <w:rFonts w:ascii="Lucida Console" w:eastAsia="Times New Roman" w:hAnsi="Lucida Console" w:cs="Times New Roman"/>
          <w:sz w:val="19"/>
          <w:szCs w:val="18"/>
          <w:lang w:eastAsia="ar-SA"/>
        </w:rPr>
      </w:pPr>
    </w:p>
    <w:p w14:paraId="2E2DBD87" w14:textId="77777777" w:rsidR="00AE7F76" w:rsidRPr="00AE7F76" w:rsidRDefault="00AE7F76" w:rsidP="002A046C">
      <w:pPr>
        <w:pStyle w:val="CodePACKT"/>
      </w:pPr>
      <w:r w:rsidRPr="00AE7F76">
        <w:t>${SPARK_HOME}/bin/spark-submit \</w:t>
      </w:r>
    </w:p>
    <w:p w14:paraId="2BCCA59B" w14:textId="34256CD4" w:rsidR="00AE7F76" w:rsidRPr="00AE7F76" w:rsidRDefault="006B473B" w:rsidP="002A046C">
      <w:pPr>
        <w:pStyle w:val="CodePACKT"/>
      </w:pPr>
      <w:r>
        <w:t xml:space="preserve">      </w:t>
      </w:r>
      <w:r w:rsidR="00AE7F76" w:rsidRPr="00AE7F76">
        <w:t xml:space="preserve">--master </w:t>
      </w:r>
      <w:r w:rsidR="0025454D">
        <w:t>&lt;local or spark master</w:t>
      </w:r>
      <w:r w:rsidR="001E7392">
        <w:t xml:space="preserve"> url</w:t>
      </w:r>
      <w:r w:rsidR="0025454D">
        <w:t>&gt;</w:t>
      </w:r>
      <w:r w:rsidR="00AE7F76" w:rsidRPr="00AE7F76">
        <w:t>\</w:t>
      </w:r>
    </w:p>
    <w:p w14:paraId="64FA02AC" w14:textId="179B33AD" w:rsidR="00AE7F76" w:rsidRPr="00AE7F76" w:rsidRDefault="006B473B" w:rsidP="002A046C">
      <w:pPr>
        <w:pStyle w:val="CodePACKT"/>
      </w:pPr>
      <w:r>
        <w:t xml:space="preserve">      </w:t>
      </w:r>
      <w:r w:rsidR="00AE7F76" w:rsidRPr="00AE7F76">
        <w:t>--driver-cores 5  \</w:t>
      </w:r>
    </w:p>
    <w:p w14:paraId="664578BE" w14:textId="77777777" w:rsidR="00AE7F76" w:rsidRPr="00AE7F76" w:rsidRDefault="00AE7F76" w:rsidP="002A046C">
      <w:pPr>
        <w:pStyle w:val="CodePACKT"/>
      </w:pPr>
      <w:r w:rsidRPr="00AE7F76">
        <w:t xml:space="preserve">      --driver-memory 5g  \</w:t>
      </w:r>
    </w:p>
    <w:p w14:paraId="1235FF52" w14:textId="77777777" w:rsidR="00AE7F76" w:rsidRPr="00AE7F76" w:rsidRDefault="00AE7F76" w:rsidP="002A046C">
      <w:pPr>
        <w:pStyle w:val="CodePACKT"/>
      </w:pPr>
      <w:r w:rsidRPr="00AE7F76">
        <w:t xml:space="preserve">      --total-executor-cores 16  \</w:t>
      </w:r>
    </w:p>
    <w:p w14:paraId="3C90AEA7" w14:textId="77777777" w:rsidR="00AE7F76" w:rsidRPr="00AE7F76" w:rsidRDefault="00AE7F76" w:rsidP="002A046C">
      <w:pPr>
        <w:pStyle w:val="CodePACKT"/>
      </w:pPr>
      <w:r w:rsidRPr="00AE7F76">
        <w:t xml:space="preserve">      --executor-cores 8  \</w:t>
      </w:r>
    </w:p>
    <w:p w14:paraId="1589098C" w14:textId="77777777" w:rsidR="00AE7F76" w:rsidRPr="00AE7F76" w:rsidRDefault="00AE7F76" w:rsidP="002A046C">
      <w:pPr>
        <w:pStyle w:val="CodePACKT"/>
      </w:pPr>
      <w:r w:rsidRPr="00AE7F76">
        <w:t xml:space="preserve">      --executor-memory 10g \</w:t>
      </w:r>
    </w:p>
    <w:p w14:paraId="45400146" w14:textId="2530DDF6" w:rsidR="00AE7F76" w:rsidRPr="00AE7F76" w:rsidRDefault="006B473B" w:rsidP="002A046C">
      <w:pPr>
        <w:pStyle w:val="CodePACKT"/>
      </w:pPr>
      <w:r>
        <w:t xml:space="preserve">      </w:t>
      </w:r>
      <w:r w:rsidR="00AE7F76" w:rsidRPr="00AE7F76">
        <w:t>--py-files ${PYTHON_API_ZIP_PATH},${BigDL_HOME}/BigDL-MNIST.py\</w:t>
      </w:r>
    </w:p>
    <w:p w14:paraId="437DA3DC" w14:textId="02A7730A" w:rsidR="00AE7F76" w:rsidRPr="00AE7F76" w:rsidRDefault="006B473B" w:rsidP="002A046C">
      <w:pPr>
        <w:pStyle w:val="CodePACKT"/>
      </w:pPr>
      <w:r>
        <w:t xml:space="preserve">      </w:t>
      </w:r>
      <w:r w:rsidR="00AE7F76" w:rsidRPr="00AE7F76">
        <w:t>--properties-file ${BigDL_HOME}/conf/spark-bigdl.conf \</w:t>
      </w:r>
    </w:p>
    <w:p w14:paraId="46040910" w14:textId="0CE11936" w:rsidR="00AE7F76" w:rsidRPr="00AE7F76" w:rsidRDefault="006B473B" w:rsidP="002A046C">
      <w:pPr>
        <w:pStyle w:val="CodePACKT"/>
      </w:pPr>
      <w:r>
        <w:t xml:space="preserve">      </w:t>
      </w:r>
      <w:r w:rsidR="00AE7F76" w:rsidRPr="00AE7F76">
        <w:t>--jars ${BigDL_JAR_PATH} \</w:t>
      </w:r>
    </w:p>
    <w:p w14:paraId="23DC71FF" w14:textId="7D25310A" w:rsidR="00AE7F76" w:rsidRPr="00AE7F76" w:rsidRDefault="006B473B" w:rsidP="002A046C">
      <w:pPr>
        <w:pStyle w:val="CodePACKT"/>
      </w:pPr>
      <w:r>
        <w:t xml:space="preserve">      </w:t>
      </w:r>
      <w:r w:rsidR="00AE7F76" w:rsidRPr="00AE7F76">
        <w:t>--conf spark.driver.extraClassPath=${BigDL_JAR_PATH} \</w:t>
      </w:r>
    </w:p>
    <w:p w14:paraId="5B0E0C8A" w14:textId="39346200" w:rsidR="00AE7F76" w:rsidRPr="00AE7F76" w:rsidRDefault="006B473B" w:rsidP="002A046C">
      <w:pPr>
        <w:pStyle w:val="CodePACKT"/>
      </w:pPr>
      <w:r>
        <w:t xml:space="preserve">      </w:t>
      </w:r>
      <w:r w:rsidR="00AE7F76" w:rsidRPr="00AE7F76">
        <w:t>--conf spark.executor.extraClassPath=bigdl-SPARK</w:t>
      </w:r>
      <w:r w:rsidR="00D74591">
        <w:t>&lt;version&gt;</w:t>
      </w:r>
      <w:r w:rsidR="00AE7F76" w:rsidRPr="00AE7F76">
        <w:t>.jar \</w:t>
      </w:r>
    </w:p>
    <w:p w14:paraId="45040038" w14:textId="56EEAEC6" w:rsidR="00AE7F76" w:rsidRPr="00AE7F76" w:rsidRDefault="006B473B" w:rsidP="002A046C">
      <w:pPr>
        <w:pStyle w:val="CodePACKT"/>
      </w:pPr>
      <w:r>
        <w:t xml:space="preserve">      </w:t>
      </w:r>
      <w:r w:rsidR="00AE7F76" w:rsidRPr="00AE7F76">
        <w:t>${BigDL_HOME}/BigDL-MNIST.py</w:t>
      </w:r>
    </w:p>
    <w:p w14:paraId="58629FA0" w14:textId="77777777" w:rsidR="00AE7F76" w:rsidRDefault="00AE7F76" w:rsidP="00B76F51">
      <w:pPr>
        <w:pStyle w:val="NormalWeb"/>
        <w:spacing w:before="0" w:beforeAutospacing="0" w:after="240" w:afterAutospacing="0"/>
        <w:rPr>
          <w:rFonts w:ascii="Times New Roman" w:eastAsia="Times New Roman" w:hAnsi="Times New Roman" w:cs="Times New Roman"/>
          <w:bCs/>
          <w:sz w:val="22"/>
        </w:rPr>
      </w:pPr>
    </w:p>
    <w:p w14:paraId="65073A9E" w14:textId="79B05BD8" w:rsidR="007770A3" w:rsidRDefault="00EE1064" w:rsidP="00B76F51">
      <w:pPr>
        <w:pStyle w:val="NormalWeb"/>
        <w:spacing w:before="0" w:beforeAutospacing="0" w:after="240" w:afterAutospacing="0"/>
        <w:rPr>
          <w:rFonts w:ascii="Times New Roman" w:eastAsia="Times New Roman" w:hAnsi="Times New Roman" w:cs="Times New Roman"/>
          <w:bCs/>
          <w:sz w:val="22"/>
        </w:rPr>
      </w:pPr>
      <w:r>
        <w:rPr>
          <w:rFonts w:ascii="Times New Roman" w:eastAsia="Times New Roman" w:hAnsi="Times New Roman" w:cs="Times New Roman"/>
          <w:bCs/>
          <w:sz w:val="22"/>
        </w:rPr>
        <w:t>More</w:t>
      </w:r>
      <w:r w:rsidR="007770A3">
        <w:rPr>
          <w:rFonts w:ascii="Times New Roman" w:eastAsia="Times New Roman" w:hAnsi="Times New Roman" w:cs="Times New Roman"/>
          <w:bCs/>
          <w:sz w:val="22"/>
        </w:rPr>
        <w:t xml:space="preserve"> information regarding spark-submit</w:t>
      </w:r>
      <w:r>
        <w:rPr>
          <w:rFonts w:ascii="Times New Roman" w:eastAsia="Times New Roman" w:hAnsi="Times New Roman" w:cs="Times New Roman"/>
          <w:bCs/>
          <w:sz w:val="22"/>
        </w:rPr>
        <w:t xml:space="preserve"> can be found at:</w:t>
      </w:r>
    </w:p>
    <w:p w14:paraId="4621174F" w14:textId="30A22A12" w:rsidR="007770A3" w:rsidRPr="00EE1064" w:rsidRDefault="00EE1064" w:rsidP="00B76F51">
      <w:pPr>
        <w:pStyle w:val="NormalWeb"/>
        <w:spacing w:before="0" w:beforeAutospacing="0" w:after="240" w:afterAutospacing="0"/>
        <w:rPr>
          <w:rStyle w:val="URLPACKT"/>
        </w:rPr>
      </w:pPr>
      <w:r w:rsidRPr="00EE1064">
        <w:rPr>
          <w:rStyle w:val="URLPACKT"/>
          <w:color w:val="000000" w:themeColor="text1"/>
        </w:rPr>
        <w:t>(</w:t>
      </w:r>
      <w:r w:rsidR="007770A3" w:rsidRPr="00EE1064">
        <w:rPr>
          <w:rStyle w:val="URLPACKT"/>
        </w:rPr>
        <w:t>https://spark.apache.org/docs/latest/submitting-applications.html</w:t>
      </w:r>
      <w:r w:rsidRPr="00EE1064">
        <w:rPr>
          <w:rStyle w:val="URLPACKT"/>
          <w:color w:val="000000" w:themeColor="text1"/>
        </w:rPr>
        <w:t>)</w:t>
      </w:r>
    </w:p>
    <w:p w14:paraId="12EFC314" w14:textId="2A43E4D4" w:rsidR="00472055" w:rsidRDefault="001C3A52" w:rsidP="00B76F51">
      <w:pPr>
        <w:pStyle w:val="NormalWeb"/>
        <w:spacing w:before="0" w:beforeAutospacing="0" w:after="240" w:afterAutospacing="0"/>
        <w:rPr>
          <w:rFonts w:ascii="Times New Roman" w:eastAsia="Times New Roman" w:hAnsi="Times New Roman" w:cs="Times New Roman"/>
          <w:bCs/>
          <w:sz w:val="22"/>
        </w:rPr>
      </w:pPr>
      <w:r>
        <w:rPr>
          <w:rFonts w:ascii="Times New Roman" w:eastAsia="Times New Roman" w:hAnsi="Times New Roman" w:cs="Times New Roman"/>
          <w:bCs/>
          <w:sz w:val="22"/>
        </w:rPr>
        <w:t>Once you have submitted the job, you can track the progress on the Spark master application page as shown below:</w:t>
      </w:r>
    </w:p>
    <w:p w14:paraId="1DA6FCFB" w14:textId="1BDF0377" w:rsidR="001C3A52" w:rsidRDefault="00E01D3E" w:rsidP="00B76F51">
      <w:pPr>
        <w:pStyle w:val="NormalWeb"/>
        <w:spacing w:before="0" w:beforeAutospacing="0" w:after="240" w:afterAutospacing="0"/>
        <w:rPr>
          <w:rFonts w:ascii="Times New Roman" w:eastAsia="Times New Roman" w:hAnsi="Times New Roman" w:cs="Times New Roman"/>
          <w:bCs/>
          <w:sz w:val="22"/>
        </w:rPr>
      </w:pPr>
      <w:r w:rsidRPr="00F96D02">
        <w:rPr>
          <w:rFonts w:ascii="Tahoma" w:eastAsia="Times New Roman" w:hAnsi="Tahoma" w:cs="Tahoma"/>
          <w:bCs/>
          <w:noProof/>
          <w:sz w:val="16"/>
          <w:szCs w:val="16"/>
        </w:rPr>
        <w:lastRenderedPageBreak/>
        <w:drawing>
          <wp:inline distT="0" distB="0" distL="0" distR="0" wp14:anchorId="3096B4A9" wp14:editId="247E4764">
            <wp:extent cx="6075680" cy="2787083"/>
            <wp:effectExtent l="0" t="0" r="0" b="6985"/>
            <wp:docPr id="28" name="Picture 28" descr="../../Screen%20Shot%202017-08-13%20at%202.4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13%20at%202.46.4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4177" cy="2795568"/>
                    </a:xfrm>
                    <a:prstGeom prst="rect">
                      <a:avLst/>
                    </a:prstGeom>
                    <a:noFill/>
                    <a:ln>
                      <a:noFill/>
                    </a:ln>
                  </pic:spPr>
                </pic:pic>
              </a:graphicData>
            </a:graphic>
          </wp:inline>
        </w:drawing>
      </w:r>
    </w:p>
    <w:p w14:paraId="000B0543" w14:textId="6AA6D0F3" w:rsidR="006269A5" w:rsidRPr="00690EC3" w:rsidRDefault="006269A5" w:rsidP="006269A5">
      <w:pPr>
        <w:shd w:val="clear" w:color="auto" w:fill="FFFFFF"/>
        <w:spacing w:before="100" w:beforeAutospacing="1" w:after="100" w:afterAutospacing="1"/>
        <w:rPr>
          <w:rFonts w:ascii="Times New Roman" w:hAnsi="Times New Roman" w:cs="Tahoma"/>
          <w:bCs w:val="0"/>
          <w:sz w:val="16"/>
          <w:szCs w:val="16"/>
          <w:lang w:val="en-GB"/>
        </w:rPr>
      </w:pPr>
      <w:r>
        <w:rPr>
          <w:rFonts w:ascii="Times New Roman" w:hAnsi="Times New Roman" w:cs="Tahoma"/>
          <w:bCs w:val="0"/>
          <w:sz w:val="16"/>
          <w:szCs w:val="16"/>
          <w:lang w:val="en-GB"/>
        </w:rPr>
        <w:t>Figure-4</w:t>
      </w:r>
      <w:r w:rsidRPr="00690EC3">
        <w:rPr>
          <w:rFonts w:ascii="Times New Roman" w:hAnsi="Times New Roman" w:cs="Tahoma"/>
          <w:bCs w:val="0"/>
          <w:sz w:val="16"/>
          <w:szCs w:val="16"/>
          <w:lang w:val="en-GB"/>
        </w:rPr>
        <w:t xml:space="preserve">: </w:t>
      </w:r>
      <w:r>
        <w:rPr>
          <w:rFonts w:ascii="Times New Roman" w:hAnsi="Times New Roman" w:cs="Tahoma"/>
          <w:bCs w:val="0"/>
          <w:sz w:val="16"/>
          <w:szCs w:val="16"/>
          <w:lang w:val="en-GB"/>
        </w:rPr>
        <w:t>BigDL job of lenet5 model running on Apache Spark Cluster</w:t>
      </w:r>
    </w:p>
    <w:p w14:paraId="41D583BA" w14:textId="132BD1CB" w:rsidR="006269A5" w:rsidRPr="00690EC3" w:rsidRDefault="006269A5" w:rsidP="006269A5">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t>B08086_04_09</w:t>
      </w:r>
      <w:r w:rsidRPr="00690EC3">
        <w:rPr>
          <w:rFonts w:cs="Times New Roman"/>
          <w:b/>
          <w:bCs w:val="0"/>
          <w:color w:val="FF0000"/>
          <w:sz w:val="28"/>
          <w:szCs w:val="28"/>
        </w:rPr>
        <w:t>.png</w:t>
      </w:r>
    </w:p>
    <w:p w14:paraId="09AE62F9" w14:textId="77777777" w:rsidR="001C3A52" w:rsidRDefault="001C3A52" w:rsidP="00B76F51">
      <w:pPr>
        <w:pStyle w:val="NormalWeb"/>
        <w:spacing w:before="0" w:beforeAutospacing="0" w:after="240" w:afterAutospacing="0"/>
        <w:rPr>
          <w:rFonts w:ascii="Times New Roman" w:eastAsia="Times New Roman" w:hAnsi="Times New Roman" w:cs="Times New Roman"/>
          <w:bCs/>
          <w:sz w:val="22"/>
        </w:rPr>
      </w:pPr>
    </w:p>
    <w:p w14:paraId="4E9B01DA" w14:textId="018A8D1E" w:rsidR="001C3A52" w:rsidRPr="001C3A52" w:rsidRDefault="001C3A52" w:rsidP="001C3A52">
      <w:pPr>
        <w:pStyle w:val="NormalWeb"/>
        <w:spacing w:before="0" w:beforeAutospacing="0" w:after="240" w:afterAutospacing="0"/>
        <w:rPr>
          <w:rFonts w:ascii="Times New Roman" w:eastAsia="Times New Roman" w:hAnsi="Times New Roman" w:cs="Times New Roman"/>
          <w:bCs/>
          <w:sz w:val="22"/>
        </w:rPr>
      </w:pPr>
      <w:r>
        <w:rPr>
          <w:rFonts w:ascii="Times New Roman" w:eastAsia="Times New Roman" w:hAnsi="Times New Roman" w:cs="Times New Roman"/>
          <w:bCs/>
          <w:sz w:val="22"/>
        </w:rPr>
        <w:t>After the job has successfully finished, you can search the log</w:t>
      </w:r>
      <w:r w:rsidR="003B0037">
        <w:rPr>
          <w:rFonts w:ascii="Times New Roman" w:eastAsia="Times New Roman" w:hAnsi="Times New Roman" w:cs="Times New Roman"/>
          <w:bCs/>
          <w:sz w:val="22"/>
        </w:rPr>
        <w:t>s</w:t>
      </w:r>
      <w:r>
        <w:rPr>
          <w:rFonts w:ascii="Times New Roman" w:eastAsia="Times New Roman" w:hAnsi="Times New Roman" w:cs="Times New Roman"/>
          <w:bCs/>
          <w:sz w:val="22"/>
        </w:rPr>
        <w:t xml:space="preserve"> of the spark workers to verify the accuracy of your model similar to the one shown below.</w:t>
      </w:r>
    </w:p>
    <w:p w14:paraId="2BA2E615" w14:textId="08B3F149" w:rsidR="001C3A52" w:rsidRPr="002A046C" w:rsidRDefault="001C3A52" w:rsidP="002A046C">
      <w:pPr>
        <w:pStyle w:val="CodePACKT"/>
      </w:pPr>
      <w:r w:rsidRPr="002A046C">
        <w:t>INFO  DistriOptimizer$:</w:t>
      </w:r>
      <w:r w:rsidR="00F9518A" w:rsidRPr="002A046C">
        <w:t>5</w:t>
      </w:r>
      <w:r w:rsidRPr="002A046C">
        <w:t>36 - Top1Accuracy is Accuracy(correct: 9</w:t>
      </w:r>
      <w:r w:rsidR="00C3596D" w:rsidRPr="002A046C">
        <w:t>56</w:t>
      </w:r>
      <w:r w:rsidRPr="002A046C">
        <w:t>8, count: 10000, accuracy: 0.9</w:t>
      </w:r>
      <w:r w:rsidR="00C3596D" w:rsidRPr="002A046C">
        <w:t>56</w:t>
      </w:r>
      <w:r w:rsidRPr="002A046C">
        <w:t>8)</w:t>
      </w:r>
    </w:p>
    <w:p w14:paraId="2E9310B2" w14:textId="77777777" w:rsidR="00DA7448" w:rsidRDefault="00DA7448" w:rsidP="00CD02CC">
      <w:pPr>
        <w:pStyle w:val="CodePACKT"/>
        <w:ind w:left="0"/>
      </w:pPr>
    </w:p>
    <w:p w14:paraId="1541206F" w14:textId="77777777" w:rsidR="00581E36" w:rsidRDefault="00581E36" w:rsidP="00581E36">
      <w:pPr>
        <w:pStyle w:val="Heading2"/>
        <w:rPr>
          <w:rFonts w:eastAsiaTheme="minorHAnsi"/>
        </w:rPr>
      </w:pPr>
      <w:r w:rsidRPr="00581E36">
        <w:rPr>
          <w:rFonts w:eastAsiaTheme="minorHAnsi"/>
        </w:rPr>
        <w:t>High resolution image generation using SRGAN</w:t>
      </w:r>
    </w:p>
    <w:p w14:paraId="004E8A63" w14:textId="77777777" w:rsidR="00581E36" w:rsidRDefault="00581E36" w:rsidP="00581E36">
      <w:pPr>
        <w:pStyle w:val="Heading2"/>
        <w:rPr>
          <w:rFonts w:ascii="Times New Roman" w:hAnsi="Times New Roman" w:cs="Times New Roman"/>
          <w:bCs w:val="0"/>
          <w:sz w:val="22"/>
        </w:rPr>
      </w:pPr>
      <w:r w:rsidRPr="00581E36">
        <w:rPr>
          <w:rFonts w:ascii="Times New Roman" w:hAnsi="Times New Roman" w:cs="Times New Roman"/>
          <w:bCs w:val="0"/>
          <w:sz w:val="22"/>
        </w:rPr>
        <w:t>Super Resolution generative network</w:t>
      </w:r>
      <w:r w:rsidRPr="001F0212">
        <w:rPr>
          <w:rFonts w:ascii="Times New Roman" w:hAnsi="Times New Roman" w:cs="Times New Roman"/>
          <w:bCs w:val="0"/>
          <w:sz w:val="22"/>
        </w:rPr>
        <w:t xml:space="preserve"> </w:t>
      </w:r>
      <w:r w:rsidRPr="00581E36">
        <w:rPr>
          <w:rFonts w:ascii="Times New Roman" w:hAnsi="Times New Roman" w:cs="Times New Roman"/>
          <w:b w:val="0"/>
          <w:bCs w:val="0"/>
          <w:sz w:val="22"/>
        </w:rPr>
        <w:t>or</w:t>
      </w:r>
      <w:r w:rsidRPr="001F0212">
        <w:rPr>
          <w:rFonts w:ascii="Times New Roman" w:hAnsi="Times New Roman" w:cs="Times New Roman"/>
          <w:bCs w:val="0"/>
          <w:sz w:val="22"/>
        </w:rPr>
        <w:t xml:space="preserve"> </w:t>
      </w:r>
      <w:r w:rsidRPr="00581E36">
        <w:rPr>
          <w:rFonts w:ascii="Times New Roman" w:hAnsi="Times New Roman" w:cs="Times New Roman"/>
          <w:bCs w:val="0"/>
          <w:sz w:val="22"/>
        </w:rPr>
        <w:t>SRGAN</w:t>
      </w:r>
      <w:r w:rsidRPr="00581E36">
        <w:rPr>
          <w:rFonts w:ascii="Times New Roman" w:hAnsi="Times New Roman" w:cs="Times New Roman"/>
          <w:b w:val="0"/>
          <w:bCs w:val="0"/>
          <w:sz w:val="22"/>
        </w:rPr>
        <w:t xml:space="preserve"> excels in generating high resolution image from its low-resolution counterpart. During training phase, the high-resolution image is transformed to low resolution image by applying Gaussian filter to high resolution image followed by down-sampling operation</w:t>
      </w:r>
      <w:r w:rsidRPr="001F0212">
        <w:rPr>
          <w:rFonts w:ascii="Times New Roman" w:hAnsi="Times New Roman" w:cs="Times New Roman"/>
          <w:bCs w:val="0"/>
          <w:sz w:val="22"/>
        </w:rPr>
        <w:t xml:space="preserve">. </w:t>
      </w:r>
    </w:p>
    <w:p w14:paraId="5AF454A1" w14:textId="77777777" w:rsidR="00DA7448" w:rsidRPr="00DA7448" w:rsidRDefault="00DA7448" w:rsidP="00DA7448">
      <w:pPr>
        <w:pStyle w:val="NormalPACKT"/>
        <w:rPr>
          <w:lang w:val="en-GB"/>
        </w:rPr>
      </w:pPr>
    </w:p>
    <w:p w14:paraId="4212B592" w14:textId="424504B9" w:rsidR="00581E36" w:rsidRDefault="00581E36" w:rsidP="00114E08">
      <w:pPr>
        <w:pStyle w:val="Heading2"/>
        <w:rPr>
          <w:rFonts w:ascii="Times New Roman" w:hAnsi="Times New Roman" w:cs="Times New Roman"/>
          <w:b w:val="0"/>
          <w:bCs w:val="0"/>
          <w:sz w:val="22"/>
        </w:rPr>
      </w:pPr>
      <w:r w:rsidRPr="00581E36">
        <w:rPr>
          <w:rFonts w:ascii="Times New Roman" w:hAnsi="Times New Roman" w:cs="Times New Roman"/>
          <w:b w:val="0"/>
          <w:bCs w:val="0"/>
          <w:sz w:val="22"/>
        </w:rPr>
        <w:lastRenderedPageBreak/>
        <w:t>Let us define some notation before diving into the network architecture.</w:t>
      </w:r>
    </w:p>
    <w:p w14:paraId="6CD2FB81" w14:textId="77777777" w:rsidR="00114E08" w:rsidRPr="00114E08" w:rsidRDefault="00114E08" w:rsidP="00114E08">
      <w:pPr>
        <w:pStyle w:val="NormalPACKT"/>
        <w:rPr>
          <w:lang w:val="en-GB"/>
        </w:rPr>
      </w:pPr>
    </w:p>
    <w:p w14:paraId="62CC8099" w14:textId="77777777" w:rsidR="00581E36" w:rsidRPr="001F0212" w:rsidRDefault="00581E36" w:rsidP="00581E36">
      <w:pPr>
        <w:rPr>
          <w:bCs w:val="0"/>
          <w:sz w:val="22"/>
          <w:szCs w:val="22"/>
        </w:rPr>
      </w:pPr>
      <w:r w:rsidRPr="001F0212">
        <w:rPr>
          <w:bCs w:val="0"/>
          <w:sz w:val="22"/>
          <w:szCs w:val="22"/>
        </w:rPr>
        <w:t>I</w:t>
      </w:r>
      <w:r w:rsidRPr="001F0212">
        <w:rPr>
          <w:bCs w:val="0"/>
          <w:sz w:val="22"/>
          <w:szCs w:val="22"/>
          <w:vertAlign w:val="superscript"/>
        </w:rPr>
        <w:t>LR</w:t>
      </w:r>
      <w:r w:rsidRPr="001F0212">
        <w:rPr>
          <w:bCs w:val="0"/>
          <w:sz w:val="22"/>
          <w:szCs w:val="22"/>
        </w:rPr>
        <w:t>: l</w:t>
      </w:r>
      <w:r w:rsidRPr="001F0212">
        <w:rPr>
          <w:rFonts w:ascii="Times New Roman" w:hAnsi="Times New Roman" w:cs="Times New Roman"/>
          <w:sz w:val="22"/>
        </w:rPr>
        <w:t>ow resolution image having size width(W) x height(H) x color channels(C).</w:t>
      </w:r>
    </w:p>
    <w:p w14:paraId="5A6E5043" w14:textId="77777777" w:rsidR="00581E36" w:rsidRPr="001F0212" w:rsidRDefault="00581E36" w:rsidP="00581E36">
      <w:pPr>
        <w:rPr>
          <w:bCs w:val="0"/>
          <w:sz w:val="22"/>
          <w:szCs w:val="22"/>
        </w:rPr>
      </w:pPr>
      <w:r w:rsidRPr="001F0212">
        <w:rPr>
          <w:bCs w:val="0"/>
          <w:sz w:val="22"/>
          <w:szCs w:val="22"/>
        </w:rPr>
        <w:t>I</w:t>
      </w:r>
      <w:r w:rsidRPr="001F0212">
        <w:rPr>
          <w:bCs w:val="0"/>
          <w:sz w:val="22"/>
          <w:szCs w:val="22"/>
          <w:vertAlign w:val="superscript"/>
        </w:rPr>
        <w:t>HR</w:t>
      </w:r>
      <w:r w:rsidRPr="001F0212">
        <w:rPr>
          <w:bCs w:val="0"/>
          <w:sz w:val="22"/>
          <w:szCs w:val="22"/>
        </w:rPr>
        <w:t xml:space="preserve">: </w:t>
      </w:r>
      <w:r w:rsidRPr="001F0212">
        <w:rPr>
          <w:rFonts w:ascii="Times New Roman" w:hAnsi="Times New Roman" w:cs="Times New Roman"/>
          <w:sz w:val="22"/>
        </w:rPr>
        <w:t>high resolution image having size rW × rH × C.</w:t>
      </w:r>
    </w:p>
    <w:p w14:paraId="5509FCA5" w14:textId="77777777" w:rsidR="00581E36" w:rsidRPr="001F0212" w:rsidRDefault="00581E36" w:rsidP="00581E36">
      <w:pPr>
        <w:rPr>
          <w:rFonts w:ascii="Times New Roman" w:hAnsi="Times New Roman" w:cs="Times New Roman"/>
          <w:sz w:val="22"/>
        </w:rPr>
      </w:pPr>
      <w:r w:rsidRPr="001F0212">
        <w:rPr>
          <w:bCs w:val="0"/>
          <w:sz w:val="22"/>
          <w:szCs w:val="22"/>
        </w:rPr>
        <w:t>I</w:t>
      </w:r>
      <w:r w:rsidRPr="001F0212">
        <w:rPr>
          <w:bCs w:val="0"/>
          <w:sz w:val="22"/>
          <w:szCs w:val="22"/>
          <w:vertAlign w:val="superscript"/>
        </w:rPr>
        <w:t>SR</w:t>
      </w:r>
      <w:r w:rsidRPr="001F0212">
        <w:rPr>
          <w:bCs w:val="0"/>
          <w:sz w:val="22"/>
          <w:szCs w:val="22"/>
        </w:rPr>
        <w:t xml:space="preserve">: </w:t>
      </w:r>
      <w:r w:rsidRPr="001F0212">
        <w:rPr>
          <w:rFonts w:ascii="Times New Roman" w:hAnsi="Times New Roman" w:cs="Times New Roman"/>
          <w:sz w:val="22"/>
        </w:rPr>
        <w:t>super resolution image having size rW × rH × C</w:t>
      </w:r>
    </w:p>
    <w:p w14:paraId="7B2E2BC4" w14:textId="77777777" w:rsidR="00581E36" w:rsidRPr="001F0212" w:rsidRDefault="00581E36" w:rsidP="00581E36">
      <w:pPr>
        <w:rPr>
          <w:rFonts w:ascii="Times New Roman" w:hAnsi="Times New Roman" w:cs="Times New Roman"/>
          <w:sz w:val="22"/>
        </w:rPr>
      </w:pPr>
      <w:r w:rsidRPr="001F0212">
        <w:rPr>
          <w:bCs w:val="0"/>
          <w:sz w:val="22"/>
          <w:szCs w:val="22"/>
        </w:rPr>
        <w:t>r</w:t>
      </w:r>
      <w:r w:rsidRPr="001F0212">
        <w:rPr>
          <w:rFonts w:ascii="Times New Roman" w:hAnsi="Times New Roman" w:cs="Times New Roman"/>
          <w:sz w:val="22"/>
        </w:rPr>
        <w:t>: down sampling factor.</w:t>
      </w:r>
    </w:p>
    <w:p w14:paraId="3551F8A3" w14:textId="77777777" w:rsidR="00581E36" w:rsidRPr="001F0212" w:rsidRDefault="00581E36" w:rsidP="00581E36">
      <w:pPr>
        <w:rPr>
          <w:bCs w:val="0"/>
          <w:sz w:val="22"/>
          <w:szCs w:val="22"/>
          <w:vertAlign w:val="subscript"/>
        </w:rPr>
      </w:pPr>
      <w:r w:rsidRPr="001F0212">
        <w:rPr>
          <w:bCs w:val="0"/>
          <w:sz w:val="22"/>
          <w:szCs w:val="22"/>
        </w:rPr>
        <w:t>G</w:t>
      </w:r>
      <w:r w:rsidRPr="001F0212">
        <w:rPr>
          <w:bCs w:val="0"/>
          <w:sz w:val="22"/>
          <w:szCs w:val="22"/>
          <w:vertAlign w:val="subscript"/>
        </w:rPr>
        <w:t xml:space="preserve">θG: </w:t>
      </w:r>
      <w:r w:rsidRPr="001F0212">
        <w:rPr>
          <w:rFonts w:ascii="Times New Roman" w:hAnsi="Times New Roman" w:cs="Times New Roman"/>
          <w:sz w:val="22"/>
        </w:rPr>
        <w:t>Generator Network</w:t>
      </w:r>
    </w:p>
    <w:p w14:paraId="24BC5790" w14:textId="77777777" w:rsidR="00581E36" w:rsidRPr="001F0212" w:rsidRDefault="00581E36" w:rsidP="00581E36">
      <w:pPr>
        <w:rPr>
          <w:bCs w:val="0"/>
          <w:sz w:val="22"/>
          <w:szCs w:val="22"/>
        </w:rPr>
      </w:pPr>
      <w:r w:rsidRPr="001F0212">
        <w:rPr>
          <w:bCs w:val="0"/>
          <w:sz w:val="22"/>
          <w:szCs w:val="22"/>
        </w:rPr>
        <w:t>D</w:t>
      </w:r>
      <w:r w:rsidRPr="001F0212">
        <w:rPr>
          <w:bCs w:val="0"/>
          <w:sz w:val="22"/>
          <w:szCs w:val="22"/>
          <w:vertAlign w:val="subscript"/>
        </w:rPr>
        <w:t xml:space="preserve">θD: </w:t>
      </w:r>
      <w:r w:rsidRPr="001F0212">
        <w:rPr>
          <w:rFonts w:ascii="Times New Roman" w:hAnsi="Times New Roman" w:cs="Times New Roman"/>
          <w:sz w:val="22"/>
        </w:rPr>
        <w:t>Discriminator Network</w:t>
      </w:r>
    </w:p>
    <w:p w14:paraId="6ED8B298" w14:textId="77777777" w:rsidR="00581E36" w:rsidRDefault="00581E36" w:rsidP="00581E36">
      <w:pPr>
        <w:rPr>
          <w:bCs w:val="0"/>
        </w:rPr>
      </w:pPr>
    </w:p>
    <w:p w14:paraId="45A1810A" w14:textId="62AAC2E7" w:rsidR="00581E36" w:rsidRPr="001F0212" w:rsidRDefault="00581E36" w:rsidP="00581E36">
      <w:pPr>
        <w:rPr>
          <w:rFonts w:ascii="Times New Roman" w:hAnsi="Times New Roman" w:cs="Times New Roman"/>
          <w:sz w:val="22"/>
        </w:rPr>
      </w:pPr>
      <w:r w:rsidRPr="001F0212">
        <w:rPr>
          <w:rFonts w:ascii="Times New Roman" w:hAnsi="Times New Roman" w:cs="Times New Roman"/>
          <w:sz w:val="22"/>
        </w:rPr>
        <w:t xml:space="preserve">To achieve the goal of estimating high resolution input image from its corresponding low resolution counterpart, the generator network is trained as a feed-forward convolution neural network </w:t>
      </w:r>
      <w:r w:rsidRPr="005332A8">
        <w:rPr>
          <w:bCs w:val="0"/>
        </w:rPr>
        <w:t>G</w:t>
      </w:r>
      <w:r w:rsidRPr="00685202">
        <w:rPr>
          <w:bCs w:val="0"/>
          <w:vertAlign w:val="subscript"/>
        </w:rPr>
        <w:t>θG</w:t>
      </w:r>
      <w:r w:rsidRPr="005332A8">
        <w:rPr>
          <w:bCs w:val="0"/>
        </w:rPr>
        <w:t xml:space="preserve"> </w:t>
      </w:r>
      <w:r w:rsidRPr="001F0212">
        <w:rPr>
          <w:rFonts w:ascii="Times New Roman" w:hAnsi="Times New Roman" w:cs="Times New Roman"/>
          <w:sz w:val="22"/>
        </w:rPr>
        <w:t>parametrized by</w:t>
      </w:r>
      <w:r w:rsidRPr="005332A8">
        <w:rPr>
          <w:bCs w:val="0"/>
        </w:rPr>
        <w:t xml:space="preserve"> θ</w:t>
      </w:r>
      <w:r w:rsidRPr="00685202">
        <w:rPr>
          <w:bCs w:val="0"/>
          <w:vertAlign w:val="subscript"/>
        </w:rPr>
        <w:t>G</w:t>
      </w:r>
      <w:r>
        <w:rPr>
          <w:bCs w:val="0"/>
        </w:rPr>
        <w:t xml:space="preserve"> w</w:t>
      </w:r>
      <w:r w:rsidRPr="001F0212">
        <w:rPr>
          <w:rFonts w:ascii="Times New Roman" w:hAnsi="Times New Roman" w:cs="Times New Roman"/>
          <w:sz w:val="22"/>
        </w:rPr>
        <w:t>here</w:t>
      </w:r>
      <w:r w:rsidRPr="005332A8">
        <w:rPr>
          <w:bCs w:val="0"/>
        </w:rPr>
        <w:t xml:space="preserve"> θ</w:t>
      </w:r>
      <w:r w:rsidRPr="00E6390C">
        <w:rPr>
          <w:bCs w:val="0"/>
          <w:vertAlign w:val="subscript"/>
        </w:rPr>
        <w:t>G</w:t>
      </w:r>
      <w:r>
        <w:rPr>
          <w:bCs w:val="0"/>
        </w:rPr>
        <w:t xml:space="preserve"> </w:t>
      </w:r>
      <w:r w:rsidRPr="001F0212">
        <w:rPr>
          <w:rFonts w:ascii="Times New Roman" w:hAnsi="Times New Roman" w:cs="Times New Roman"/>
          <w:sz w:val="22"/>
        </w:rPr>
        <w:t>is represented by weights</w:t>
      </w:r>
      <w:r>
        <w:rPr>
          <w:bCs w:val="0"/>
        </w:rPr>
        <w:t xml:space="preserve"> (</w:t>
      </w:r>
      <w:r w:rsidRPr="005332A8">
        <w:rPr>
          <w:bCs w:val="0"/>
        </w:rPr>
        <w:t>W</w:t>
      </w:r>
      <w:r w:rsidRPr="00E6390C">
        <w:rPr>
          <w:bCs w:val="0"/>
          <w:vertAlign w:val="subscript"/>
        </w:rPr>
        <w:t>1:L</w:t>
      </w:r>
      <w:r>
        <w:rPr>
          <w:bCs w:val="0"/>
          <w:vertAlign w:val="subscript"/>
        </w:rPr>
        <w:t>)</w:t>
      </w:r>
      <w:r>
        <w:rPr>
          <w:bCs w:val="0"/>
        </w:rPr>
        <w:t xml:space="preserve"> </w:t>
      </w:r>
      <w:r w:rsidRPr="001F0212">
        <w:rPr>
          <w:rFonts w:ascii="Times New Roman" w:hAnsi="Times New Roman" w:cs="Times New Roman"/>
          <w:sz w:val="22"/>
        </w:rPr>
        <w:t>and biases</w:t>
      </w:r>
      <w:r>
        <w:rPr>
          <w:bCs w:val="0"/>
        </w:rPr>
        <w:t xml:space="preserve"> (</w:t>
      </w:r>
      <w:r w:rsidRPr="005332A8">
        <w:rPr>
          <w:bCs w:val="0"/>
        </w:rPr>
        <w:t>b</w:t>
      </w:r>
      <w:r w:rsidRPr="00E6390C">
        <w:rPr>
          <w:bCs w:val="0"/>
          <w:vertAlign w:val="subscript"/>
        </w:rPr>
        <w:t>1:L</w:t>
      </w:r>
      <w:r>
        <w:rPr>
          <w:bCs w:val="0"/>
          <w:vertAlign w:val="subscript"/>
        </w:rPr>
        <w:t>)</w:t>
      </w:r>
      <w:r>
        <w:rPr>
          <w:bCs w:val="0"/>
        </w:rPr>
        <w:t xml:space="preserve"> </w:t>
      </w:r>
      <w:r w:rsidRPr="001F0212">
        <w:rPr>
          <w:rFonts w:ascii="Times New Roman" w:hAnsi="Times New Roman" w:cs="Times New Roman"/>
          <w:sz w:val="22"/>
        </w:rPr>
        <w:t xml:space="preserve">of the L-layer of the deep network and is obtained by optimizing super resolution specific loss function. </w:t>
      </w:r>
      <w:r w:rsidR="00114E08">
        <w:rPr>
          <w:rFonts w:ascii="Times New Roman" w:hAnsi="Times New Roman" w:cs="Times New Roman"/>
          <w:sz w:val="22"/>
        </w:rPr>
        <w:t xml:space="preserve"> </w:t>
      </w:r>
      <w:r w:rsidRPr="007E41DE">
        <w:rPr>
          <w:rFonts w:ascii="Times New Roman" w:hAnsi="Times New Roman" w:cs="Times New Roman"/>
          <w:sz w:val="22"/>
        </w:rPr>
        <w:t>For training images</w:t>
      </w:r>
      <w:r w:rsidRPr="001F0212">
        <w:rPr>
          <w:rFonts w:ascii="Times New Roman" w:hAnsi="Times New Roman" w:cs="Times New Roman"/>
          <w:sz w:val="22"/>
        </w:rPr>
        <w:t xml:space="preserve"> having high resolution</w:t>
      </w:r>
      <w:r w:rsidRPr="007E41DE">
        <w:rPr>
          <w:rFonts w:ascii="Times New Roman" w:hAnsi="Times New Roman"/>
          <w:bCs w:val="0"/>
          <w:sz w:val="24"/>
        </w:rPr>
        <w:t xml:space="preserve"> I</w:t>
      </w:r>
      <w:r w:rsidRPr="006B5A31">
        <w:rPr>
          <w:rFonts w:ascii="Times New Roman" w:hAnsi="Times New Roman"/>
          <w:bCs w:val="0"/>
          <w:szCs w:val="20"/>
        </w:rPr>
        <w:fldChar w:fldCharType="begin"/>
      </w:r>
      <w:r w:rsidRPr="006B5A31">
        <w:rPr>
          <w:rFonts w:ascii="Times New Roman" w:hAnsi="Times New Roman"/>
          <w:bCs w:val="0"/>
          <w:szCs w:val="20"/>
        </w:rPr>
        <w:instrText xml:space="preserve"> </w:instrText>
      </w:r>
      <w:r w:rsidRPr="006B5A31">
        <w:rPr>
          <w:rFonts w:ascii="Times New Roman" w:eastAsiaTheme="minorEastAsia" w:hAnsi="Times New Roman" w:cs="Times New Roman"/>
          <w:bCs w:val="0"/>
          <w:szCs w:val="20"/>
        </w:rPr>
        <w:instrText>eq \a(HR,n)</w:instrText>
      </w:r>
      <w:r w:rsidRPr="006B5A31">
        <w:rPr>
          <w:rFonts w:ascii="Times New Roman" w:hAnsi="Times New Roman"/>
          <w:bCs w:val="0"/>
          <w:szCs w:val="20"/>
        </w:rPr>
        <w:instrText xml:space="preserve"> </w:instrText>
      </w:r>
      <w:r w:rsidRPr="006B5A31">
        <w:rPr>
          <w:rFonts w:ascii="Times New Roman" w:hAnsi="Times New Roman"/>
          <w:bCs w:val="0"/>
          <w:szCs w:val="20"/>
        </w:rPr>
        <w:fldChar w:fldCharType="end"/>
      </w:r>
      <w:r w:rsidRPr="006B5A31">
        <w:rPr>
          <w:rFonts w:ascii="Times New Roman" w:hAnsi="Times New Roman"/>
          <w:bCs w:val="0"/>
          <w:szCs w:val="20"/>
        </w:rPr>
        <w:t> </w:t>
      </w:r>
      <w:r w:rsidRPr="007E41DE">
        <w:rPr>
          <w:rFonts w:ascii="Times New Roman" w:hAnsi="Times New Roman"/>
          <w:bCs w:val="0"/>
          <w:sz w:val="24"/>
        </w:rPr>
        <w:t xml:space="preserve"> , n = 1; : : : ;N  </w:t>
      </w:r>
      <w:r w:rsidRPr="001F0212">
        <w:rPr>
          <w:rFonts w:ascii="Times New Roman" w:hAnsi="Times New Roman" w:cs="Times New Roman"/>
          <w:sz w:val="22"/>
        </w:rPr>
        <w:t xml:space="preserve">along with its corresponding low resolution </w:t>
      </w:r>
      <w:r w:rsidRPr="007E41DE">
        <w:rPr>
          <w:rFonts w:ascii="Times New Roman" w:hAnsi="Times New Roman"/>
          <w:bCs w:val="0"/>
          <w:sz w:val="24"/>
        </w:rPr>
        <w:t>I</w:t>
      </w:r>
      <w:r>
        <w:rPr>
          <w:bCs w:val="0"/>
          <w:vertAlign w:val="superscript"/>
        </w:rPr>
        <w:fldChar w:fldCharType="begin"/>
      </w:r>
      <w:r>
        <w:rPr>
          <w:bCs w:val="0"/>
          <w:vertAlign w:val="superscript"/>
        </w:rPr>
        <w:instrText xml:space="preserve"> eq \a(LR,n) </w:instrText>
      </w:r>
      <w:r>
        <w:rPr>
          <w:bCs w:val="0"/>
          <w:vertAlign w:val="superscript"/>
        </w:rPr>
        <w:fldChar w:fldCharType="end"/>
      </w:r>
      <w:r w:rsidRPr="007E41DE">
        <w:rPr>
          <w:rFonts w:ascii="Times New Roman" w:hAnsi="Times New Roman"/>
          <w:bCs w:val="0"/>
          <w:sz w:val="24"/>
        </w:rPr>
        <w:t xml:space="preserve">  , n = 1; : : : ;N , </w:t>
      </w:r>
      <w:r w:rsidRPr="007E41DE">
        <w:rPr>
          <w:rFonts w:ascii="Times New Roman" w:hAnsi="Times New Roman" w:cs="Times New Roman"/>
          <w:sz w:val="22"/>
        </w:rPr>
        <w:t xml:space="preserve">we </w:t>
      </w:r>
      <w:r w:rsidRPr="001F0212">
        <w:rPr>
          <w:rFonts w:ascii="Times New Roman" w:hAnsi="Times New Roman" w:cs="Times New Roman"/>
          <w:sz w:val="22"/>
        </w:rPr>
        <w:t xml:space="preserve">can </w:t>
      </w:r>
      <w:r w:rsidRPr="007E41DE">
        <w:rPr>
          <w:rFonts w:ascii="Times New Roman" w:hAnsi="Times New Roman" w:cs="Times New Roman"/>
          <w:sz w:val="22"/>
        </w:rPr>
        <w:t>solve</w:t>
      </w:r>
      <w:r w:rsidRPr="001F0212">
        <w:rPr>
          <w:rFonts w:ascii="Times New Roman" w:hAnsi="Times New Roman" w:cs="Times New Roman"/>
          <w:sz w:val="22"/>
        </w:rPr>
        <w:t xml:space="preserve"> fo</w:t>
      </w:r>
      <w:r>
        <w:rPr>
          <w:rFonts w:ascii="Times New Roman" w:hAnsi="Times New Roman"/>
          <w:bCs w:val="0"/>
          <w:sz w:val="24"/>
        </w:rPr>
        <w:t xml:space="preserve">r </w:t>
      </w:r>
      <w:r w:rsidRPr="006B5A31">
        <w:rPr>
          <w:rFonts w:ascii="Times New Roman" w:hAnsi="Times New Roman"/>
          <w:bCs w:val="0"/>
          <w:sz w:val="24"/>
        </w:rPr>
        <w:t>θ</w:t>
      </w:r>
      <w:r w:rsidRPr="006B5A31">
        <w:rPr>
          <w:rFonts w:ascii="Times New Roman" w:hAnsi="Times New Roman"/>
          <w:bCs w:val="0"/>
          <w:sz w:val="24"/>
          <w:vertAlign w:val="subscript"/>
        </w:rPr>
        <w:t>G</w:t>
      </w:r>
      <w:r>
        <w:rPr>
          <w:bCs w:val="0"/>
          <w:vertAlign w:val="subscript"/>
        </w:rPr>
        <w:t xml:space="preserve">, </w:t>
      </w:r>
      <w:r w:rsidR="00114E08">
        <w:rPr>
          <w:rFonts w:ascii="Times New Roman" w:hAnsi="Times New Roman" w:cs="Times New Roman"/>
          <w:sz w:val="22"/>
        </w:rPr>
        <w:t>as shown</w:t>
      </w:r>
      <w:r w:rsidRPr="001F0212">
        <w:rPr>
          <w:rFonts w:ascii="Times New Roman" w:hAnsi="Times New Roman" w:cs="Times New Roman"/>
          <w:sz w:val="22"/>
        </w:rPr>
        <w:t xml:space="preserve"> below.</w:t>
      </w:r>
    </w:p>
    <w:p w14:paraId="5FE02922" w14:textId="77777777" w:rsidR="00581E36" w:rsidRPr="007E41DE" w:rsidRDefault="00581E36" w:rsidP="00581E36">
      <w:pPr>
        <w:rPr>
          <w:rFonts w:ascii="Times New Roman" w:hAnsi="Times New Roman"/>
          <w:bCs w:val="0"/>
          <w:sz w:val="24"/>
        </w:rPr>
      </w:pPr>
      <w:r w:rsidRPr="00DA7448">
        <w:rPr>
          <w:rFonts w:ascii="Tahoma" w:hAnsi="Tahoma" w:cs="Tahoma"/>
          <w:bCs w:val="0"/>
          <w:noProof/>
          <w:sz w:val="16"/>
          <w:szCs w:val="16"/>
        </w:rPr>
        <w:drawing>
          <wp:inline distT="0" distB="0" distL="0" distR="0" wp14:anchorId="74636544" wp14:editId="2430CFED">
            <wp:extent cx="4114800" cy="788035"/>
            <wp:effectExtent l="0" t="0" r="0" b="0"/>
            <wp:docPr id="1"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788035"/>
                    </a:xfrm>
                    <a:prstGeom prst="rect">
                      <a:avLst/>
                    </a:prstGeom>
                    <a:noFill/>
                    <a:ln>
                      <a:noFill/>
                    </a:ln>
                  </pic:spPr>
                </pic:pic>
              </a:graphicData>
            </a:graphic>
          </wp:inline>
        </w:drawing>
      </w:r>
      <w:r>
        <w:t xml:space="preserve">  </w:t>
      </w:r>
    </w:p>
    <w:p w14:paraId="480CE030" w14:textId="668EAFE5" w:rsidR="0067240C" w:rsidRPr="00690EC3" w:rsidRDefault="0067240C" w:rsidP="0067240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B08086_04_</w:t>
      </w:r>
      <w:r w:rsidR="006269A5">
        <w:rPr>
          <w:rFonts w:cs="Times New Roman"/>
          <w:b/>
          <w:bCs w:val="0"/>
          <w:color w:val="FF0000"/>
          <w:sz w:val="28"/>
          <w:szCs w:val="28"/>
        </w:rPr>
        <w:t>10</w:t>
      </w:r>
      <w:r w:rsidRPr="00690EC3">
        <w:rPr>
          <w:rFonts w:cs="Times New Roman"/>
          <w:b/>
          <w:bCs w:val="0"/>
          <w:color w:val="FF0000"/>
          <w:sz w:val="28"/>
          <w:szCs w:val="28"/>
        </w:rPr>
        <w:t>.png</w:t>
      </w:r>
    </w:p>
    <w:p w14:paraId="26C80FDF" w14:textId="4A08ACE7" w:rsidR="00581E36" w:rsidRDefault="00581E36" w:rsidP="00581E36">
      <w:pPr>
        <w:rPr>
          <w:bCs w:val="0"/>
        </w:rPr>
      </w:pPr>
    </w:p>
    <w:p w14:paraId="6415B6F3" w14:textId="77777777" w:rsidR="00581E36" w:rsidRPr="007535BB" w:rsidRDefault="00581E36" w:rsidP="00581E36">
      <w:pPr>
        <w:pStyle w:val="p1"/>
        <w:rPr>
          <w:rFonts w:ascii="Times New Roman" w:eastAsia="Times New Roman" w:hAnsi="Times New Roman" w:cs="Times New Roman"/>
          <w:sz w:val="22"/>
          <w:szCs w:val="24"/>
        </w:rPr>
      </w:pPr>
      <w:r w:rsidRPr="00646289">
        <w:rPr>
          <w:rFonts w:ascii="Times New Roman" w:eastAsia="Times New Roman" w:hAnsi="Times New Roman" w:cs="Times New Roman"/>
          <w:b/>
          <w:sz w:val="22"/>
          <w:szCs w:val="24"/>
        </w:rPr>
        <w:t>Note</w:t>
      </w:r>
      <w:r w:rsidRPr="001F0212">
        <w:rPr>
          <w:rFonts w:ascii="Times New Roman" w:eastAsia="Times New Roman" w:hAnsi="Times New Roman" w:cs="Times New Roman"/>
          <w:sz w:val="22"/>
          <w:szCs w:val="24"/>
        </w:rPr>
        <w:t>: The formulation of the perceptual loss function l</w:t>
      </w:r>
      <w:r w:rsidRPr="001F0212">
        <w:rPr>
          <w:rFonts w:ascii="Times New Roman" w:eastAsia="Times New Roman" w:hAnsi="Times New Roman" w:cs="Times New Roman"/>
          <w:sz w:val="22"/>
          <w:szCs w:val="24"/>
          <w:vertAlign w:val="superscript"/>
        </w:rPr>
        <w:t>SR</w:t>
      </w:r>
      <w:r w:rsidRPr="001F0212">
        <w:rPr>
          <w:rFonts w:ascii="Times New Roman" w:eastAsia="Times New Roman" w:hAnsi="Times New Roman" w:cs="Times New Roman"/>
          <w:sz w:val="22"/>
          <w:szCs w:val="24"/>
        </w:rPr>
        <w:t xml:space="preserve"> is critical for the performance of the generator network. In general, perceptual loss is commonly modelled based on Mean Square Error (MSE), but to avoid </w:t>
      </w:r>
      <w:r w:rsidRPr="00524921">
        <w:rPr>
          <w:rFonts w:ascii="Times New Roman" w:eastAsia="Times New Roman" w:hAnsi="Times New Roman" w:cs="Times New Roman"/>
          <w:sz w:val="22"/>
          <w:szCs w:val="24"/>
        </w:rPr>
        <w:t>unsatisfying</w:t>
      </w:r>
      <w:r w:rsidRPr="001F0212">
        <w:rPr>
          <w:rFonts w:ascii="Times New Roman" w:eastAsia="Times New Roman" w:hAnsi="Times New Roman" w:cs="Times New Roman"/>
          <w:sz w:val="22"/>
          <w:szCs w:val="24"/>
        </w:rPr>
        <w:t xml:space="preserve"> </w:t>
      </w:r>
      <w:r w:rsidRPr="00524921">
        <w:rPr>
          <w:rFonts w:ascii="Times New Roman" w:eastAsia="Times New Roman" w:hAnsi="Times New Roman" w:cs="Times New Roman"/>
          <w:sz w:val="22"/>
          <w:szCs w:val="24"/>
        </w:rPr>
        <w:t>solutions with overly smooth textures</w:t>
      </w:r>
      <w:r w:rsidRPr="001F0212">
        <w:rPr>
          <w:rFonts w:ascii="Times New Roman" w:eastAsia="Times New Roman" w:hAnsi="Times New Roman" w:cs="Times New Roman"/>
          <w:sz w:val="22"/>
          <w:szCs w:val="24"/>
        </w:rPr>
        <w:t xml:space="preserve">, a new content loss based on the ReLU </w:t>
      </w:r>
      <w:r w:rsidRPr="007535BB">
        <w:rPr>
          <w:rFonts w:ascii="Times New Roman" w:eastAsia="Times New Roman" w:hAnsi="Times New Roman" w:cs="Times New Roman"/>
          <w:sz w:val="22"/>
          <w:szCs w:val="24"/>
        </w:rPr>
        <w:t>activation layers of the pre-trained 19 layer VGG network</w:t>
      </w:r>
      <w:r w:rsidRPr="001F0212">
        <w:rPr>
          <w:rFonts w:ascii="Times New Roman" w:eastAsia="Times New Roman" w:hAnsi="Times New Roman" w:cs="Times New Roman"/>
          <w:sz w:val="22"/>
          <w:szCs w:val="24"/>
        </w:rPr>
        <w:t xml:space="preserve"> is formulated.</w:t>
      </w:r>
    </w:p>
    <w:p w14:paraId="3018796C" w14:textId="77777777" w:rsidR="00581E36" w:rsidRPr="001F0212" w:rsidRDefault="00581E36" w:rsidP="00581E36">
      <w:pPr>
        <w:rPr>
          <w:rFonts w:ascii="Times New Roman" w:hAnsi="Times New Roman" w:cs="Times New Roman"/>
          <w:sz w:val="22"/>
        </w:rPr>
      </w:pPr>
      <w:r w:rsidRPr="001F0212">
        <w:rPr>
          <w:rFonts w:ascii="Times New Roman" w:hAnsi="Times New Roman" w:cs="Times New Roman"/>
          <w:sz w:val="22"/>
        </w:rPr>
        <w:t xml:space="preserve">The </w:t>
      </w:r>
      <w:r w:rsidRPr="00646289">
        <w:rPr>
          <w:rFonts w:ascii="Times New Roman" w:hAnsi="Times New Roman" w:cs="Times New Roman"/>
          <w:b/>
          <w:sz w:val="22"/>
        </w:rPr>
        <w:t>perceptual loss</w:t>
      </w:r>
      <w:r w:rsidRPr="001F0212">
        <w:rPr>
          <w:rFonts w:ascii="Times New Roman" w:hAnsi="Times New Roman" w:cs="Times New Roman"/>
          <w:sz w:val="22"/>
        </w:rPr>
        <w:t xml:space="preserve"> is the weighted combination of several loss functions that map important characteristics of super resolution image ass s</w:t>
      </w:r>
      <w:r>
        <w:rPr>
          <w:rFonts w:ascii="Times New Roman" w:hAnsi="Times New Roman" w:cs="Times New Roman"/>
          <w:sz w:val="22"/>
        </w:rPr>
        <w:t xml:space="preserve">hown </w:t>
      </w:r>
      <w:r w:rsidRPr="001F0212">
        <w:rPr>
          <w:rFonts w:ascii="Times New Roman" w:hAnsi="Times New Roman" w:cs="Times New Roman"/>
          <w:sz w:val="22"/>
        </w:rPr>
        <w:t>below.</w:t>
      </w:r>
    </w:p>
    <w:p w14:paraId="35F6E25A" w14:textId="77777777" w:rsidR="00581E36" w:rsidRPr="007E41DE" w:rsidRDefault="00581E36" w:rsidP="00581E36">
      <w:pPr>
        <w:rPr>
          <w:rFonts w:ascii="Times New Roman" w:hAnsi="Times New Roman"/>
          <w:bCs w:val="0"/>
          <w:sz w:val="24"/>
        </w:rPr>
      </w:pPr>
      <w:r w:rsidRPr="00B344DE">
        <w:rPr>
          <w:rFonts w:ascii="Tahoma" w:hAnsi="Tahoma" w:cs="Tahoma"/>
          <w:bCs w:val="0"/>
          <w:noProof/>
          <w:sz w:val="16"/>
          <w:szCs w:val="16"/>
        </w:rPr>
        <w:lastRenderedPageBreak/>
        <w:drawing>
          <wp:inline distT="0" distB="0" distL="0" distR="0" wp14:anchorId="7FA57210" wp14:editId="6011D246">
            <wp:extent cx="5029200" cy="1430020"/>
            <wp:effectExtent l="0" t="0" r="0" b="0"/>
            <wp:docPr id="4"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1430020"/>
                    </a:xfrm>
                    <a:prstGeom prst="rect">
                      <a:avLst/>
                    </a:prstGeom>
                    <a:noFill/>
                    <a:ln>
                      <a:noFill/>
                    </a:ln>
                  </pic:spPr>
                </pic:pic>
              </a:graphicData>
            </a:graphic>
          </wp:inline>
        </w:drawing>
      </w:r>
    </w:p>
    <w:p w14:paraId="5B56606C" w14:textId="77777777" w:rsidR="00581E36" w:rsidRPr="007E41DE" w:rsidRDefault="00581E36" w:rsidP="00581E36">
      <w:pPr>
        <w:rPr>
          <w:rFonts w:ascii="Helvetica" w:hAnsi="Helvetica"/>
          <w:sz w:val="15"/>
          <w:szCs w:val="15"/>
        </w:rPr>
      </w:pPr>
    </w:p>
    <w:p w14:paraId="493ED222" w14:textId="6F3F2BDA" w:rsidR="0067240C" w:rsidRPr="00690EC3" w:rsidRDefault="0067240C" w:rsidP="0067240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4_11</w:t>
      </w:r>
      <w:r w:rsidRPr="00690EC3">
        <w:rPr>
          <w:rFonts w:cs="Times New Roman"/>
          <w:b/>
          <w:bCs w:val="0"/>
          <w:color w:val="FF0000"/>
          <w:sz w:val="28"/>
          <w:szCs w:val="28"/>
        </w:rPr>
        <w:t>.png</w:t>
      </w:r>
    </w:p>
    <w:p w14:paraId="1BBE0540" w14:textId="77777777" w:rsidR="00581E36" w:rsidRPr="007E41DE" w:rsidRDefault="00581E36" w:rsidP="00581E36">
      <w:pPr>
        <w:rPr>
          <w:bCs w:val="0"/>
        </w:rPr>
      </w:pPr>
    </w:p>
    <w:p w14:paraId="63DC1EF2" w14:textId="77777777" w:rsidR="00581E36" w:rsidRDefault="00581E36" w:rsidP="00581E36"/>
    <w:p w14:paraId="15B86D37" w14:textId="7E89884F" w:rsidR="00581E36" w:rsidRPr="007B2160" w:rsidRDefault="00581E36" w:rsidP="00581E36">
      <w:pPr>
        <w:rPr>
          <w:rFonts w:ascii="Times New Roman" w:hAnsi="Times New Roman" w:cs="Times New Roman"/>
          <w:sz w:val="22"/>
        </w:rPr>
      </w:pPr>
      <w:r w:rsidRPr="00646289">
        <w:rPr>
          <w:rFonts w:ascii="Times New Roman" w:hAnsi="Times New Roman" w:cs="Times New Roman"/>
          <w:b/>
          <w:sz w:val="22"/>
        </w:rPr>
        <w:t>Content Loss:  </w:t>
      </w:r>
      <w:r w:rsidRPr="007B2160">
        <w:rPr>
          <w:rFonts w:ascii="Times New Roman" w:hAnsi="Times New Roman" w:cs="Times New Roman"/>
          <w:sz w:val="22"/>
        </w:rPr>
        <w:t xml:space="preserve">the VGG </w:t>
      </w:r>
      <w:r w:rsidRPr="008F6FD5">
        <w:rPr>
          <w:rFonts w:ascii="Times New Roman" w:hAnsi="Times New Roman" w:cs="Times New Roman"/>
          <w:sz w:val="22"/>
        </w:rPr>
        <w:t xml:space="preserve">based content </w:t>
      </w:r>
      <w:r w:rsidRPr="007B2160">
        <w:rPr>
          <w:rFonts w:ascii="Times New Roman" w:hAnsi="Times New Roman" w:cs="Times New Roman"/>
          <w:sz w:val="22"/>
        </w:rPr>
        <w:t xml:space="preserve">loss </w:t>
      </w:r>
      <w:r w:rsidRPr="008F6FD5">
        <w:rPr>
          <w:rFonts w:ascii="Times New Roman" w:hAnsi="Times New Roman" w:cs="Times New Roman"/>
          <w:sz w:val="22"/>
        </w:rPr>
        <w:t xml:space="preserve">is defined </w:t>
      </w:r>
      <w:r w:rsidRPr="007B2160">
        <w:rPr>
          <w:rFonts w:ascii="Times New Roman" w:hAnsi="Times New Roman" w:cs="Times New Roman"/>
          <w:sz w:val="22"/>
        </w:rPr>
        <w:t>as the euclidean distance between the feature</w:t>
      </w:r>
      <w:r w:rsidRPr="008F6FD5">
        <w:rPr>
          <w:rFonts w:ascii="Times New Roman" w:hAnsi="Times New Roman" w:cs="Times New Roman"/>
          <w:sz w:val="22"/>
        </w:rPr>
        <w:t xml:space="preserve"> </w:t>
      </w:r>
      <w:r w:rsidRPr="007B2160">
        <w:rPr>
          <w:rFonts w:ascii="Times New Roman" w:hAnsi="Times New Roman" w:cs="Times New Roman"/>
          <w:sz w:val="22"/>
        </w:rPr>
        <w:t>representations of a reconstructed imag</w:t>
      </w:r>
      <w:r w:rsidRPr="007B2160">
        <w:rPr>
          <w:rFonts w:ascii="Times New Roman" w:hAnsi="Times New Roman"/>
          <w:bCs w:val="0"/>
          <w:sz w:val="24"/>
        </w:rPr>
        <w:t xml:space="preserve">e </w:t>
      </w:r>
      <w:r w:rsidRPr="005332A8">
        <w:rPr>
          <w:bCs w:val="0"/>
        </w:rPr>
        <w:t>G</w:t>
      </w:r>
      <w:r w:rsidRPr="00685202">
        <w:rPr>
          <w:bCs w:val="0"/>
          <w:vertAlign w:val="subscript"/>
        </w:rPr>
        <w:t>θG</w:t>
      </w:r>
      <w:r w:rsidRPr="007B2160">
        <w:rPr>
          <w:bCs w:val="0"/>
        </w:rPr>
        <w:t xml:space="preserve"> </w:t>
      </w:r>
      <w:r w:rsidRPr="007B2160">
        <w:rPr>
          <w:rFonts w:ascii="Times New Roman" w:hAnsi="Times New Roman"/>
          <w:bCs w:val="0"/>
          <w:sz w:val="24"/>
        </w:rPr>
        <w:t>(</w:t>
      </w:r>
      <w:r w:rsidRPr="007B2160">
        <w:rPr>
          <w:bCs w:val="0"/>
        </w:rPr>
        <w:t>I</w:t>
      </w:r>
      <w:r w:rsidRPr="007B2160">
        <w:rPr>
          <w:bCs w:val="0"/>
          <w:vertAlign w:val="superscript"/>
        </w:rPr>
        <w:t>LR</w:t>
      </w:r>
      <w:r w:rsidRPr="007B2160">
        <w:rPr>
          <w:bCs w:val="0"/>
        </w:rPr>
        <w:t xml:space="preserve">) </w:t>
      </w:r>
      <w:r w:rsidRPr="008F6FD5">
        <w:rPr>
          <w:rFonts w:ascii="Times New Roman" w:hAnsi="Times New Roman" w:cs="Times New Roman"/>
          <w:sz w:val="22"/>
        </w:rPr>
        <w:t>and</w:t>
      </w:r>
      <w:r w:rsidR="00646289">
        <w:rPr>
          <w:rFonts w:ascii="Times New Roman" w:hAnsi="Times New Roman" w:cs="Times New Roman"/>
          <w:sz w:val="22"/>
        </w:rPr>
        <w:t xml:space="preserve"> the </w:t>
      </w:r>
      <w:r w:rsidRPr="008F6FD5">
        <w:rPr>
          <w:rFonts w:ascii="Times New Roman" w:hAnsi="Times New Roman" w:cs="Times New Roman"/>
          <w:sz w:val="22"/>
        </w:rPr>
        <w:t>corresponding</w:t>
      </w:r>
      <w:r w:rsidRPr="007B2160">
        <w:rPr>
          <w:rFonts w:ascii="Times New Roman" w:hAnsi="Times New Roman" w:cs="Times New Roman"/>
          <w:sz w:val="22"/>
        </w:rPr>
        <w:t xml:space="preserve"> </w:t>
      </w:r>
      <w:r w:rsidR="00646289" w:rsidRPr="008F6FD5">
        <w:rPr>
          <w:rFonts w:ascii="Times New Roman" w:hAnsi="Times New Roman" w:cs="Times New Roman"/>
          <w:sz w:val="22"/>
        </w:rPr>
        <w:t>high-resolution</w:t>
      </w:r>
      <w:r w:rsidRPr="008F6FD5">
        <w:rPr>
          <w:rFonts w:ascii="Times New Roman" w:hAnsi="Times New Roman" w:cs="Times New Roman"/>
          <w:sz w:val="22"/>
        </w:rPr>
        <w:t xml:space="preserve"> </w:t>
      </w:r>
      <w:r w:rsidRPr="007B2160">
        <w:rPr>
          <w:rFonts w:ascii="Times New Roman" w:hAnsi="Times New Roman" w:cs="Times New Roman"/>
          <w:sz w:val="22"/>
        </w:rPr>
        <w:t>image</w:t>
      </w:r>
      <w:r w:rsidRPr="007B2160">
        <w:rPr>
          <w:rFonts w:ascii="Times New Roman" w:hAnsi="Times New Roman"/>
          <w:bCs w:val="0"/>
          <w:sz w:val="24"/>
        </w:rPr>
        <w:t xml:space="preserve"> </w:t>
      </w:r>
      <w:r>
        <w:rPr>
          <w:bCs w:val="0"/>
        </w:rPr>
        <w:t>I</w:t>
      </w:r>
      <w:r w:rsidRPr="007B2160">
        <w:rPr>
          <w:bCs w:val="0"/>
          <w:vertAlign w:val="superscript"/>
        </w:rPr>
        <w:t>HR</w:t>
      </w:r>
      <w:r>
        <w:rPr>
          <w:bCs w:val="0"/>
        </w:rPr>
        <w:t>. H</w:t>
      </w:r>
      <w:r w:rsidRPr="008F6FD5">
        <w:rPr>
          <w:rFonts w:ascii="Times New Roman" w:hAnsi="Times New Roman" w:cs="Times New Roman"/>
          <w:sz w:val="22"/>
        </w:rPr>
        <w:t>ere</w:t>
      </w:r>
      <w:r w:rsidRPr="007B2160">
        <w:rPr>
          <w:rFonts w:ascii="Times New Roman" w:hAnsi="Times New Roman"/>
          <w:bCs w:val="0"/>
          <w:sz w:val="24"/>
        </w:rPr>
        <w:t xml:space="preserve"> </w:t>
      </w:r>
      <w:r>
        <w:rPr>
          <w:bCs w:val="0"/>
        </w:rPr>
        <w:sym w:font="Symbol" w:char="F06A"/>
      </w:r>
      <w:r w:rsidRPr="002D3885">
        <w:rPr>
          <w:rFonts w:ascii="Times New Roman" w:hAnsi="Times New Roman"/>
          <w:bCs w:val="0"/>
          <w:sz w:val="24"/>
          <w:vertAlign w:val="subscript"/>
        </w:rPr>
        <w:t>i;j </w:t>
      </w:r>
      <w:r>
        <w:rPr>
          <w:bCs w:val="0"/>
        </w:rPr>
        <w:t xml:space="preserve"> </w:t>
      </w:r>
      <w:r w:rsidRPr="007B2160">
        <w:rPr>
          <w:rFonts w:ascii="Times New Roman" w:hAnsi="Times New Roman"/>
          <w:bCs w:val="0"/>
          <w:sz w:val="24"/>
        </w:rPr>
        <w:t>i</w:t>
      </w:r>
      <w:r w:rsidRPr="007B2160">
        <w:rPr>
          <w:rFonts w:ascii="Times New Roman" w:hAnsi="Times New Roman" w:cs="Times New Roman"/>
          <w:sz w:val="22"/>
        </w:rPr>
        <w:t>ndicate th</w:t>
      </w:r>
      <w:r w:rsidRPr="008F6FD5">
        <w:rPr>
          <w:rFonts w:ascii="Times New Roman" w:hAnsi="Times New Roman" w:cs="Times New Roman"/>
          <w:sz w:val="22"/>
        </w:rPr>
        <w:t xml:space="preserve">e feature map obtained by the </w:t>
      </w:r>
      <w:r>
        <w:rPr>
          <w:bCs w:val="0"/>
        </w:rPr>
        <w:t>j</w:t>
      </w:r>
      <w:r w:rsidRPr="007B2160">
        <w:rPr>
          <w:rFonts w:ascii="Times New Roman" w:hAnsi="Times New Roman"/>
          <w:bCs w:val="0"/>
          <w:sz w:val="24"/>
          <w:vertAlign w:val="superscript"/>
        </w:rPr>
        <w:t>th</w:t>
      </w:r>
      <w:r w:rsidRPr="007B2160">
        <w:rPr>
          <w:rFonts w:ascii="Times New Roman" w:hAnsi="Times New Roman"/>
          <w:bCs w:val="0"/>
          <w:sz w:val="24"/>
        </w:rPr>
        <w:t xml:space="preserve"> </w:t>
      </w:r>
      <w:r w:rsidRPr="007B2160">
        <w:rPr>
          <w:rFonts w:ascii="Times New Roman" w:hAnsi="Times New Roman" w:cs="Times New Roman"/>
          <w:sz w:val="22"/>
        </w:rPr>
        <w:t>convolution</w:t>
      </w:r>
      <w:r w:rsidRPr="008F6FD5">
        <w:rPr>
          <w:rFonts w:ascii="Times New Roman" w:hAnsi="Times New Roman" w:cs="Times New Roman"/>
          <w:sz w:val="22"/>
        </w:rPr>
        <w:t xml:space="preserve"> (after activation) before the</w:t>
      </w:r>
      <w:r>
        <w:rPr>
          <w:bCs w:val="0"/>
        </w:rPr>
        <w:t xml:space="preserve"> i</w:t>
      </w:r>
      <w:r w:rsidRPr="007B2160">
        <w:rPr>
          <w:rFonts w:ascii="Times New Roman" w:hAnsi="Times New Roman"/>
          <w:bCs w:val="0"/>
          <w:sz w:val="24"/>
          <w:vertAlign w:val="superscript"/>
        </w:rPr>
        <w:t>th</w:t>
      </w:r>
      <w:r w:rsidRPr="007B2160">
        <w:rPr>
          <w:rFonts w:ascii="Times New Roman" w:hAnsi="Times New Roman"/>
          <w:bCs w:val="0"/>
          <w:sz w:val="24"/>
        </w:rPr>
        <w:t xml:space="preserve"> </w:t>
      </w:r>
      <w:r w:rsidRPr="007B2160">
        <w:rPr>
          <w:rFonts w:ascii="Times New Roman" w:hAnsi="Times New Roman" w:cs="Times New Roman"/>
          <w:sz w:val="22"/>
        </w:rPr>
        <w:t>max</w:t>
      </w:r>
      <w:r w:rsidRPr="008F6FD5">
        <w:rPr>
          <w:rFonts w:ascii="Times New Roman" w:hAnsi="Times New Roman" w:cs="Times New Roman"/>
          <w:sz w:val="22"/>
        </w:rPr>
        <w:t>-</w:t>
      </w:r>
      <w:r w:rsidRPr="007B2160">
        <w:rPr>
          <w:rFonts w:ascii="Times New Roman" w:hAnsi="Times New Roman" w:cs="Times New Roman"/>
          <w:sz w:val="22"/>
        </w:rPr>
        <w:t>pooling layer within the</w:t>
      </w:r>
      <w:r w:rsidRPr="008F6FD5">
        <w:rPr>
          <w:rFonts w:ascii="Times New Roman" w:hAnsi="Times New Roman" w:cs="Times New Roman"/>
          <w:sz w:val="22"/>
        </w:rPr>
        <w:t xml:space="preserve"> </w:t>
      </w:r>
      <w:r w:rsidRPr="007B2160">
        <w:rPr>
          <w:rFonts w:ascii="Times New Roman" w:hAnsi="Times New Roman" w:cs="Times New Roman"/>
          <w:sz w:val="22"/>
        </w:rPr>
        <w:t>VGG19 network</w:t>
      </w:r>
      <w:r w:rsidRPr="008F6FD5">
        <w:rPr>
          <w:rFonts w:ascii="Times New Roman" w:hAnsi="Times New Roman" w:cs="Times New Roman"/>
          <w:sz w:val="22"/>
        </w:rPr>
        <w:t xml:space="preserve">. And </w:t>
      </w:r>
      <w:r w:rsidRPr="007B2160">
        <w:rPr>
          <w:bCs w:val="0"/>
        </w:rPr>
        <w:t>W</w:t>
      </w:r>
      <w:r w:rsidRPr="00857379">
        <w:rPr>
          <w:bCs w:val="0"/>
          <w:vertAlign w:val="subscript"/>
        </w:rPr>
        <w:t>i</w:t>
      </w:r>
      <w:r w:rsidRPr="00857379">
        <w:rPr>
          <w:rFonts w:ascii="Times New Roman" w:hAnsi="Times New Roman"/>
          <w:bCs w:val="0"/>
          <w:sz w:val="24"/>
          <w:vertAlign w:val="subscript"/>
        </w:rPr>
        <w:t>;j </w:t>
      </w:r>
      <w:r>
        <w:rPr>
          <w:bCs w:val="0"/>
          <w:vertAlign w:val="subscript"/>
        </w:rPr>
        <w:t xml:space="preserve">, </w:t>
      </w:r>
      <w:r w:rsidRPr="007B2160">
        <w:rPr>
          <w:rFonts w:ascii="Times New Roman" w:hAnsi="Times New Roman"/>
          <w:bCs w:val="0"/>
          <w:sz w:val="24"/>
          <w:vertAlign w:val="subscript"/>
        </w:rPr>
        <w:t xml:space="preserve"> </w:t>
      </w:r>
      <w:r w:rsidRPr="007B2160">
        <w:rPr>
          <w:rFonts w:ascii="Times New Roman" w:hAnsi="Times New Roman"/>
          <w:bCs w:val="0"/>
          <w:sz w:val="24"/>
        </w:rPr>
        <w:t>H</w:t>
      </w:r>
      <w:r w:rsidRPr="002D3885">
        <w:rPr>
          <w:rFonts w:ascii="Times New Roman" w:hAnsi="Times New Roman"/>
          <w:bCs w:val="0"/>
          <w:sz w:val="24"/>
          <w:vertAlign w:val="subscript"/>
        </w:rPr>
        <w:t>i;j </w:t>
      </w:r>
      <w:r w:rsidRPr="007B2160">
        <w:rPr>
          <w:rFonts w:ascii="Times New Roman" w:hAnsi="Times New Roman"/>
          <w:bCs w:val="0"/>
          <w:sz w:val="24"/>
          <w:vertAlign w:val="subscript"/>
        </w:rPr>
        <w:t xml:space="preserve"> </w:t>
      </w:r>
      <w:r w:rsidRPr="007B2160">
        <w:rPr>
          <w:rFonts w:ascii="Times New Roman" w:hAnsi="Times New Roman" w:cs="Times New Roman"/>
          <w:sz w:val="22"/>
        </w:rPr>
        <w:t>describe the dimensions of the</w:t>
      </w:r>
      <w:r w:rsidRPr="008F6FD5">
        <w:rPr>
          <w:rFonts w:ascii="Times New Roman" w:hAnsi="Times New Roman" w:cs="Times New Roman"/>
          <w:sz w:val="22"/>
        </w:rPr>
        <w:t xml:space="preserve"> </w:t>
      </w:r>
      <w:r w:rsidRPr="007B2160">
        <w:rPr>
          <w:rFonts w:ascii="Times New Roman" w:hAnsi="Times New Roman" w:cs="Times New Roman"/>
          <w:sz w:val="22"/>
        </w:rPr>
        <w:t>respective feature maps within the VGG network</w:t>
      </w:r>
    </w:p>
    <w:p w14:paraId="1772F46B" w14:textId="7426F96A" w:rsidR="00581E36" w:rsidRDefault="00581E36" w:rsidP="00581E36">
      <w:pPr>
        <w:rPr>
          <w:bCs w:val="0"/>
        </w:rPr>
      </w:pPr>
      <w:r w:rsidRPr="00F31AE6">
        <w:rPr>
          <w:rFonts w:ascii="Tahoma" w:hAnsi="Tahoma" w:cs="Tahoma"/>
          <w:bCs w:val="0"/>
          <w:noProof/>
          <w:sz w:val="16"/>
          <w:szCs w:val="16"/>
        </w:rPr>
        <w:drawing>
          <wp:inline distT="0" distB="0" distL="0" distR="0" wp14:anchorId="24921E83" wp14:editId="14A93C7E">
            <wp:extent cx="3891280" cy="1157605"/>
            <wp:effectExtent l="0" t="0" r="0" b="10795"/>
            <wp:docPr id="5" name="Picture 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1157605"/>
                    </a:xfrm>
                    <a:prstGeom prst="rect">
                      <a:avLst/>
                    </a:prstGeom>
                    <a:noFill/>
                    <a:ln>
                      <a:noFill/>
                    </a:ln>
                  </pic:spPr>
                </pic:pic>
              </a:graphicData>
            </a:graphic>
          </wp:inline>
        </w:drawing>
      </w:r>
    </w:p>
    <w:p w14:paraId="3F13CCB8" w14:textId="51C9243F" w:rsidR="0067240C" w:rsidRPr="00690EC3" w:rsidRDefault="0067240C" w:rsidP="0067240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4_12</w:t>
      </w:r>
      <w:r w:rsidRPr="00690EC3">
        <w:rPr>
          <w:rFonts w:cs="Times New Roman"/>
          <w:b/>
          <w:bCs w:val="0"/>
          <w:color w:val="FF0000"/>
          <w:sz w:val="28"/>
          <w:szCs w:val="28"/>
        </w:rPr>
        <w:t>.png</w:t>
      </w:r>
    </w:p>
    <w:p w14:paraId="24217302" w14:textId="77777777" w:rsidR="0067240C" w:rsidRDefault="0067240C" w:rsidP="00581E36">
      <w:pPr>
        <w:rPr>
          <w:bCs w:val="0"/>
        </w:rPr>
      </w:pPr>
    </w:p>
    <w:p w14:paraId="3A2EE55C" w14:textId="665488B3" w:rsidR="00581E36" w:rsidRPr="00FD4B58" w:rsidRDefault="00581E36" w:rsidP="00581E36">
      <w:pPr>
        <w:rPr>
          <w:rFonts w:ascii="Times New Roman" w:hAnsi="Times New Roman"/>
          <w:bCs w:val="0"/>
          <w:sz w:val="24"/>
        </w:rPr>
      </w:pPr>
      <w:r w:rsidRPr="00646289">
        <w:rPr>
          <w:rFonts w:ascii="Times New Roman" w:hAnsi="Times New Roman" w:cs="Times New Roman"/>
          <w:b/>
          <w:sz w:val="22"/>
        </w:rPr>
        <w:t>Adversarial Loss:  </w:t>
      </w:r>
      <w:r w:rsidRPr="008F6FD5">
        <w:rPr>
          <w:rFonts w:ascii="Times New Roman" w:hAnsi="Times New Roman" w:cs="Times New Roman"/>
          <w:sz w:val="22"/>
        </w:rPr>
        <w:t>The</w:t>
      </w:r>
      <w:r w:rsidRPr="007B2160">
        <w:rPr>
          <w:rFonts w:ascii="Times New Roman" w:hAnsi="Times New Roman" w:cs="Times New Roman"/>
          <w:sz w:val="22"/>
        </w:rPr>
        <w:t xml:space="preserve"> generative </w:t>
      </w:r>
      <w:r w:rsidRPr="008F6FD5">
        <w:rPr>
          <w:rFonts w:ascii="Times New Roman" w:hAnsi="Times New Roman" w:cs="Times New Roman"/>
          <w:sz w:val="22"/>
        </w:rPr>
        <w:t>loss</w:t>
      </w:r>
      <w:r w:rsidRPr="007B2160">
        <w:rPr>
          <w:rFonts w:ascii="Times New Roman" w:hAnsi="Times New Roman" w:cs="Times New Roman"/>
          <w:sz w:val="22"/>
        </w:rPr>
        <w:t xml:space="preserve"> </w:t>
      </w:r>
      <w:r w:rsidRPr="008F6FD5">
        <w:rPr>
          <w:rFonts w:ascii="Times New Roman" w:hAnsi="Times New Roman" w:cs="Times New Roman"/>
          <w:sz w:val="22"/>
        </w:rPr>
        <w:t xml:space="preserve">is </w:t>
      </w:r>
      <w:r w:rsidRPr="007B2160">
        <w:rPr>
          <w:rFonts w:ascii="Times New Roman" w:hAnsi="Times New Roman" w:cs="Times New Roman"/>
          <w:sz w:val="22"/>
        </w:rPr>
        <w:t>based on the probabilities of the discriminator</w:t>
      </w:r>
      <w:r w:rsidRPr="008F6FD5">
        <w:rPr>
          <w:rFonts w:ascii="Times New Roman" w:hAnsi="Times New Roman" w:cs="Times New Roman"/>
          <w:sz w:val="22"/>
        </w:rPr>
        <w:t xml:space="preserve"> </w:t>
      </w:r>
      <w:r>
        <w:rPr>
          <w:bCs w:val="0"/>
        </w:rPr>
        <w:t>D</w:t>
      </w:r>
      <w:r w:rsidRPr="00A94CA5">
        <w:rPr>
          <w:bCs w:val="0"/>
          <w:vertAlign w:val="subscript"/>
        </w:rPr>
        <w:sym w:font="Symbol" w:char="F071"/>
      </w:r>
      <w:r w:rsidRPr="00A94CA5">
        <w:rPr>
          <w:bCs w:val="0"/>
          <w:vertAlign w:val="subscript"/>
        </w:rPr>
        <w:t>D</w:t>
      </w:r>
      <w:r>
        <w:rPr>
          <w:bCs w:val="0"/>
        </w:rPr>
        <w:t>(G</w:t>
      </w:r>
      <w:r w:rsidRPr="00A94CA5">
        <w:rPr>
          <w:bCs w:val="0"/>
          <w:vertAlign w:val="subscript"/>
        </w:rPr>
        <w:sym w:font="Symbol" w:char="F071"/>
      </w:r>
      <w:r w:rsidRPr="00A94CA5">
        <w:rPr>
          <w:bCs w:val="0"/>
          <w:vertAlign w:val="subscript"/>
        </w:rPr>
        <w:t>G</w:t>
      </w:r>
      <w:r>
        <w:rPr>
          <w:bCs w:val="0"/>
        </w:rPr>
        <w:t>(I</w:t>
      </w:r>
      <w:r w:rsidRPr="00A94CA5">
        <w:rPr>
          <w:bCs w:val="0"/>
          <w:vertAlign w:val="superscript"/>
        </w:rPr>
        <w:t>LR</w:t>
      </w:r>
      <w:r>
        <w:rPr>
          <w:bCs w:val="0"/>
        </w:rPr>
        <w:t>))</w:t>
      </w:r>
      <w:r w:rsidRPr="007B2160">
        <w:rPr>
          <w:bCs w:val="0"/>
        </w:rPr>
        <w:t xml:space="preserve"> </w:t>
      </w:r>
      <w:r w:rsidRPr="008F6FD5">
        <w:rPr>
          <w:rFonts w:ascii="Times New Roman" w:hAnsi="Times New Roman" w:cs="Times New Roman"/>
          <w:sz w:val="22"/>
        </w:rPr>
        <w:t xml:space="preserve">over all training images and </w:t>
      </w:r>
      <w:r w:rsidRPr="007B2160">
        <w:rPr>
          <w:rFonts w:ascii="Times New Roman" w:hAnsi="Times New Roman" w:cs="Times New Roman"/>
          <w:sz w:val="22"/>
        </w:rPr>
        <w:t xml:space="preserve">encourages </w:t>
      </w:r>
      <w:r w:rsidRPr="008F6FD5">
        <w:rPr>
          <w:rFonts w:ascii="Times New Roman" w:hAnsi="Times New Roman" w:cs="Times New Roman"/>
          <w:sz w:val="22"/>
        </w:rPr>
        <w:t>the</w:t>
      </w:r>
      <w:r w:rsidRPr="007B2160">
        <w:rPr>
          <w:rFonts w:ascii="Times New Roman" w:hAnsi="Times New Roman" w:cs="Times New Roman"/>
          <w:sz w:val="22"/>
        </w:rPr>
        <w:t xml:space="preserve"> network to favor solutions</w:t>
      </w:r>
      <w:r w:rsidRPr="007B2160">
        <w:rPr>
          <w:rFonts w:ascii="Times New Roman" w:hAnsi="Times New Roman"/>
          <w:bCs w:val="0"/>
          <w:sz w:val="24"/>
        </w:rPr>
        <w:t xml:space="preserve"> </w:t>
      </w:r>
      <w:r w:rsidRPr="008F6FD5">
        <w:rPr>
          <w:rFonts w:ascii="Times New Roman" w:hAnsi="Times New Roman" w:cs="Times New Roman"/>
          <w:sz w:val="22"/>
        </w:rPr>
        <w:t>residing</w:t>
      </w:r>
      <w:r w:rsidRPr="007B2160">
        <w:rPr>
          <w:rFonts w:ascii="Times New Roman" w:hAnsi="Times New Roman" w:cs="Times New Roman"/>
          <w:sz w:val="22"/>
        </w:rPr>
        <w:t xml:space="preserve"> on the manifold of natural images</w:t>
      </w:r>
      <w:r w:rsidRPr="008F6FD5">
        <w:rPr>
          <w:rFonts w:ascii="Times New Roman" w:hAnsi="Times New Roman" w:cs="Times New Roman"/>
          <w:sz w:val="22"/>
        </w:rPr>
        <w:t>, in order</w:t>
      </w:r>
      <w:r w:rsidRPr="007B2160">
        <w:rPr>
          <w:rFonts w:ascii="Times New Roman" w:hAnsi="Times New Roman" w:cs="Times New Roman"/>
          <w:sz w:val="22"/>
        </w:rPr>
        <w:t xml:space="preserve"> to</w:t>
      </w:r>
      <w:r w:rsidRPr="008F6FD5">
        <w:rPr>
          <w:rFonts w:ascii="Times New Roman" w:hAnsi="Times New Roman" w:cs="Times New Roman"/>
          <w:sz w:val="22"/>
        </w:rPr>
        <w:t> </w:t>
      </w:r>
      <w:r w:rsidRPr="007B2160">
        <w:rPr>
          <w:rFonts w:ascii="Times New Roman" w:hAnsi="Times New Roman" w:cs="Times New Roman"/>
          <w:sz w:val="22"/>
        </w:rPr>
        <w:t>fool the discriminator network.</w:t>
      </w:r>
      <w:r w:rsidRPr="007B2160">
        <w:rPr>
          <w:rFonts w:ascii="Times New Roman" w:hAnsi="Times New Roman"/>
          <w:bCs w:val="0"/>
          <w:sz w:val="24"/>
        </w:rPr>
        <w:t xml:space="preserve"> </w:t>
      </w:r>
    </w:p>
    <w:p w14:paraId="3421BDB5" w14:textId="77777777" w:rsidR="00581E36" w:rsidRDefault="00581E36" w:rsidP="00581E36">
      <w:pPr>
        <w:rPr>
          <w:rFonts w:ascii="Times New Roman" w:hAnsi="Times New Roman"/>
          <w:bCs w:val="0"/>
          <w:sz w:val="24"/>
        </w:rPr>
      </w:pPr>
      <w:r w:rsidRPr="00322F82">
        <w:rPr>
          <w:rFonts w:ascii="Tahoma" w:hAnsi="Tahoma" w:cs="Tahoma"/>
          <w:bCs w:val="0"/>
          <w:noProof/>
          <w:sz w:val="16"/>
          <w:szCs w:val="16"/>
        </w:rPr>
        <w:drawing>
          <wp:inline distT="0" distB="0" distL="0" distR="0" wp14:anchorId="3B826A64" wp14:editId="15385626">
            <wp:extent cx="3190875" cy="749300"/>
            <wp:effectExtent l="0" t="0" r="9525" b="12700"/>
            <wp:docPr id="6" name="Picture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0875" cy="749300"/>
                    </a:xfrm>
                    <a:prstGeom prst="rect">
                      <a:avLst/>
                    </a:prstGeom>
                    <a:noFill/>
                    <a:ln>
                      <a:noFill/>
                    </a:ln>
                  </pic:spPr>
                </pic:pic>
              </a:graphicData>
            </a:graphic>
          </wp:inline>
        </w:drawing>
      </w:r>
    </w:p>
    <w:p w14:paraId="66D0A51E" w14:textId="567957D1" w:rsidR="0067240C" w:rsidRPr="0067240C" w:rsidRDefault="0067240C" w:rsidP="0067240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lastRenderedPageBreak/>
        <w:t>B08086_0</w:t>
      </w:r>
      <w:r w:rsidR="006269A5">
        <w:rPr>
          <w:rFonts w:cs="Times New Roman"/>
          <w:b/>
          <w:bCs w:val="0"/>
          <w:color w:val="FF0000"/>
          <w:sz w:val="28"/>
          <w:szCs w:val="28"/>
        </w:rPr>
        <w:t>4_13</w:t>
      </w:r>
      <w:r w:rsidRPr="00690EC3">
        <w:rPr>
          <w:rFonts w:cs="Times New Roman"/>
          <w:b/>
          <w:bCs w:val="0"/>
          <w:color w:val="FF0000"/>
          <w:sz w:val="28"/>
          <w:szCs w:val="28"/>
        </w:rPr>
        <w:t>.png</w:t>
      </w:r>
    </w:p>
    <w:p w14:paraId="731C5454" w14:textId="77777777" w:rsidR="00581E36" w:rsidRPr="008F6FD5" w:rsidRDefault="00581E36" w:rsidP="00581E36">
      <w:pPr>
        <w:rPr>
          <w:rFonts w:ascii="Times New Roman" w:hAnsi="Times New Roman" w:cs="Times New Roman"/>
          <w:sz w:val="22"/>
        </w:rPr>
      </w:pPr>
      <w:r w:rsidRPr="008F6FD5">
        <w:rPr>
          <w:rFonts w:ascii="Times New Roman" w:hAnsi="Times New Roman" w:cs="Times New Roman"/>
          <w:sz w:val="22"/>
        </w:rPr>
        <w:t xml:space="preserve">Similar to the concept of adversarial network, the general idea behind the SRGAN approach is to train a generator G with the goal of fooling a discriminator D that is trained to distinguish super-resolution images from real images. </w:t>
      </w:r>
    </w:p>
    <w:p w14:paraId="20DC0058" w14:textId="77777777" w:rsidR="00581E36" w:rsidRDefault="00581E36" w:rsidP="00581E36">
      <w:pPr>
        <w:rPr>
          <w:bCs w:val="0"/>
        </w:rPr>
      </w:pPr>
      <w:r w:rsidRPr="009A26C1">
        <w:rPr>
          <w:rFonts w:ascii="Tahoma" w:hAnsi="Tahoma" w:cs="Tahoma"/>
          <w:bCs w:val="0"/>
          <w:noProof/>
          <w:sz w:val="16"/>
          <w:szCs w:val="16"/>
        </w:rPr>
        <w:drawing>
          <wp:inline distT="0" distB="0" distL="0" distR="0" wp14:anchorId="2D4D9EC9" wp14:editId="15D15A97">
            <wp:extent cx="4309110" cy="836295"/>
            <wp:effectExtent l="0" t="0" r="8890" b="1905"/>
            <wp:docPr id="2"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9110" cy="836295"/>
                    </a:xfrm>
                    <a:prstGeom prst="rect">
                      <a:avLst/>
                    </a:prstGeom>
                    <a:noFill/>
                    <a:ln>
                      <a:noFill/>
                    </a:ln>
                  </pic:spPr>
                </pic:pic>
              </a:graphicData>
            </a:graphic>
          </wp:inline>
        </w:drawing>
      </w:r>
    </w:p>
    <w:p w14:paraId="3306041D" w14:textId="6B6E8681" w:rsidR="00581E36" w:rsidRPr="0067240C" w:rsidRDefault="0067240C" w:rsidP="0067240C">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4_14</w:t>
      </w:r>
      <w:r w:rsidRPr="00690EC3">
        <w:rPr>
          <w:rFonts w:cs="Times New Roman"/>
          <w:b/>
          <w:bCs w:val="0"/>
          <w:color w:val="FF0000"/>
          <w:sz w:val="28"/>
          <w:szCs w:val="28"/>
        </w:rPr>
        <w:t>.png</w:t>
      </w:r>
    </w:p>
    <w:p w14:paraId="08D8A5B4" w14:textId="3D9659B0" w:rsidR="00581E36" w:rsidRPr="008F6FD5" w:rsidRDefault="00581E36" w:rsidP="00581E36">
      <w:pPr>
        <w:rPr>
          <w:rFonts w:ascii="Times New Roman" w:hAnsi="Times New Roman" w:cs="Times New Roman"/>
          <w:sz w:val="22"/>
        </w:rPr>
      </w:pPr>
      <w:r w:rsidRPr="008F6FD5">
        <w:rPr>
          <w:rFonts w:ascii="Times New Roman" w:hAnsi="Times New Roman" w:cs="Times New Roman"/>
          <w:sz w:val="22"/>
        </w:rPr>
        <w:t>Based on this approach the generator learns to create solutions that are highly similar to real images and thus hard to classify by discr</w:t>
      </w:r>
      <w:r w:rsidR="00FD4B58">
        <w:rPr>
          <w:rFonts w:ascii="Times New Roman" w:hAnsi="Times New Roman" w:cs="Times New Roman"/>
          <w:sz w:val="22"/>
        </w:rPr>
        <w:t xml:space="preserve">iminator D. And this encourages </w:t>
      </w:r>
      <w:r w:rsidRPr="008F6FD5">
        <w:rPr>
          <w:rFonts w:ascii="Times New Roman" w:hAnsi="Times New Roman" w:cs="Times New Roman"/>
          <w:sz w:val="22"/>
        </w:rPr>
        <w:t>perceptually superior solutions residing in the subspace, the manifold, of natural images.</w:t>
      </w:r>
    </w:p>
    <w:p w14:paraId="447D30C0" w14:textId="185FC7A7" w:rsidR="00581E36" w:rsidRPr="00FD4B58" w:rsidRDefault="00581E36" w:rsidP="00FD4B58">
      <w:pPr>
        <w:pStyle w:val="Heading2"/>
        <w:rPr>
          <w:rFonts w:eastAsiaTheme="minorHAnsi"/>
        </w:rPr>
      </w:pPr>
      <w:r w:rsidRPr="00FD4B58">
        <w:rPr>
          <w:rFonts w:eastAsiaTheme="minorHAnsi"/>
        </w:rPr>
        <w:t>Architecture of the SRGAN</w:t>
      </w:r>
    </w:p>
    <w:p w14:paraId="2C4E863B" w14:textId="66BA28FF" w:rsidR="00581E36" w:rsidRDefault="00581E36" w:rsidP="00581E36">
      <w:pPr>
        <w:rPr>
          <w:rFonts w:ascii="Times New Roman" w:hAnsi="Times New Roman" w:cs="Times New Roman"/>
          <w:sz w:val="22"/>
        </w:rPr>
      </w:pPr>
      <w:r w:rsidRPr="008F6FD5">
        <w:rPr>
          <w:rFonts w:ascii="Times New Roman" w:hAnsi="Times New Roman" w:cs="Times New Roman"/>
          <w:sz w:val="22"/>
        </w:rPr>
        <w:t>As illustrated in the figure below, the generator network G, consists of B residual blocks with identical layout. Each block has two convolutional layers with small 3×3 kernels and 64 feature maps followed by batch-normalization layers [32] and ParametricReLU [28] as the activation function. The resolution of the input image is increased by two traine</w:t>
      </w:r>
      <w:r w:rsidR="00FD4B58">
        <w:rPr>
          <w:rFonts w:ascii="Times New Roman" w:hAnsi="Times New Roman" w:cs="Times New Roman"/>
          <w:sz w:val="22"/>
        </w:rPr>
        <w:t>d sub-pixel convolution layers.</w:t>
      </w:r>
    </w:p>
    <w:p w14:paraId="0EC39E8C" w14:textId="77777777" w:rsidR="00FD4B58" w:rsidRPr="008F6FD5" w:rsidRDefault="00FD4B58" w:rsidP="00581E36">
      <w:pPr>
        <w:rPr>
          <w:rFonts w:ascii="Times New Roman" w:hAnsi="Times New Roman" w:cs="Times New Roman"/>
          <w:sz w:val="22"/>
        </w:rPr>
      </w:pPr>
    </w:p>
    <w:p w14:paraId="2E166146" w14:textId="3429FD36" w:rsidR="00581E36" w:rsidRPr="00090F91" w:rsidRDefault="00581E36" w:rsidP="00581E36">
      <w:pPr>
        <w:rPr>
          <w:rFonts w:ascii="Times New Roman" w:hAnsi="Times New Roman" w:cs="Times New Roman"/>
          <w:sz w:val="22"/>
        </w:rPr>
      </w:pPr>
      <w:r w:rsidRPr="008F6FD5">
        <w:rPr>
          <w:rFonts w:ascii="Times New Roman" w:hAnsi="Times New Roman" w:cs="Times New Roman"/>
          <w:sz w:val="22"/>
        </w:rPr>
        <w:t>The discriminator network uses LeakyReLU activation (with α = 0.2) and consist of eight convolutional layers with an increasing number of 3 × 3 filter kernels, increasing by a factor of 2 from 64 to 512 kernels. Each time the number of features is doubled, strided convolutions are used to reduce the image resolution. The resulting 512 feature maps goes through two dense layers and followed by a final sigmoid activation layer to obtain a classification probability for generated image sample.</w:t>
      </w:r>
    </w:p>
    <w:p w14:paraId="2B9E8728" w14:textId="77777777" w:rsidR="00581E36" w:rsidRDefault="00581E36" w:rsidP="00581E36">
      <w:r w:rsidRPr="00BB4010">
        <w:rPr>
          <w:rFonts w:ascii="Tahoma" w:hAnsi="Tahoma" w:cs="Tahoma"/>
          <w:noProof/>
          <w:sz w:val="16"/>
          <w:szCs w:val="16"/>
        </w:rPr>
        <w:lastRenderedPageBreak/>
        <w:drawing>
          <wp:inline distT="0" distB="0" distL="0" distR="0" wp14:anchorId="1B8D16F8" wp14:editId="0EB6DFD8">
            <wp:extent cx="5029200" cy="2578100"/>
            <wp:effectExtent l="0" t="0" r="0" b="12700"/>
            <wp:docPr id="3"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578100"/>
                    </a:xfrm>
                    <a:prstGeom prst="rect">
                      <a:avLst/>
                    </a:prstGeom>
                    <a:noFill/>
                    <a:ln>
                      <a:noFill/>
                    </a:ln>
                  </pic:spPr>
                </pic:pic>
              </a:graphicData>
            </a:graphic>
          </wp:inline>
        </w:drawing>
      </w:r>
    </w:p>
    <w:p w14:paraId="7BB3E35E" w14:textId="77777777" w:rsidR="00581E36" w:rsidRDefault="00581E36" w:rsidP="00581E36"/>
    <w:p w14:paraId="3F26852F" w14:textId="612150C2" w:rsidR="00581E36" w:rsidRPr="007D7FE7" w:rsidRDefault="00581E36" w:rsidP="007D7FE7">
      <w:pPr>
        <w:pStyle w:val="FigureCaptionPACKT"/>
        <w:jc w:val="left"/>
      </w:pPr>
      <w:r>
        <w:t>Figure</w:t>
      </w:r>
      <w:r w:rsidR="006269A5">
        <w:t>-5</w:t>
      </w:r>
      <w:r w:rsidR="001144D4">
        <w:t xml:space="preserve">: </w:t>
      </w:r>
      <w:r w:rsidRPr="007D7FE7">
        <w:t>Architecture of Generator and Discriminator Network with corresponding kernel s</w:t>
      </w:r>
      <w:r w:rsidR="007D7FE7">
        <w:t xml:space="preserve">ize (k), number of feature maps </w:t>
      </w:r>
      <w:r w:rsidRPr="007D7FE7">
        <w:t>(n) and stride (s) indicated for each convolutional layer.</w:t>
      </w:r>
    </w:p>
    <w:p w14:paraId="43D0359D" w14:textId="77777777" w:rsidR="00581E36" w:rsidRDefault="00581E36" w:rsidP="007D7FE7">
      <w:pPr>
        <w:pStyle w:val="FigureCaptionPACKT"/>
        <w:jc w:val="left"/>
      </w:pPr>
      <w:r>
        <w:t>Source: arXiv,</w:t>
      </w:r>
      <w:r w:rsidRPr="00F45659">
        <w:t xml:space="preserve"> 1609.04802</w:t>
      </w:r>
      <w:r>
        <w:t>, 2017</w:t>
      </w:r>
    </w:p>
    <w:p w14:paraId="19355999" w14:textId="2B41C19E" w:rsidR="001144D4" w:rsidRPr="00690EC3" w:rsidRDefault="001144D4" w:rsidP="001144D4">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4_15</w:t>
      </w:r>
      <w:r w:rsidRPr="00690EC3">
        <w:rPr>
          <w:rFonts w:cs="Times New Roman"/>
          <w:b/>
          <w:bCs w:val="0"/>
          <w:color w:val="FF0000"/>
          <w:sz w:val="28"/>
          <w:szCs w:val="28"/>
        </w:rPr>
        <w:t>.png</w:t>
      </w:r>
    </w:p>
    <w:p w14:paraId="2C71098F" w14:textId="77777777" w:rsidR="001144D4" w:rsidRDefault="001144D4" w:rsidP="007D7FE7">
      <w:pPr>
        <w:pStyle w:val="FigureCaptionPACKT"/>
        <w:jc w:val="left"/>
      </w:pPr>
    </w:p>
    <w:p w14:paraId="35B19CF8" w14:textId="632577C8" w:rsidR="000D4C6E" w:rsidRDefault="00581E36" w:rsidP="00581E36">
      <w:pPr>
        <w:rPr>
          <w:rFonts w:ascii="Times New Roman" w:hAnsi="Times New Roman" w:cs="Times New Roman"/>
          <w:sz w:val="22"/>
        </w:rPr>
      </w:pPr>
      <w:r w:rsidRPr="008F6FD5">
        <w:rPr>
          <w:rFonts w:ascii="Times New Roman" w:hAnsi="Times New Roman" w:cs="Times New Roman"/>
          <w:sz w:val="22"/>
        </w:rPr>
        <w:t>Now it’s time to deep dive into the code with Tensorflow and generate high resolution images using LFW facial dataset.</w:t>
      </w:r>
      <w:r w:rsidR="009B412D">
        <w:rPr>
          <w:rFonts w:ascii="Times New Roman" w:hAnsi="Times New Roman" w:cs="Times New Roman"/>
          <w:sz w:val="22"/>
        </w:rPr>
        <w:t xml:space="preserve"> </w:t>
      </w:r>
    </w:p>
    <w:p w14:paraId="135C4D4C" w14:textId="704C97A3" w:rsidR="000D4C6E" w:rsidRDefault="00CC43D5" w:rsidP="000D4C6E">
      <w:pPr>
        <w:rPr>
          <w:rFonts w:ascii="Times New Roman" w:hAnsi="Times New Roman" w:cs="Times New Roman"/>
          <w:sz w:val="22"/>
        </w:rPr>
      </w:pPr>
      <w:r>
        <w:rPr>
          <w:rFonts w:ascii="Times New Roman" w:hAnsi="Times New Roman" w:cs="Times New Roman"/>
          <w:sz w:val="22"/>
        </w:rPr>
        <w:t>T</w:t>
      </w:r>
      <w:r w:rsidR="000D4C6E" w:rsidRPr="008F6FD5">
        <w:rPr>
          <w:rFonts w:ascii="Times New Roman" w:hAnsi="Times New Roman" w:cs="Times New Roman"/>
          <w:sz w:val="22"/>
        </w:rPr>
        <w:t>he ge</w:t>
      </w:r>
      <w:r>
        <w:rPr>
          <w:rFonts w:ascii="Times New Roman" w:hAnsi="Times New Roman" w:cs="Times New Roman"/>
          <w:sz w:val="22"/>
        </w:rPr>
        <w:t xml:space="preserve">nerator network is </w:t>
      </w:r>
      <w:r w:rsidR="00E653CD">
        <w:rPr>
          <w:rFonts w:ascii="Times New Roman" w:hAnsi="Times New Roman" w:cs="Times New Roman"/>
          <w:sz w:val="22"/>
        </w:rPr>
        <w:t>first built as a single</w:t>
      </w:r>
      <w:r>
        <w:rPr>
          <w:rFonts w:ascii="Times New Roman" w:hAnsi="Times New Roman" w:cs="Times New Roman"/>
          <w:sz w:val="22"/>
        </w:rPr>
        <w:t xml:space="preserve"> </w:t>
      </w:r>
      <w:r w:rsidR="00082803">
        <w:rPr>
          <w:rFonts w:ascii="Times New Roman" w:hAnsi="Times New Roman" w:cs="Times New Roman"/>
          <w:sz w:val="22"/>
        </w:rPr>
        <w:t>deconvolution</w:t>
      </w:r>
      <w:r>
        <w:rPr>
          <w:rFonts w:ascii="Times New Roman" w:hAnsi="Times New Roman" w:cs="Times New Roman"/>
          <w:sz w:val="22"/>
        </w:rPr>
        <w:t xml:space="preserve"> layer with </w:t>
      </w:r>
      <w:r w:rsidRPr="008F6FD5">
        <w:rPr>
          <w:rFonts w:ascii="Times New Roman" w:hAnsi="Times New Roman" w:cs="Times New Roman"/>
          <w:sz w:val="22"/>
        </w:rPr>
        <w:t>3×3 kernels and 64 feature maps</w:t>
      </w:r>
      <w:r>
        <w:rPr>
          <w:rFonts w:ascii="Times New Roman" w:hAnsi="Times New Roman" w:cs="Times New Roman"/>
          <w:sz w:val="22"/>
        </w:rPr>
        <w:t xml:space="preserve"> followed by relu </w:t>
      </w:r>
      <w:r w:rsidR="00E653CD">
        <w:rPr>
          <w:rFonts w:ascii="Times New Roman" w:hAnsi="Times New Roman" w:cs="Times New Roman"/>
          <w:sz w:val="22"/>
        </w:rPr>
        <w:t xml:space="preserve">as </w:t>
      </w:r>
      <w:r>
        <w:rPr>
          <w:rFonts w:ascii="Times New Roman" w:hAnsi="Times New Roman" w:cs="Times New Roman"/>
          <w:sz w:val="22"/>
        </w:rPr>
        <w:t xml:space="preserve">activation </w:t>
      </w:r>
      <w:r w:rsidR="00082803">
        <w:rPr>
          <w:rFonts w:ascii="Times New Roman" w:hAnsi="Times New Roman" w:cs="Times New Roman"/>
          <w:sz w:val="22"/>
        </w:rPr>
        <w:t>function. Then</w:t>
      </w:r>
      <w:r>
        <w:rPr>
          <w:rFonts w:ascii="Times New Roman" w:hAnsi="Times New Roman" w:cs="Times New Roman"/>
          <w:sz w:val="22"/>
        </w:rPr>
        <w:t xml:space="preserve"> </w:t>
      </w:r>
      <w:r w:rsidR="00082803">
        <w:rPr>
          <w:rFonts w:ascii="Times New Roman" w:hAnsi="Times New Roman" w:cs="Times New Roman"/>
          <w:sz w:val="22"/>
        </w:rPr>
        <w:t xml:space="preserve">there are </w:t>
      </w:r>
      <w:r>
        <w:rPr>
          <w:rFonts w:ascii="Times New Roman" w:hAnsi="Times New Roman" w:cs="Times New Roman"/>
          <w:sz w:val="22"/>
        </w:rPr>
        <w:t>5</w:t>
      </w:r>
      <w:r w:rsidR="000D4C6E" w:rsidRPr="008F6FD5">
        <w:rPr>
          <w:rFonts w:ascii="Times New Roman" w:hAnsi="Times New Roman" w:cs="Times New Roman"/>
          <w:sz w:val="22"/>
        </w:rPr>
        <w:t xml:space="preserve"> residual blocks</w:t>
      </w:r>
      <w:r w:rsidR="00082803">
        <w:rPr>
          <w:rFonts w:ascii="Times New Roman" w:hAnsi="Times New Roman" w:cs="Times New Roman"/>
          <w:sz w:val="22"/>
        </w:rPr>
        <w:t xml:space="preserve"> with identical layout of each block</w:t>
      </w:r>
      <w:r w:rsidR="00082803" w:rsidRPr="008F6FD5">
        <w:rPr>
          <w:rFonts w:ascii="Times New Roman" w:hAnsi="Times New Roman" w:cs="Times New Roman"/>
          <w:sz w:val="22"/>
        </w:rPr>
        <w:t xml:space="preserve"> </w:t>
      </w:r>
      <w:r w:rsidR="00082803">
        <w:rPr>
          <w:rFonts w:ascii="Times New Roman" w:hAnsi="Times New Roman" w:cs="Times New Roman"/>
          <w:sz w:val="22"/>
        </w:rPr>
        <w:t>having</w:t>
      </w:r>
      <w:r w:rsidR="000D4C6E" w:rsidRPr="008F6FD5">
        <w:rPr>
          <w:rFonts w:ascii="Times New Roman" w:hAnsi="Times New Roman" w:cs="Times New Roman"/>
          <w:sz w:val="22"/>
        </w:rPr>
        <w:t xml:space="preserve"> two convolutional layers followed by batch-normalization and </w:t>
      </w:r>
      <w:r w:rsidR="00082803">
        <w:rPr>
          <w:rFonts w:ascii="Times New Roman" w:hAnsi="Times New Roman" w:cs="Times New Roman"/>
          <w:sz w:val="22"/>
        </w:rPr>
        <w:t>relu</w:t>
      </w:r>
      <w:r w:rsidR="000D4C6E" w:rsidRPr="008F6FD5">
        <w:rPr>
          <w:rFonts w:ascii="Times New Roman" w:hAnsi="Times New Roman" w:cs="Times New Roman"/>
          <w:sz w:val="22"/>
        </w:rPr>
        <w:t xml:space="preserve">. </w:t>
      </w:r>
      <w:r w:rsidR="00082803">
        <w:rPr>
          <w:rFonts w:ascii="Times New Roman" w:hAnsi="Times New Roman" w:cs="Times New Roman"/>
          <w:sz w:val="22"/>
        </w:rPr>
        <w:t>Finally, the</w:t>
      </w:r>
      <w:r w:rsidR="000D4C6E" w:rsidRPr="008F6FD5">
        <w:rPr>
          <w:rFonts w:ascii="Times New Roman" w:hAnsi="Times New Roman" w:cs="Times New Roman"/>
          <w:sz w:val="22"/>
        </w:rPr>
        <w:t xml:space="preserve"> resolution of the input image is increased by two traine</w:t>
      </w:r>
      <w:r w:rsidR="000D4C6E">
        <w:rPr>
          <w:rFonts w:ascii="Times New Roman" w:hAnsi="Times New Roman" w:cs="Times New Roman"/>
          <w:sz w:val="22"/>
        </w:rPr>
        <w:t xml:space="preserve">d </w:t>
      </w:r>
      <w:r w:rsidR="00082803">
        <w:rPr>
          <w:rFonts w:ascii="Times New Roman" w:hAnsi="Times New Roman" w:cs="Times New Roman"/>
          <w:sz w:val="22"/>
        </w:rPr>
        <w:t>pixel-shuffle</w:t>
      </w:r>
      <w:r w:rsidR="000D4C6E">
        <w:rPr>
          <w:rFonts w:ascii="Times New Roman" w:hAnsi="Times New Roman" w:cs="Times New Roman"/>
          <w:sz w:val="22"/>
        </w:rPr>
        <w:t xml:space="preserve"> layers.</w:t>
      </w:r>
    </w:p>
    <w:p w14:paraId="25FC594D" w14:textId="77777777" w:rsidR="00CC43D5" w:rsidRDefault="00CC43D5" w:rsidP="000D4C6E">
      <w:pPr>
        <w:rPr>
          <w:rFonts w:ascii="Times New Roman" w:hAnsi="Times New Roman" w:cs="Times New Roman"/>
          <w:sz w:val="22"/>
        </w:rPr>
      </w:pPr>
    </w:p>
    <w:p w14:paraId="597B3E86" w14:textId="77777777"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def generator(self, x, is_training, reuse):</w:t>
      </w:r>
    </w:p>
    <w:p w14:paraId="681A7DCF" w14:textId="40B2ED53"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with tf.variable_scope('generator', reuse=reuse):</w:t>
      </w:r>
    </w:p>
    <w:p w14:paraId="5B5953F3" w14:textId="696621B5"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with tf.variable_scope('deconv1'):</w:t>
      </w:r>
    </w:p>
    <w:p w14:paraId="0CF684BF" w14:textId="30371F5B"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x = deconv_layer(</w:t>
      </w:r>
    </w:p>
    <w:p w14:paraId="684F4357" w14:textId="0D24D17A"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 xml:space="preserve"> x, [3, 3, 64, 3], [self.batch_size, 24, 24, 64], 1)</w:t>
      </w:r>
    </w:p>
    <w:p w14:paraId="43D74409" w14:textId="7D7670B1"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 xml:space="preserve"> x = tf.nn.relu(x)</w:t>
      </w:r>
    </w:p>
    <w:p w14:paraId="3459E889" w14:textId="59753FF4"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0A6BDE" w:rsidRPr="000A6BDE">
        <w:rPr>
          <w:rFonts w:ascii="Lucida Console" w:hAnsi="Lucida Console" w:cs="Times New Roman"/>
          <w:bCs w:val="0"/>
          <w:sz w:val="19"/>
          <w:szCs w:val="19"/>
          <w:lang w:eastAsia="ar-SA"/>
        </w:rPr>
        <w:t xml:space="preserve">    </w:t>
      </w:r>
      <w:r w:rsidRPr="000A6BDE">
        <w:rPr>
          <w:rFonts w:ascii="Lucida Console" w:hAnsi="Lucida Console" w:cs="Times New Roman"/>
          <w:bCs w:val="0"/>
          <w:sz w:val="19"/>
          <w:szCs w:val="19"/>
          <w:lang w:eastAsia="ar-SA"/>
        </w:rPr>
        <w:t>shortcut = x</w:t>
      </w:r>
    </w:p>
    <w:p w14:paraId="7CD9EE64" w14:textId="2D885F78"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5 Residual block with identical layout of deconvolution layers having batch norm and relu as activation function.</w:t>
      </w:r>
    </w:p>
    <w:p w14:paraId="783A8C62" w14:textId="1F030D68" w:rsidR="00CC43D5" w:rsidRPr="000A6BDE" w:rsidRDefault="000A6BDE" w:rsidP="00CC43D5">
      <w:pPr>
        <w:rPr>
          <w:rFonts w:ascii="Lucida Console" w:hAnsi="Lucida Console" w:cs="Times New Roman"/>
          <w:bCs w:val="0"/>
          <w:sz w:val="19"/>
          <w:szCs w:val="19"/>
          <w:lang w:eastAsia="ar-SA"/>
        </w:rPr>
      </w:pPr>
      <w:r>
        <w:rPr>
          <w:rFonts w:ascii="Lucida Console" w:hAnsi="Lucida Console" w:cs="Times New Roman"/>
          <w:bCs w:val="0"/>
          <w:sz w:val="19"/>
          <w:szCs w:val="19"/>
          <w:lang w:eastAsia="ar-SA"/>
        </w:rPr>
        <w:lastRenderedPageBreak/>
        <w:t xml:space="preserve">    </w:t>
      </w:r>
      <w:r w:rsidR="00CC43D5" w:rsidRPr="000A6BDE">
        <w:rPr>
          <w:rFonts w:ascii="Lucida Console" w:hAnsi="Lucida Console" w:cs="Times New Roman"/>
          <w:bCs w:val="0"/>
          <w:sz w:val="19"/>
          <w:szCs w:val="19"/>
          <w:lang w:eastAsia="ar-SA"/>
        </w:rPr>
        <w:t>for i in range(5):</w:t>
      </w:r>
    </w:p>
    <w:p w14:paraId="792889C7" w14:textId="5326130A"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mid = x</w:t>
      </w:r>
    </w:p>
    <w:p w14:paraId="233A9300" w14:textId="76B552AD"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with tf.variable_scope('block{}a'.format(i+1)):</w:t>
      </w:r>
    </w:p>
    <w:p w14:paraId="4E18E0F7" w14:textId="77777777" w:rsidR="000A6BDE" w:rsidRDefault="00CC43D5" w:rsidP="000A6BDE">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0A6BDE" w:rsidRPr="000A6BDE">
        <w:rPr>
          <w:rFonts w:ascii="Lucida Console" w:hAnsi="Lucida Console" w:cs="Times New Roman"/>
          <w:bCs w:val="0"/>
          <w:sz w:val="19"/>
          <w:szCs w:val="19"/>
          <w:lang w:eastAsia="ar-SA"/>
        </w:rPr>
        <w:t xml:space="preserve">       </w:t>
      </w:r>
      <w:r w:rsidRPr="000A6BDE">
        <w:rPr>
          <w:rFonts w:ascii="Lucida Console" w:hAnsi="Lucida Console" w:cs="Times New Roman"/>
          <w:bCs w:val="0"/>
          <w:sz w:val="19"/>
          <w:szCs w:val="19"/>
          <w:lang w:eastAsia="ar-SA"/>
        </w:rPr>
        <w:t xml:space="preserve">x = deconv_layer(x, [3, 3, 64, 64], [self.batch_size, 24, </w:t>
      </w:r>
    </w:p>
    <w:p w14:paraId="6AF15104" w14:textId="2B7B358E" w:rsidR="00CC43D5" w:rsidRPr="000A6BDE" w:rsidRDefault="00CC43D5" w:rsidP="000A6BDE">
      <w:pPr>
        <w:ind w:left="2160" w:firstLine="720"/>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24, 64], 1)</w:t>
      </w:r>
    </w:p>
    <w:p w14:paraId="46BE06CE" w14:textId="30C2498D"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x = batch_normalize(x, is_training)</w:t>
      </w:r>
    </w:p>
    <w:p w14:paraId="0317EC86" w14:textId="288C6C35"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x = tf.nn.relu(x)</w:t>
      </w:r>
    </w:p>
    <w:p w14:paraId="47AF4A0F" w14:textId="77777777" w:rsidR="00CC43D5" w:rsidRPr="000A6BDE" w:rsidRDefault="00CC43D5" w:rsidP="00CC43D5">
      <w:pPr>
        <w:rPr>
          <w:rFonts w:ascii="Lucida Console" w:hAnsi="Lucida Console" w:cs="Times New Roman"/>
          <w:bCs w:val="0"/>
          <w:sz w:val="19"/>
          <w:szCs w:val="19"/>
          <w:lang w:eastAsia="ar-SA"/>
        </w:rPr>
      </w:pPr>
    </w:p>
    <w:p w14:paraId="142EC6D6" w14:textId="0529CFC8"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2 deconvolution layers having pixel-suffle and </w:t>
      </w:r>
      <w:r w:rsidR="00784D04" w:rsidRPr="000A6BDE">
        <w:rPr>
          <w:rFonts w:ascii="Lucida Console" w:hAnsi="Lucida Console" w:cs="Times New Roman"/>
          <w:bCs w:val="0"/>
          <w:sz w:val="19"/>
          <w:szCs w:val="19"/>
          <w:lang w:eastAsia="ar-SA"/>
        </w:rPr>
        <w:t>relu as</w:t>
      </w:r>
      <w:r w:rsidRPr="000A6BDE">
        <w:rPr>
          <w:rFonts w:ascii="Lucida Console" w:hAnsi="Lucida Console" w:cs="Times New Roman"/>
          <w:bCs w:val="0"/>
          <w:sz w:val="19"/>
          <w:szCs w:val="19"/>
          <w:lang w:eastAsia="ar-SA"/>
        </w:rPr>
        <w:t xml:space="preserve"> activation function. </w:t>
      </w:r>
    </w:p>
    <w:p w14:paraId="6085191A" w14:textId="2E1FF9C2" w:rsidR="00CC43D5" w:rsidRPr="000A6BDE" w:rsidRDefault="000A6BDE"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t>
      </w:r>
      <w:r w:rsidR="00CC43D5" w:rsidRPr="000A6BDE">
        <w:rPr>
          <w:rFonts w:ascii="Lucida Console" w:hAnsi="Lucida Console" w:cs="Times New Roman"/>
          <w:bCs w:val="0"/>
          <w:sz w:val="19"/>
          <w:szCs w:val="19"/>
          <w:lang w:eastAsia="ar-SA"/>
        </w:rPr>
        <w:t>with tf.variable_scope('deconv3'):</w:t>
      </w:r>
    </w:p>
    <w:p w14:paraId="70105AF9" w14:textId="77777777" w:rsidR="000A6BDE" w:rsidRDefault="00CC43D5" w:rsidP="000A6BDE">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deconv_layer(x, [3, 3, 256, 64], [self.batch_size, 24, </w:t>
      </w:r>
    </w:p>
    <w:p w14:paraId="2467CD8C" w14:textId="3E7F019C" w:rsidR="00CC43D5" w:rsidRPr="000A6BDE" w:rsidRDefault="00CC43D5" w:rsidP="000A6BDE">
      <w:pPr>
        <w:ind w:left="2160" w:firstLine="720"/>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24, 256], 1)</w:t>
      </w:r>
    </w:p>
    <w:p w14:paraId="3D454B4D" w14:textId="296DA0F4"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pixel_shuffle_layer(x, 2, 64) # n_split = 256 / 2 ** 2</w:t>
      </w:r>
    </w:p>
    <w:p w14:paraId="2666A1D7" w14:textId="6DC47DF7"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tf.nn.relu(x)</w:t>
      </w:r>
    </w:p>
    <w:p w14:paraId="4A5B78EA" w14:textId="262157F4"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with tf.variable_scope('deconv4'):</w:t>
      </w:r>
    </w:p>
    <w:p w14:paraId="01BAC563" w14:textId="77777777" w:rsidR="000A6BDE" w:rsidRDefault="00CC43D5" w:rsidP="000A6BDE">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deconv_layer(x, [3, 3, 64, 64], [self.batch_size, 48, </w:t>
      </w:r>
    </w:p>
    <w:p w14:paraId="0BF0D708" w14:textId="753327B3" w:rsidR="00CC43D5" w:rsidRPr="000A6BDE" w:rsidRDefault="00CC43D5" w:rsidP="000A6BDE">
      <w:pPr>
        <w:ind w:left="2160" w:firstLine="720"/>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48, 64], 1)</w:t>
      </w:r>
    </w:p>
    <w:p w14:paraId="3175FAB7" w14:textId="4686FBD6" w:rsidR="00CC43D5" w:rsidRPr="000A6BDE"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pixel_shuffle_layer(x, 2, 16)</w:t>
      </w:r>
    </w:p>
    <w:p w14:paraId="162009C9" w14:textId="43780A3F" w:rsidR="00CC43D5"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x = tf.nn.relu(x)</w:t>
      </w:r>
    </w:p>
    <w:p w14:paraId="21420089" w14:textId="77777777" w:rsidR="005B64C2" w:rsidRPr="000A6BDE" w:rsidRDefault="005B64C2" w:rsidP="00CC43D5">
      <w:pPr>
        <w:rPr>
          <w:rFonts w:ascii="Lucida Console" w:hAnsi="Lucida Console" w:cs="Times New Roman"/>
          <w:bCs w:val="0"/>
          <w:sz w:val="19"/>
          <w:szCs w:val="19"/>
          <w:lang w:eastAsia="ar-SA"/>
        </w:rPr>
      </w:pPr>
    </w:p>
    <w:p w14:paraId="0335EE34" w14:textId="6F2DF3FE" w:rsidR="00CC43D5" w:rsidRDefault="00CC43D5" w:rsidP="00CC43D5">
      <w:pPr>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 xml:space="preserve">     . . . . . . . . </w:t>
      </w:r>
      <w:r w:rsidR="000A6BDE">
        <w:rPr>
          <w:rFonts w:ascii="Lucida Console" w:hAnsi="Lucida Console" w:cs="Times New Roman"/>
          <w:bCs w:val="0"/>
          <w:sz w:val="19"/>
          <w:szCs w:val="19"/>
          <w:lang w:eastAsia="ar-SA"/>
        </w:rPr>
        <w:t>[code omitted for clarity]</w:t>
      </w:r>
    </w:p>
    <w:p w14:paraId="7C1B3972" w14:textId="77777777" w:rsidR="005B64C2" w:rsidRPr="000A6BDE" w:rsidRDefault="005B64C2" w:rsidP="00CC43D5">
      <w:pPr>
        <w:rPr>
          <w:rFonts w:ascii="Lucida Console" w:hAnsi="Lucida Console" w:cs="Times New Roman"/>
          <w:bCs w:val="0"/>
          <w:sz w:val="19"/>
          <w:szCs w:val="19"/>
          <w:lang w:eastAsia="ar-SA"/>
        </w:rPr>
      </w:pPr>
    </w:p>
    <w:p w14:paraId="7B326F0C" w14:textId="50F640B2" w:rsidR="00CC43D5" w:rsidRPr="000A6BDE" w:rsidRDefault="00CC43D5" w:rsidP="000A6BDE">
      <w:pPr>
        <w:tabs>
          <w:tab w:val="center" w:pos="3960"/>
        </w:tabs>
        <w:rPr>
          <w:rFonts w:ascii="Lucida Console" w:hAnsi="Lucida Console" w:cs="Times New Roman"/>
          <w:bCs w:val="0"/>
          <w:sz w:val="19"/>
          <w:szCs w:val="19"/>
          <w:lang w:eastAsia="ar-SA"/>
        </w:rPr>
      </w:pPr>
      <w:r w:rsidRPr="000A6BDE">
        <w:rPr>
          <w:rFonts w:ascii="Lucida Console" w:hAnsi="Lucida Console" w:cs="Times New Roman"/>
          <w:bCs w:val="0"/>
          <w:sz w:val="19"/>
          <w:szCs w:val="19"/>
          <w:lang w:eastAsia="ar-SA"/>
        </w:rPr>
        <w:t>return x</w:t>
      </w:r>
      <w:r w:rsidR="000A6BDE">
        <w:rPr>
          <w:rFonts w:ascii="Lucida Console" w:hAnsi="Lucida Console" w:cs="Times New Roman"/>
          <w:bCs w:val="0"/>
          <w:sz w:val="19"/>
          <w:szCs w:val="19"/>
          <w:lang w:eastAsia="ar-SA"/>
        </w:rPr>
        <w:tab/>
      </w:r>
    </w:p>
    <w:p w14:paraId="58DB1B37" w14:textId="77777777" w:rsidR="00CC43D5" w:rsidRPr="002A046C" w:rsidRDefault="00CC43D5" w:rsidP="00CC43D5">
      <w:pPr>
        <w:rPr>
          <w:rFonts w:ascii="Lucida Console" w:hAnsi="Lucida Console" w:cs="Times New Roman"/>
          <w:bCs w:val="0"/>
          <w:sz w:val="16"/>
          <w:szCs w:val="16"/>
          <w:lang w:eastAsia="ar-SA"/>
        </w:rPr>
      </w:pPr>
    </w:p>
    <w:p w14:paraId="5CFAA76D" w14:textId="59CCEE8D" w:rsidR="00CC43D5" w:rsidRDefault="004E0E52" w:rsidP="000D4C6E">
      <w:pPr>
        <w:rPr>
          <w:rFonts w:ascii="Times New Roman" w:hAnsi="Times New Roman" w:cs="Times New Roman"/>
          <w:sz w:val="22"/>
        </w:rPr>
      </w:pPr>
      <w:r>
        <w:rPr>
          <w:rFonts w:ascii="Times New Roman" w:hAnsi="Times New Roman" w:cs="Times New Roman"/>
          <w:sz w:val="22"/>
        </w:rPr>
        <w:t xml:space="preserve">The deconvolution </w:t>
      </w:r>
      <w:r w:rsidR="00784D04">
        <w:rPr>
          <w:rFonts w:ascii="Times New Roman" w:hAnsi="Times New Roman" w:cs="Times New Roman"/>
          <w:sz w:val="22"/>
        </w:rPr>
        <w:t>layer function</w:t>
      </w:r>
      <w:r>
        <w:rPr>
          <w:rFonts w:ascii="Times New Roman" w:hAnsi="Times New Roman" w:cs="Times New Roman"/>
          <w:sz w:val="22"/>
        </w:rPr>
        <w:t xml:space="preserve"> is defined with </w:t>
      </w:r>
      <w:r w:rsidR="00784D04">
        <w:rPr>
          <w:rFonts w:ascii="Times New Roman" w:hAnsi="Times New Roman" w:cs="Times New Roman"/>
          <w:sz w:val="22"/>
        </w:rPr>
        <w:t xml:space="preserve">tensorflow </w:t>
      </w:r>
      <w:r w:rsidR="00784D04" w:rsidRPr="00C63ACA">
        <w:rPr>
          <w:rFonts w:ascii="Times New Roman" w:hAnsi="Times New Roman" w:cs="Times New Roman"/>
          <w:sz w:val="22"/>
        </w:rPr>
        <w:t>conv2d_transpose</w:t>
      </w:r>
      <w:r w:rsidR="00784D04">
        <w:rPr>
          <w:rFonts w:ascii="Times New Roman" w:hAnsi="Times New Roman" w:cs="Times New Roman"/>
          <w:sz w:val="22"/>
        </w:rPr>
        <w:t xml:space="preserve"> method with Xavier initialization as shown below.</w:t>
      </w:r>
    </w:p>
    <w:p w14:paraId="51A33CC3" w14:textId="77777777" w:rsidR="004E0E52" w:rsidRDefault="004E0E52" w:rsidP="000D4C6E">
      <w:pPr>
        <w:rPr>
          <w:rFonts w:ascii="Times New Roman" w:hAnsi="Times New Roman" w:cs="Times New Roman"/>
          <w:sz w:val="22"/>
        </w:rPr>
      </w:pPr>
    </w:p>
    <w:p w14:paraId="54507716"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def deconv_layer(x, filter_shape, output_shape, stride, trainable=True):</w:t>
      </w:r>
    </w:p>
    <w:p w14:paraId="2DF56FF8"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filter_ = tf.get_variable(</w:t>
      </w:r>
    </w:p>
    <w:p w14:paraId="3BD542ED"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name='weight',</w:t>
      </w:r>
    </w:p>
    <w:p w14:paraId="7F756306"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shape=filter_shape,</w:t>
      </w:r>
    </w:p>
    <w:p w14:paraId="5564D0B8"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dtype=tf.float32,</w:t>
      </w:r>
    </w:p>
    <w:p w14:paraId="17A80048"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initializer=tf.contrib.layers.xavier_initializer(),</w:t>
      </w:r>
    </w:p>
    <w:p w14:paraId="231F910A"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trainable=trainable)</w:t>
      </w:r>
    </w:p>
    <w:p w14:paraId="0D0C0008"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return tf.nn.conv2d_transpose(</w:t>
      </w:r>
    </w:p>
    <w:p w14:paraId="2069ECC1"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value=x,</w:t>
      </w:r>
    </w:p>
    <w:p w14:paraId="1AAC6449"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filter=filter_,</w:t>
      </w:r>
    </w:p>
    <w:p w14:paraId="628FF286" w14:textId="77777777"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output_shape=output_shape,</w:t>
      </w:r>
    </w:p>
    <w:p w14:paraId="1C2C415F" w14:textId="4757ECC0" w:rsidR="004E0E52" w:rsidRPr="002A046C" w:rsidRDefault="004E0E52" w:rsidP="004E0E52">
      <w:pPr>
        <w:rPr>
          <w:rFonts w:ascii="Lucida Console" w:hAnsi="Lucida Console" w:cs="Times New Roman"/>
          <w:bCs w:val="0"/>
          <w:sz w:val="19"/>
          <w:szCs w:val="19"/>
          <w:lang w:eastAsia="ar-SA"/>
        </w:rPr>
      </w:pPr>
      <w:r w:rsidRPr="002A046C">
        <w:rPr>
          <w:rFonts w:ascii="Lucida Console" w:hAnsi="Lucida Console" w:cs="Times New Roman"/>
          <w:bCs w:val="0"/>
          <w:sz w:val="19"/>
          <w:szCs w:val="19"/>
          <w:lang w:eastAsia="ar-SA"/>
        </w:rPr>
        <w:t xml:space="preserve">        strides=[1, stride, stride, 1])</w:t>
      </w:r>
    </w:p>
    <w:p w14:paraId="570E06CB" w14:textId="77777777" w:rsidR="000D4C6E" w:rsidRPr="008F6FD5" w:rsidRDefault="000D4C6E" w:rsidP="000D4C6E">
      <w:pPr>
        <w:rPr>
          <w:rFonts w:ascii="Times New Roman" w:hAnsi="Times New Roman" w:cs="Times New Roman"/>
          <w:sz w:val="22"/>
        </w:rPr>
      </w:pPr>
    </w:p>
    <w:p w14:paraId="50277DB3" w14:textId="351867A8" w:rsidR="000D4C6E" w:rsidRDefault="000D4C6E" w:rsidP="000D4C6E">
      <w:pPr>
        <w:rPr>
          <w:rFonts w:ascii="Times New Roman" w:hAnsi="Times New Roman" w:cs="Times New Roman"/>
          <w:sz w:val="22"/>
        </w:rPr>
      </w:pPr>
      <w:r w:rsidRPr="008F6FD5">
        <w:rPr>
          <w:rFonts w:ascii="Times New Roman" w:hAnsi="Times New Roman" w:cs="Times New Roman"/>
          <w:sz w:val="22"/>
        </w:rPr>
        <w:lastRenderedPageBreak/>
        <w:t xml:space="preserve">The discriminator network </w:t>
      </w:r>
      <w:r w:rsidR="001E4AA1" w:rsidRPr="008F6FD5">
        <w:rPr>
          <w:rFonts w:ascii="Times New Roman" w:hAnsi="Times New Roman" w:cs="Times New Roman"/>
          <w:sz w:val="22"/>
        </w:rPr>
        <w:t>consists</w:t>
      </w:r>
      <w:r w:rsidRPr="008F6FD5">
        <w:rPr>
          <w:rFonts w:ascii="Times New Roman" w:hAnsi="Times New Roman" w:cs="Times New Roman"/>
          <w:sz w:val="22"/>
        </w:rPr>
        <w:t xml:space="preserve"> of eight convolutional layers </w:t>
      </w:r>
      <w:r w:rsidR="001E4AA1">
        <w:rPr>
          <w:rFonts w:ascii="Times New Roman" w:hAnsi="Times New Roman" w:cs="Times New Roman"/>
          <w:sz w:val="22"/>
        </w:rPr>
        <w:t>having</w:t>
      </w:r>
      <w:r w:rsidRPr="008F6FD5">
        <w:rPr>
          <w:rFonts w:ascii="Times New Roman" w:hAnsi="Times New Roman" w:cs="Times New Roman"/>
          <w:sz w:val="22"/>
        </w:rPr>
        <w:t xml:space="preserve"> 3 × 3 </w:t>
      </w:r>
      <w:r w:rsidR="001E4AA1">
        <w:rPr>
          <w:rFonts w:ascii="Times New Roman" w:hAnsi="Times New Roman" w:cs="Times New Roman"/>
          <w:sz w:val="22"/>
        </w:rPr>
        <w:t xml:space="preserve">filter </w:t>
      </w:r>
      <w:r w:rsidRPr="008F6FD5">
        <w:rPr>
          <w:rFonts w:ascii="Times New Roman" w:hAnsi="Times New Roman" w:cs="Times New Roman"/>
          <w:sz w:val="22"/>
        </w:rPr>
        <w:t>kernels</w:t>
      </w:r>
      <w:r w:rsidR="001E4AA1">
        <w:rPr>
          <w:rFonts w:ascii="Times New Roman" w:hAnsi="Times New Roman" w:cs="Times New Roman"/>
          <w:sz w:val="22"/>
        </w:rPr>
        <w:t xml:space="preserve"> that gets increased</w:t>
      </w:r>
      <w:r w:rsidRPr="008F6FD5">
        <w:rPr>
          <w:rFonts w:ascii="Times New Roman" w:hAnsi="Times New Roman" w:cs="Times New Roman"/>
          <w:sz w:val="22"/>
        </w:rPr>
        <w:t xml:space="preserve"> by a fac</w:t>
      </w:r>
      <w:r w:rsidR="001E4AA1">
        <w:rPr>
          <w:rFonts w:ascii="Times New Roman" w:hAnsi="Times New Roman" w:cs="Times New Roman"/>
          <w:sz w:val="22"/>
        </w:rPr>
        <w:t>tor of 2 from 64 to 512 kernels</w:t>
      </w:r>
      <w:r w:rsidRPr="008F6FD5">
        <w:rPr>
          <w:rFonts w:ascii="Times New Roman" w:hAnsi="Times New Roman" w:cs="Times New Roman"/>
          <w:sz w:val="22"/>
        </w:rPr>
        <w:t xml:space="preserve">. The resulting 512 feature maps </w:t>
      </w:r>
      <w:r w:rsidR="001E4AA1">
        <w:rPr>
          <w:rFonts w:ascii="Times New Roman" w:hAnsi="Times New Roman" w:cs="Times New Roman"/>
          <w:sz w:val="22"/>
        </w:rPr>
        <w:t xml:space="preserve">is flattened and </w:t>
      </w:r>
      <w:r w:rsidRPr="008F6FD5">
        <w:rPr>
          <w:rFonts w:ascii="Times New Roman" w:hAnsi="Times New Roman" w:cs="Times New Roman"/>
          <w:sz w:val="22"/>
        </w:rPr>
        <w:t xml:space="preserve">goes through two dense </w:t>
      </w:r>
      <w:r w:rsidR="001E4AA1">
        <w:rPr>
          <w:rFonts w:ascii="Times New Roman" w:hAnsi="Times New Roman" w:cs="Times New Roman"/>
          <w:sz w:val="22"/>
        </w:rPr>
        <w:t xml:space="preserve">fully connected </w:t>
      </w:r>
      <w:r w:rsidRPr="008F6FD5">
        <w:rPr>
          <w:rFonts w:ascii="Times New Roman" w:hAnsi="Times New Roman" w:cs="Times New Roman"/>
          <w:sz w:val="22"/>
        </w:rPr>
        <w:t xml:space="preserve">layers and followed by a final </w:t>
      </w:r>
      <w:r w:rsidR="00B81A04">
        <w:rPr>
          <w:rFonts w:ascii="Times New Roman" w:hAnsi="Times New Roman" w:cs="Times New Roman"/>
          <w:sz w:val="22"/>
        </w:rPr>
        <w:t>softmax</w:t>
      </w:r>
      <w:r w:rsidRPr="008F6FD5">
        <w:rPr>
          <w:rFonts w:ascii="Times New Roman" w:hAnsi="Times New Roman" w:cs="Times New Roman"/>
          <w:sz w:val="22"/>
        </w:rPr>
        <w:t xml:space="preserve"> layer to obtain a classification probability for generated image sample.</w:t>
      </w:r>
    </w:p>
    <w:p w14:paraId="276B8CA9" w14:textId="77777777" w:rsidR="00983A6B" w:rsidRDefault="00983A6B" w:rsidP="000D4C6E">
      <w:pPr>
        <w:rPr>
          <w:rFonts w:ascii="Times New Roman" w:hAnsi="Times New Roman" w:cs="Times New Roman"/>
          <w:sz w:val="22"/>
        </w:rPr>
      </w:pPr>
    </w:p>
    <w:p w14:paraId="6A59E8F6"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def discriminator(self, x, is_training, reuse):</w:t>
      </w:r>
    </w:p>
    <w:p w14:paraId="164B1AA2"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with tf.variable_scope('discriminator', reuse=reuse):</w:t>
      </w:r>
    </w:p>
    <w:p w14:paraId="5A49820E"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with tf.variable_scope('conv1'):</w:t>
      </w:r>
    </w:p>
    <w:p w14:paraId="510F3EAF"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conv_layer(x, [3, 3, 3, 64], 1)</w:t>
      </w:r>
    </w:p>
    <w:p w14:paraId="50E4931E"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lrelu(x)</w:t>
      </w:r>
    </w:p>
    <w:p w14:paraId="6BECD40A"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with tf.variable_scope('conv2'):</w:t>
      </w:r>
    </w:p>
    <w:p w14:paraId="778F8448"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conv_layer(x, [3, 3, 64, 64], 2)</w:t>
      </w:r>
    </w:p>
    <w:p w14:paraId="57D2B9B6"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lrelu(x)</w:t>
      </w:r>
    </w:p>
    <w:p w14:paraId="64000782" w14:textId="4A2B6930" w:rsidR="00983A6B"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batch_normalize(x, is_training)</w:t>
      </w:r>
    </w:p>
    <w:p w14:paraId="0116CFA1" w14:textId="77777777" w:rsidR="00623A57" w:rsidRPr="00D17860" w:rsidRDefault="00623A57" w:rsidP="00983A6B">
      <w:pPr>
        <w:rPr>
          <w:rFonts w:ascii="Lucida Console" w:hAnsi="Lucida Console" w:cs="Times New Roman"/>
          <w:bCs w:val="0"/>
          <w:sz w:val="19"/>
          <w:szCs w:val="19"/>
          <w:lang w:eastAsia="ar-SA"/>
        </w:rPr>
      </w:pPr>
    </w:p>
    <w:p w14:paraId="7FD8C2CB" w14:textId="783E1775" w:rsidR="00983A6B"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  .   .   .   .   .</w:t>
      </w:r>
      <w:r w:rsidR="00623A57" w:rsidRPr="00623A57">
        <w:rPr>
          <w:rFonts w:ascii="Lucida Console" w:hAnsi="Lucida Console" w:cs="Times New Roman"/>
          <w:bCs w:val="0"/>
          <w:sz w:val="19"/>
          <w:szCs w:val="19"/>
          <w:lang w:eastAsia="ar-SA"/>
        </w:rPr>
        <w:t xml:space="preserve"> </w:t>
      </w:r>
      <w:r w:rsidR="00623A57">
        <w:rPr>
          <w:rFonts w:ascii="Lucida Console" w:hAnsi="Lucida Console" w:cs="Times New Roman"/>
          <w:bCs w:val="0"/>
          <w:sz w:val="19"/>
          <w:szCs w:val="19"/>
          <w:lang w:eastAsia="ar-SA"/>
        </w:rPr>
        <w:t>[code omitted for clarity]</w:t>
      </w:r>
    </w:p>
    <w:p w14:paraId="63280B28" w14:textId="77777777" w:rsidR="00623A57" w:rsidRPr="00D17860" w:rsidRDefault="00623A57" w:rsidP="00983A6B">
      <w:pPr>
        <w:rPr>
          <w:rFonts w:ascii="Lucida Console" w:hAnsi="Lucida Console" w:cs="Times New Roman"/>
          <w:bCs w:val="0"/>
          <w:sz w:val="19"/>
          <w:szCs w:val="19"/>
          <w:lang w:eastAsia="ar-SA"/>
        </w:rPr>
      </w:pPr>
    </w:p>
    <w:p w14:paraId="59EAD5AD" w14:textId="1C979FC3"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t>
      </w:r>
      <w:r w:rsidRPr="00D17860">
        <w:rPr>
          <w:rFonts w:ascii="Lucida Console" w:hAnsi="Lucida Console" w:cs="Times New Roman"/>
          <w:bCs w:val="0"/>
          <w:sz w:val="19"/>
          <w:szCs w:val="19"/>
          <w:lang w:eastAsia="ar-SA"/>
        </w:rPr>
        <w:t>x = flatten_layer(x)</w:t>
      </w:r>
    </w:p>
    <w:p w14:paraId="21142585"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with tf.variable_scope('fc'):</w:t>
      </w:r>
    </w:p>
    <w:p w14:paraId="1CF0175E"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full_connection_layer(x, 1024)</w:t>
      </w:r>
    </w:p>
    <w:p w14:paraId="41BD1F87"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lrelu(x)</w:t>
      </w:r>
    </w:p>
    <w:p w14:paraId="0F6F6898"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with tf.variable_scope('softmax'):</w:t>
      </w:r>
    </w:p>
    <w:p w14:paraId="400C4DEF"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x = full_connection_layer(x, 1)</w:t>
      </w:r>
    </w:p>
    <w:p w14:paraId="3316A4F0"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w:t>
      </w:r>
    </w:p>
    <w:p w14:paraId="1AAA915F" w14:textId="531E7E21"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return x</w:t>
      </w:r>
    </w:p>
    <w:p w14:paraId="7E6F29C1" w14:textId="77777777" w:rsidR="00983A6B" w:rsidRPr="00090F91" w:rsidRDefault="00983A6B" w:rsidP="00983A6B">
      <w:pPr>
        <w:rPr>
          <w:rFonts w:ascii="Times New Roman" w:hAnsi="Times New Roman" w:cs="Times New Roman"/>
          <w:sz w:val="22"/>
        </w:rPr>
      </w:pPr>
    </w:p>
    <w:p w14:paraId="5D1331AA" w14:textId="77777777" w:rsidR="001E4AA1" w:rsidRDefault="001E4AA1" w:rsidP="001E4AA1">
      <w:pPr>
        <w:rPr>
          <w:rFonts w:ascii="Times New Roman" w:hAnsi="Times New Roman" w:cs="Times New Roman"/>
          <w:sz w:val="22"/>
        </w:rPr>
      </w:pPr>
      <w:r>
        <w:rPr>
          <w:rFonts w:ascii="Times New Roman" w:hAnsi="Times New Roman" w:cs="Times New Roman"/>
          <w:sz w:val="22"/>
        </w:rPr>
        <w:t xml:space="preserve">The network uses </w:t>
      </w:r>
      <w:r w:rsidRPr="008F6FD5">
        <w:rPr>
          <w:rFonts w:ascii="Times New Roman" w:hAnsi="Times New Roman" w:cs="Times New Roman"/>
          <w:sz w:val="22"/>
        </w:rPr>
        <w:t>LeakyReLU (with α = 0.2)</w:t>
      </w:r>
      <w:r>
        <w:rPr>
          <w:rFonts w:ascii="Times New Roman" w:hAnsi="Times New Roman" w:cs="Times New Roman"/>
          <w:sz w:val="22"/>
        </w:rPr>
        <w:t xml:space="preserve"> as </w:t>
      </w:r>
      <w:r w:rsidRPr="008F6FD5">
        <w:rPr>
          <w:rFonts w:ascii="Times New Roman" w:hAnsi="Times New Roman" w:cs="Times New Roman"/>
          <w:sz w:val="22"/>
        </w:rPr>
        <w:t>activation</w:t>
      </w:r>
      <w:r>
        <w:rPr>
          <w:rFonts w:ascii="Times New Roman" w:hAnsi="Times New Roman" w:cs="Times New Roman"/>
          <w:sz w:val="22"/>
        </w:rPr>
        <w:t xml:space="preserve"> function with the convolutional layer.</w:t>
      </w:r>
    </w:p>
    <w:p w14:paraId="79DFA225" w14:textId="77777777" w:rsidR="000D4C6E" w:rsidRPr="002712E2" w:rsidRDefault="000D4C6E" w:rsidP="00581E36">
      <w:pPr>
        <w:rPr>
          <w:rFonts w:ascii="Lucida Console" w:hAnsi="Lucida Console" w:cs="Times New Roman"/>
          <w:bCs w:val="0"/>
          <w:sz w:val="19"/>
          <w:szCs w:val="19"/>
          <w:lang w:eastAsia="ar-SA"/>
        </w:rPr>
      </w:pPr>
    </w:p>
    <w:p w14:paraId="11539DE5"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def lrelu(x, trainbable=None):</w:t>
      </w:r>
    </w:p>
    <w:p w14:paraId="4FDD0978"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alpha = 0.2</w:t>
      </w:r>
    </w:p>
    <w:p w14:paraId="6DC13208" w14:textId="77777777" w:rsidR="00983A6B" w:rsidRPr="00D17860" w:rsidRDefault="00983A6B" w:rsidP="00983A6B">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return tf.maximum(alpha * x, x)</w:t>
      </w:r>
    </w:p>
    <w:p w14:paraId="4ACD14E3" w14:textId="77777777" w:rsidR="00784D04" w:rsidRDefault="00784D04" w:rsidP="00581E36">
      <w:pPr>
        <w:rPr>
          <w:rFonts w:ascii="Times New Roman" w:hAnsi="Times New Roman" w:cs="Times New Roman"/>
          <w:sz w:val="22"/>
        </w:rPr>
      </w:pPr>
    </w:p>
    <w:p w14:paraId="38A71737" w14:textId="3F73BAF4" w:rsidR="00784D04" w:rsidRDefault="00784D04" w:rsidP="00581E36">
      <w:pPr>
        <w:rPr>
          <w:rFonts w:ascii="Times New Roman" w:hAnsi="Times New Roman" w:cs="Times New Roman"/>
          <w:sz w:val="22"/>
        </w:rPr>
      </w:pPr>
      <w:r>
        <w:rPr>
          <w:rFonts w:ascii="Times New Roman" w:hAnsi="Times New Roman" w:cs="Times New Roman"/>
          <w:sz w:val="22"/>
        </w:rPr>
        <w:t xml:space="preserve">The </w:t>
      </w:r>
      <w:r>
        <w:rPr>
          <w:rFonts w:ascii="Times New Roman" w:hAnsi="Times New Roman" w:cs="Times New Roman"/>
          <w:sz w:val="22"/>
        </w:rPr>
        <w:t xml:space="preserve">convolution layer function is defined with tensorflow </w:t>
      </w:r>
      <w:r w:rsidRPr="00C63ACA">
        <w:rPr>
          <w:rFonts w:ascii="Times New Roman" w:hAnsi="Times New Roman" w:cs="Times New Roman"/>
          <w:sz w:val="22"/>
        </w:rPr>
        <w:t xml:space="preserve">conv2d </w:t>
      </w:r>
      <w:r>
        <w:rPr>
          <w:rFonts w:ascii="Times New Roman" w:hAnsi="Times New Roman" w:cs="Times New Roman"/>
          <w:sz w:val="22"/>
        </w:rPr>
        <w:t>method with Xavier initialization</w:t>
      </w:r>
      <w:r>
        <w:rPr>
          <w:rFonts w:ascii="Times New Roman" w:hAnsi="Times New Roman" w:cs="Times New Roman"/>
          <w:sz w:val="22"/>
        </w:rPr>
        <w:t xml:space="preserve"> as shown below.</w:t>
      </w:r>
    </w:p>
    <w:p w14:paraId="5A1242E8" w14:textId="77777777" w:rsidR="00C63ACA" w:rsidRDefault="00C63ACA" w:rsidP="00581E36">
      <w:pPr>
        <w:rPr>
          <w:rFonts w:ascii="Times New Roman" w:hAnsi="Times New Roman" w:cs="Times New Roman"/>
          <w:sz w:val="22"/>
        </w:rPr>
      </w:pPr>
    </w:p>
    <w:p w14:paraId="3C9615F4"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def conv_layer(x, filter_shape, stride, trainable=True):</w:t>
      </w:r>
    </w:p>
    <w:p w14:paraId="64D505EF"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filter_ = tf.get_variable(</w:t>
      </w:r>
    </w:p>
    <w:p w14:paraId="5B5188ED"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name='weight', </w:t>
      </w:r>
    </w:p>
    <w:p w14:paraId="61FEC38A"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shape=filter_shape,</w:t>
      </w:r>
    </w:p>
    <w:p w14:paraId="05A05E00"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dtype=tf.float32, </w:t>
      </w:r>
    </w:p>
    <w:p w14:paraId="7442E9CF"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lastRenderedPageBreak/>
        <w:t xml:space="preserve">        initializer=tf.contrib.layers.xavier_initializer(),</w:t>
      </w:r>
    </w:p>
    <w:p w14:paraId="461092CD"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trainable=trainable)</w:t>
      </w:r>
    </w:p>
    <w:p w14:paraId="04DC8BD5"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return tf.nn.conv2d(</w:t>
      </w:r>
    </w:p>
    <w:p w14:paraId="1BED1730"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input=x,</w:t>
      </w:r>
    </w:p>
    <w:p w14:paraId="719F57BD"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filter=filter_,</w:t>
      </w:r>
    </w:p>
    <w:p w14:paraId="08F5DC8F" w14:textId="77777777" w:rsidR="00784D04" w:rsidRPr="00D17860" w:rsidRDefault="00784D04" w:rsidP="00784D04">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 xml:space="preserve">        strides=[1, stride, stride, 1],</w:t>
      </w:r>
    </w:p>
    <w:p w14:paraId="3854F75E" w14:textId="5B1B06D4" w:rsidR="00C206C6" w:rsidRPr="00D17860" w:rsidRDefault="00784D04" w:rsidP="00784D04">
      <w:pPr>
        <w:rPr>
          <w:rFonts w:ascii="Lucida Console" w:hAnsi="Lucida Console" w:cs="Times New Roman"/>
          <w:bCs w:val="0"/>
          <w:sz w:val="19"/>
          <w:szCs w:val="19"/>
          <w:lang w:eastAsia="ar-SA"/>
        </w:rPr>
      </w:pPr>
      <w:r w:rsidRPr="00784D04">
        <w:rPr>
          <w:rFonts w:ascii="Times New Roman" w:hAnsi="Times New Roman" w:cs="Times New Roman"/>
          <w:sz w:val="22"/>
        </w:rPr>
        <w:t xml:space="preserve">        </w:t>
      </w:r>
      <w:r w:rsidRPr="00D17860">
        <w:rPr>
          <w:rFonts w:ascii="Lucida Console" w:hAnsi="Lucida Console" w:cs="Times New Roman"/>
          <w:bCs w:val="0"/>
          <w:sz w:val="19"/>
          <w:szCs w:val="19"/>
          <w:lang w:eastAsia="ar-SA"/>
        </w:rPr>
        <w:t>padding='SAME')</w:t>
      </w:r>
    </w:p>
    <w:p w14:paraId="2541FD98" w14:textId="77777777" w:rsidR="00994C8B" w:rsidRDefault="00994C8B" w:rsidP="00994C8B">
      <w:pPr>
        <w:spacing w:before="0" w:after="0"/>
        <w:rPr>
          <w:rFonts w:ascii="Times New Roman" w:hAnsi="Times New Roman" w:cs="Times New Roman"/>
          <w:sz w:val="22"/>
        </w:rPr>
      </w:pPr>
    </w:p>
    <w:p w14:paraId="1461FA9A" w14:textId="75A50379" w:rsidR="00994C8B" w:rsidRPr="00C63ACA" w:rsidRDefault="00994C8B" w:rsidP="00C63ACA">
      <w:pPr>
        <w:rPr>
          <w:rFonts w:ascii="Times New Roman" w:hAnsi="Times New Roman" w:cs="Times New Roman"/>
          <w:sz w:val="22"/>
        </w:rPr>
      </w:pPr>
      <w:r>
        <w:rPr>
          <w:rFonts w:ascii="Times New Roman" w:hAnsi="Times New Roman" w:cs="Times New Roman"/>
          <w:sz w:val="22"/>
        </w:rPr>
        <w:t xml:space="preserve">Please note that the code </w:t>
      </w:r>
      <w:r w:rsidRPr="00994C8B">
        <w:rPr>
          <w:rFonts w:ascii="Times New Roman" w:hAnsi="Times New Roman" w:cs="Times New Roman"/>
          <w:sz w:val="22"/>
        </w:rPr>
        <w:t xml:space="preserve">implementation </w:t>
      </w:r>
      <w:r w:rsidRPr="00C63ACA">
        <w:rPr>
          <w:rFonts w:ascii="Times New Roman" w:hAnsi="Times New Roman" w:cs="Times New Roman"/>
          <w:sz w:val="22"/>
        </w:rPr>
        <w:t>uses</w:t>
      </w:r>
      <w:r w:rsidRPr="00994C8B">
        <w:rPr>
          <w:rFonts w:ascii="Times New Roman" w:hAnsi="Times New Roman" w:cs="Times New Roman"/>
          <w:sz w:val="22"/>
        </w:rPr>
        <w:t xml:space="preserve"> the least squares loss function</w:t>
      </w:r>
      <w:r w:rsidRPr="00C63ACA">
        <w:rPr>
          <w:rFonts w:ascii="Times New Roman" w:hAnsi="Times New Roman" w:cs="Times New Roman"/>
          <w:sz w:val="22"/>
        </w:rPr>
        <w:t xml:space="preserve"> (to avoid </w:t>
      </w:r>
      <w:r w:rsidR="00735E29" w:rsidRPr="00C63ACA">
        <w:rPr>
          <w:rFonts w:ascii="Times New Roman" w:hAnsi="Times New Roman" w:cs="Times New Roman"/>
          <w:sz w:val="22"/>
        </w:rPr>
        <w:t>vanishing</w:t>
      </w:r>
      <w:r w:rsidRPr="00C63ACA">
        <w:rPr>
          <w:rFonts w:ascii="Times New Roman" w:hAnsi="Times New Roman" w:cs="Times New Roman"/>
          <w:sz w:val="22"/>
        </w:rPr>
        <w:t xml:space="preserve"> gradient problem)</w:t>
      </w:r>
      <w:r w:rsidRPr="00994C8B">
        <w:rPr>
          <w:rFonts w:ascii="Times New Roman" w:hAnsi="Times New Roman" w:cs="Times New Roman"/>
          <w:sz w:val="22"/>
        </w:rPr>
        <w:t xml:space="preserve"> </w:t>
      </w:r>
      <w:r w:rsidRPr="00C63ACA">
        <w:rPr>
          <w:rFonts w:ascii="Times New Roman" w:hAnsi="Times New Roman" w:cs="Times New Roman"/>
          <w:sz w:val="22"/>
        </w:rPr>
        <w:t xml:space="preserve">for the </w:t>
      </w:r>
      <w:r w:rsidR="00D0117B" w:rsidRPr="00C63ACA">
        <w:rPr>
          <w:rFonts w:ascii="Times New Roman" w:hAnsi="Times New Roman" w:cs="Times New Roman"/>
          <w:sz w:val="22"/>
        </w:rPr>
        <w:t>discriminator, instead</w:t>
      </w:r>
      <w:r w:rsidRPr="00994C8B">
        <w:rPr>
          <w:rFonts w:ascii="Times New Roman" w:hAnsi="Times New Roman" w:cs="Times New Roman"/>
          <w:sz w:val="22"/>
        </w:rPr>
        <w:t xml:space="preserve"> of the sigmoid cross entropy loss function </w:t>
      </w:r>
      <w:r w:rsidRPr="00C63ACA">
        <w:rPr>
          <w:rFonts w:ascii="Times New Roman" w:hAnsi="Times New Roman" w:cs="Times New Roman"/>
          <w:sz w:val="22"/>
        </w:rPr>
        <w:t>as proposed in the original paper</w:t>
      </w:r>
      <w:r w:rsidR="00D0117B" w:rsidRPr="00C63ACA">
        <w:rPr>
          <w:rFonts w:ascii="Times New Roman" w:hAnsi="Times New Roman" w:cs="Times New Roman"/>
          <w:sz w:val="22"/>
        </w:rPr>
        <w:t xml:space="preserve"> of SRGAN </w:t>
      </w:r>
      <w:r w:rsidRPr="00C63ACA">
        <w:rPr>
          <w:rFonts w:ascii="Times New Roman" w:hAnsi="Times New Roman" w:cs="Times New Roman"/>
          <w:sz w:val="22"/>
        </w:rPr>
        <w:t>(</w:t>
      </w:r>
      <w:r w:rsidRPr="00C63ACA">
        <w:rPr>
          <w:rFonts w:ascii="Times New Roman" w:hAnsi="Times New Roman" w:cs="Times New Roman"/>
          <w:i/>
          <w:sz w:val="22"/>
        </w:rPr>
        <w:t xml:space="preserve">arXiv, </w:t>
      </w:r>
      <w:r w:rsidRPr="00C63ACA">
        <w:rPr>
          <w:rFonts w:ascii="Times New Roman" w:hAnsi="Times New Roman" w:cs="Times New Roman"/>
          <w:i/>
          <w:sz w:val="22"/>
        </w:rPr>
        <w:t>1609.04802, 2017</w:t>
      </w:r>
      <w:r w:rsidRPr="00C63ACA">
        <w:rPr>
          <w:rFonts w:ascii="Times New Roman" w:hAnsi="Times New Roman" w:cs="Times New Roman"/>
          <w:sz w:val="22"/>
        </w:rPr>
        <w:t>).</w:t>
      </w:r>
    </w:p>
    <w:p w14:paraId="4C56FA43" w14:textId="77777777" w:rsidR="00994C8B" w:rsidRDefault="00994C8B" w:rsidP="00994C8B">
      <w:pPr>
        <w:spacing w:before="0" w:after="0"/>
        <w:rPr>
          <w:rFonts w:ascii="Segoe UI" w:hAnsi="Segoe UI" w:cs="Segoe UI"/>
          <w:bCs w:val="0"/>
          <w:color w:val="24292E"/>
          <w:sz w:val="24"/>
          <w:shd w:val="clear" w:color="auto" w:fill="FFFFFF"/>
        </w:rPr>
      </w:pPr>
    </w:p>
    <w:p w14:paraId="2C9B6716" w14:textId="77777777" w:rsidR="00AC71CF" w:rsidRPr="00D17860" w:rsidRDefault="00AC71CF" w:rsidP="003A3916">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def inference_adversarial_loss(real_output, fake_output):</w:t>
      </w:r>
    </w:p>
    <w:p w14:paraId="60CE7CC0" w14:textId="18DCB0BE" w:rsidR="00AC71CF" w:rsidRPr="00D17860" w:rsidRDefault="00AC71CF" w:rsidP="003A3916">
      <w:pPr>
        <w:ind w:firstLine="720"/>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alpha = 1e-5</w:t>
      </w:r>
    </w:p>
    <w:p w14:paraId="6C94AFB5" w14:textId="65751B73" w:rsidR="00AC71CF" w:rsidRPr="00D17860" w:rsidRDefault="00AC71CF" w:rsidP="003A3916">
      <w:pPr>
        <w:ind w:firstLine="720"/>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g_loss = tf.reduce_mean(</w:t>
      </w:r>
    </w:p>
    <w:p w14:paraId="1F25AA6B" w14:textId="58AAEDFB" w:rsidR="00AC71CF" w:rsidRPr="00D17860" w:rsidRDefault="00AC71CF" w:rsidP="002F5322">
      <w:pPr>
        <w:jc w:val="cente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tf.nn.l2_loss(fake_output - tf.ones_like(fake_output)))</w:t>
      </w:r>
    </w:p>
    <w:p w14:paraId="0307817F" w14:textId="3078A2E8" w:rsidR="00AC71CF" w:rsidRPr="00D17860" w:rsidRDefault="00AC71CF" w:rsidP="003A3916">
      <w:pPr>
        <w:ind w:firstLine="720"/>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d_loss_real = tf.reduce_mean(</w:t>
      </w:r>
    </w:p>
    <w:p w14:paraId="51FFA892" w14:textId="1F0E6744" w:rsidR="00AC71CF" w:rsidRPr="00D17860" w:rsidRDefault="00AC71CF" w:rsidP="002F5322">
      <w:pPr>
        <w:jc w:val="cente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tf.nn.l2_loss(real_output - tf.ones_like(true_output)))</w:t>
      </w:r>
    </w:p>
    <w:p w14:paraId="57F2D529" w14:textId="069C4C09" w:rsidR="00AC71CF" w:rsidRPr="00D17860" w:rsidRDefault="00AC71CF" w:rsidP="003A3916">
      <w:pPr>
        <w:ind w:firstLine="720"/>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d_loss_fake = tf.reduce_mean(</w:t>
      </w:r>
    </w:p>
    <w:p w14:paraId="19E87ADC" w14:textId="351DAED1" w:rsidR="00AC71CF" w:rsidRPr="00D17860" w:rsidRDefault="00AC71CF" w:rsidP="002F5322">
      <w:pPr>
        <w:jc w:val="cente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tf.nn.l2_loss(fake_output + tf.zeros_like(fake_output)))</w:t>
      </w:r>
    </w:p>
    <w:p w14:paraId="06BE1228" w14:textId="4EC84E95" w:rsidR="00AC71CF" w:rsidRPr="00D17860" w:rsidRDefault="00AC71CF" w:rsidP="003A3916">
      <w:pPr>
        <w:ind w:firstLine="720"/>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d_loss = d_loss_real + d_loss_fake</w:t>
      </w:r>
    </w:p>
    <w:p w14:paraId="0C928B2F" w14:textId="757B8EFB" w:rsidR="00AC71CF" w:rsidRPr="00D17860" w:rsidRDefault="00AC71CF" w:rsidP="003A3916">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return (g_loss * alpha, d_loss * alpha)</w:t>
      </w:r>
    </w:p>
    <w:p w14:paraId="445F63AC" w14:textId="77777777" w:rsidR="00AC71CF" w:rsidRPr="00D17860" w:rsidRDefault="00AC71CF" w:rsidP="002F5322">
      <w:pPr>
        <w:jc w:val="center"/>
        <w:rPr>
          <w:rFonts w:ascii="Lucida Console" w:hAnsi="Lucida Console" w:cs="Times New Roman"/>
          <w:bCs w:val="0"/>
          <w:sz w:val="19"/>
          <w:szCs w:val="19"/>
          <w:lang w:eastAsia="ar-SA"/>
        </w:rPr>
      </w:pPr>
    </w:p>
    <w:p w14:paraId="0FBD1F8A" w14:textId="77777777" w:rsidR="00AC71CF" w:rsidRPr="00D17860" w:rsidRDefault="00AC71CF" w:rsidP="003A3916">
      <w:pP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generator_loss, discriminator_loss = (</w:t>
      </w:r>
    </w:p>
    <w:p w14:paraId="7586E283" w14:textId="20291FC2" w:rsidR="00AC71CF" w:rsidRPr="00D17860" w:rsidRDefault="00AC71CF" w:rsidP="002F5322">
      <w:pPr>
        <w:jc w:val="center"/>
        <w:rPr>
          <w:rFonts w:ascii="Lucida Console" w:hAnsi="Lucida Console" w:cs="Times New Roman"/>
          <w:bCs w:val="0"/>
          <w:sz w:val="19"/>
          <w:szCs w:val="19"/>
          <w:lang w:eastAsia="ar-SA"/>
        </w:rPr>
      </w:pPr>
      <w:r w:rsidRPr="00D17860">
        <w:rPr>
          <w:rFonts w:ascii="Lucida Console" w:hAnsi="Lucida Console" w:cs="Times New Roman"/>
          <w:bCs w:val="0"/>
          <w:sz w:val="19"/>
          <w:szCs w:val="19"/>
          <w:lang w:eastAsia="ar-SA"/>
        </w:rPr>
        <w:t>inference_adversarial_loss(true_output, fake_output))</w:t>
      </w:r>
    </w:p>
    <w:p w14:paraId="03F96152" w14:textId="77777777" w:rsidR="00994C8B" w:rsidRDefault="00994C8B" w:rsidP="00994C8B">
      <w:pPr>
        <w:spacing w:before="0" w:after="0"/>
        <w:rPr>
          <w:rFonts w:ascii="Segoe UI" w:hAnsi="Segoe UI" w:cs="Segoe UI"/>
          <w:bCs w:val="0"/>
          <w:color w:val="24292E"/>
          <w:sz w:val="24"/>
          <w:shd w:val="clear" w:color="auto" w:fill="FFFFFF"/>
        </w:rPr>
      </w:pPr>
    </w:p>
    <w:p w14:paraId="11172FEE" w14:textId="400F42F2" w:rsidR="00994C8B" w:rsidRDefault="00994C8B" w:rsidP="00C63ACA">
      <w:pPr>
        <w:rPr>
          <w:rFonts w:ascii="Segoe UI" w:hAnsi="Segoe UI" w:cs="Segoe UI"/>
          <w:bCs w:val="0"/>
          <w:color w:val="24292E"/>
          <w:sz w:val="24"/>
          <w:shd w:val="clear" w:color="auto" w:fill="FFFFFF"/>
        </w:rPr>
      </w:pPr>
      <w:r w:rsidRPr="00C63ACA">
        <w:rPr>
          <w:rFonts w:ascii="Times New Roman" w:hAnsi="Times New Roman" w:cs="Times New Roman"/>
          <w:sz w:val="22"/>
        </w:rPr>
        <w:t>More information about Least Square GAN can be found at:</w:t>
      </w:r>
    </w:p>
    <w:p w14:paraId="41DC6B5A" w14:textId="225FE917" w:rsidR="00994C8B" w:rsidRPr="00994C8B" w:rsidRDefault="00994C8B" w:rsidP="00994C8B">
      <w:pPr>
        <w:spacing w:before="0" w:after="0"/>
        <w:rPr>
          <w:rFonts w:ascii="Times New Roman" w:hAnsi="Times New Roman" w:cs="Times New Roman"/>
          <w:bCs w:val="0"/>
          <w:sz w:val="24"/>
        </w:rPr>
      </w:pPr>
      <w:r>
        <w:rPr>
          <w:rFonts w:ascii="Times New Roman" w:hAnsi="Times New Roman" w:cs="Times New Roman"/>
          <w:bCs w:val="0"/>
          <w:sz w:val="24"/>
        </w:rPr>
        <w:t>(</w:t>
      </w:r>
      <w:r w:rsidRPr="00125270">
        <w:rPr>
          <w:rStyle w:val="URLPACKT"/>
          <w:rFonts w:eastAsiaTheme="minorEastAsia"/>
        </w:rPr>
        <w:t>https://arxiv.org/abs/1611.04076</w:t>
      </w:r>
      <w:r>
        <w:rPr>
          <w:rFonts w:ascii="Times New Roman" w:hAnsi="Times New Roman" w:cs="Times New Roman"/>
          <w:bCs w:val="0"/>
          <w:sz w:val="24"/>
        </w:rPr>
        <w:t>)</w:t>
      </w:r>
    </w:p>
    <w:p w14:paraId="2EA2A73E" w14:textId="77777777" w:rsidR="00C206C6" w:rsidRDefault="00C206C6" w:rsidP="00581E36">
      <w:pPr>
        <w:rPr>
          <w:rFonts w:ascii="Times New Roman" w:hAnsi="Times New Roman" w:cs="Times New Roman"/>
          <w:sz w:val="22"/>
        </w:rPr>
      </w:pPr>
    </w:p>
    <w:p w14:paraId="70A3A1CC" w14:textId="0EC4A241" w:rsidR="00C206C6" w:rsidRDefault="003A5208" w:rsidP="00581E36">
      <w:pPr>
        <w:rPr>
          <w:rFonts w:ascii="Times New Roman" w:hAnsi="Times New Roman" w:cs="Times New Roman"/>
          <w:sz w:val="22"/>
        </w:rPr>
      </w:pPr>
      <w:r>
        <w:rPr>
          <w:rFonts w:ascii="Times New Roman" w:hAnsi="Times New Roman" w:cs="Times New Roman"/>
          <w:sz w:val="22"/>
        </w:rPr>
        <w:t>Code directory structure for running the SRGAN is shown below:</w:t>
      </w:r>
    </w:p>
    <w:p w14:paraId="07989C39" w14:textId="15838765" w:rsidR="00B11BF0" w:rsidRPr="00D17860" w:rsidRDefault="00B11BF0" w:rsidP="00581E36">
      <w:pPr>
        <w:rPr>
          <w:rFonts w:ascii="Tahoma" w:hAnsi="Tahoma" w:cs="Tahoma"/>
          <w:sz w:val="16"/>
          <w:szCs w:val="16"/>
        </w:rPr>
      </w:pPr>
      <w:r w:rsidRPr="00D17860">
        <w:rPr>
          <w:rFonts w:ascii="Tahoma" w:hAnsi="Tahoma" w:cs="Tahoma"/>
          <w:noProof/>
          <w:sz w:val="16"/>
          <w:szCs w:val="16"/>
        </w:rPr>
        <w:drawing>
          <wp:inline distT="0" distB="0" distL="0" distR="0" wp14:anchorId="1DE9EB2A" wp14:editId="60180BA4">
            <wp:extent cx="5024755" cy="1629410"/>
            <wp:effectExtent l="0" t="0" r="4445" b="0"/>
            <wp:docPr id="36" name="Picture 36" descr="../../Screen%20Shot%202017-08-13%20at%206.3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13%20at%206.38.2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4755" cy="1629410"/>
                    </a:xfrm>
                    <a:prstGeom prst="rect">
                      <a:avLst/>
                    </a:prstGeom>
                    <a:noFill/>
                    <a:ln>
                      <a:noFill/>
                    </a:ln>
                  </pic:spPr>
                </pic:pic>
              </a:graphicData>
            </a:graphic>
          </wp:inline>
        </w:drawing>
      </w:r>
    </w:p>
    <w:p w14:paraId="3F6DCBC2" w14:textId="04F322A4" w:rsidR="006269A5" w:rsidRPr="00690EC3" w:rsidRDefault="006269A5" w:rsidP="006269A5">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lastRenderedPageBreak/>
        <w:t>B08086_04_16</w:t>
      </w:r>
      <w:r w:rsidRPr="00690EC3">
        <w:rPr>
          <w:rFonts w:cs="Times New Roman"/>
          <w:b/>
          <w:bCs w:val="0"/>
          <w:color w:val="FF0000"/>
          <w:sz w:val="28"/>
          <w:szCs w:val="28"/>
        </w:rPr>
        <w:t>.png</w:t>
      </w:r>
    </w:p>
    <w:p w14:paraId="2F712998" w14:textId="77777777" w:rsidR="00D17860" w:rsidRDefault="00D17860" w:rsidP="00581E36">
      <w:pPr>
        <w:rPr>
          <w:rFonts w:ascii="Times New Roman" w:hAnsi="Times New Roman" w:cs="Times New Roman"/>
          <w:sz w:val="22"/>
        </w:rPr>
      </w:pPr>
    </w:p>
    <w:p w14:paraId="2E09D85C" w14:textId="4F3AD904" w:rsidR="00581E36" w:rsidRDefault="009B412D" w:rsidP="00581E36">
      <w:pPr>
        <w:rPr>
          <w:rFonts w:ascii="Times New Roman" w:hAnsi="Times New Roman" w:cs="Times New Roman"/>
          <w:sz w:val="22"/>
        </w:rPr>
      </w:pPr>
      <w:r>
        <w:rPr>
          <w:rFonts w:ascii="Times New Roman" w:hAnsi="Times New Roman" w:cs="Times New Roman"/>
          <w:sz w:val="22"/>
        </w:rPr>
        <w:t xml:space="preserve">First let us download LFW </w:t>
      </w:r>
      <w:r w:rsidR="0082134B">
        <w:rPr>
          <w:rFonts w:ascii="Times New Roman" w:hAnsi="Times New Roman" w:cs="Times New Roman"/>
          <w:sz w:val="22"/>
        </w:rPr>
        <w:t xml:space="preserve">facial </w:t>
      </w:r>
      <w:r>
        <w:rPr>
          <w:rFonts w:ascii="Times New Roman" w:hAnsi="Times New Roman" w:cs="Times New Roman"/>
          <w:sz w:val="22"/>
        </w:rPr>
        <w:t xml:space="preserve">dataset and do some preprocessing </w:t>
      </w:r>
      <w:r w:rsidR="0082134B">
        <w:rPr>
          <w:rFonts w:ascii="Times New Roman" w:hAnsi="Times New Roman" w:cs="Times New Roman"/>
          <w:sz w:val="22"/>
        </w:rPr>
        <w:t>(frontal face detection and splitting dataset as train and test)</w:t>
      </w:r>
      <w:r w:rsidR="002F731D">
        <w:rPr>
          <w:rFonts w:ascii="Times New Roman" w:hAnsi="Times New Roman" w:cs="Times New Roman"/>
          <w:sz w:val="22"/>
        </w:rPr>
        <w:t xml:space="preserve"> and store the dataset under data/ directory</w:t>
      </w:r>
      <w:r>
        <w:rPr>
          <w:rFonts w:ascii="Times New Roman" w:hAnsi="Times New Roman" w:cs="Times New Roman"/>
          <w:sz w:val="22"/>
        </w:rPr>
        <w:t>.</w:t>
      </w:r>
    </w:p>
    <w:p w14:paraId="52B5130C" w14:textId="77777777" w:rsidR="000D40E2" w:rsidRDefault="000D40E2" w:rsidP="00581E36">
      <w:pPr>
        <w:rPr>
          <w:rFonts w:ascii="Times New Roman" w:hAnsi="Times New Roman" w:cs="Times New Roman"/>
          <w:sz w:val="22"/>
        </w:rPr>
      </w:pPr>
    </w:p>
    <w:p w14:paraId="342973B8" w14:textId="1149EB0C" w:rsidR="009816A0" w:rsidRPr="00C63ACA" w:rsidRDefault="009816A0" w:rsidP="00581E36">
      <w:pPr>
        <w:rPr>
          <w:rFonts w:ascii="Lucida Console" w:hAnsi="Lucida Console" w:cs="Times New Roman"/>
          <w:bCs w:val="0"/>
          <w:sz w:val="19"/>
          <w:szCs w:val="19"/>
          <w:lang w:eastAsia="ar-SA"/>
        </w:rPr>
      </w:pPr>
      <w:r w:rsidRPr="00C63ACA">
        <w:rPr>
          <w:rFonts w:ascii="Lucida Console" w:hAnsi="Lucida Console" w:cs="Times New Roman"/>
          <w:bCs w:val="0"/>
          <w:sz w:val="19"/>
          <w:szCs w:val="19"/>
          <w:lang w:eastAsia="ar-SA"/>
        </w:rPr>
        <w:t>python download-preprocess-lfw.py</w:t>
      </w:r>
    </w:p>
    <w:p w14:paraId="5C70CB96" w14:textId="77777777" w:rsidR="00160E3F" w:rsidRDefault="00160E3F" w:rsidP="00581E36">
      <w:pPr>
        <w:rPr>
          <w:rFonts w:ascii="Times New Roman" w:hAnsi="Times New Roman" w:cs="Times New Roman"/>
          <w:sz w:val="22"/>
        </w:rPr>
      </w:pPr>
    </w:p>
    <w:p w14:paraId="28EF2221" w14:textId="705087A5" w:rsidR="00160E3F" w:rsidRDefault="00160E3F" w:rsidP="00581E36">
      <w:pPr>
        <w:rPr>
          <w:rFonts w:ascii="Times New Roman" w:hAnsi="Times New Roman" w:cs="Times New Roman"/>
          <w:sz w:val="22"/>
        </w:rPr>
      </w:pPr>
      <w:r w:rsidRPr="0079052C">
        <w:rPr>
          <w:rFonts w:ascii="Tahoma" w:hAnsi="Tahoma" w:cs="Tahoma"/>
          <w:noProof/>
          <w:sz w:val="16"/>
          <w:szCs w:val="16"/>
        </w:rPr>
        <w:drawing>
          <wp:inline distT="0" distB="0" distL="0" distR="0" wp14:anchorId="780FF39F" wp14:editId="1B11F2D6">
            <wp:extent cx="5761908" cy="606425"/>
            <wp:effectExtent l="0" t="0" r="4445" b="3175"/>
            <wp:docPr id="30" name="Picture 30" descr="../../Screen%20Shot%202017-08-13%20at%2012.56.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8-13%20at%2012.56.30%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8837" cy="622941"/>
                    </a:xfrm>
                    <a:prstGeom prst="rect">
                      <a:avLst/>
                    </a:prstGeom>
                    <a:noFill/>
                    <a:ln>
                      <a:noFill/>
                    </a:ln>
                  </pic:spPr>
                </pic:pic>
              </a:graphicData>
            </a:graphic>
          </wp:inline>
        </w:drawing>
      </w:r>
    </w:p>
    <w:p w14:paraId="112B507D" w14:textId="1DCCAD94" w:rsidR="009052BE" w:rsidRPr="006269A5" w:rsidRDefault="006269A5" w:rsidP="006269A5">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t>B08086_04_17</w:t>
      </w:r>
      <w:r w:rsidRPr="00690EC3">
        <w:rPr>
          <w:rFonts w:cs="Times New Roman"/>
          <w:b/>
          <w:bCs w:val="0"/>
          <w:color w:val="FF0000"/>
          <w:sz w:val="28"/>
          <w:szCs w:val="28"/>
        </w:rPr>
        <w:t>.png</w:t>
      </w:r>
    </w:p>
    <w:p w14:paraId="45BB8D32" w14:textId="13B28AA6" w:rsidR="009052BE" w:rsidRDefault="009052BE" w:rsidP="00581E36">
      <w:pPr>
        <w:rPr>
          <w:rFonts w:ascii="Times New Roman" w:hAnsi="Times New Roman" w:cs="Times New Roman"/>
          <w:sz w:val="22"/>
        </w:rPr>
      </w:pPr>
      <w:r>
        <w:rPr>
          <w:rFonts w:ascii="Times New Roman" w:hAnsi="Times New Roman" w:cs="Times New Roman"/>
          <w:sz w:val="22"/>
        </w:rPr>
        <w:t>Next download the pre-trained VGG19 model from the link below, extract it and save it under backup</w:t>
      </w:r>
      <w:r w:rsidR="00187422">
        <w:rPr>
          <w:rFonts w:ascii="Times New Roman" w:hAnsi="Times New Roman" w:cs="Times New Roman"/>
          <w:sz w:val="22"/>
        </w:rPr>
        <w:t>/</w:t>
      </w:r>
      <w:r>
        <w:rPr>
          <w:rFonts w:ascii="Times New Roman" w:hAnsi="Times New Roman" w:cs="Times New Roman"/>
          <w:sz w:val="22"/>
        </w:rPr>
        <w:t xml:space="preserve"> directory.</w:t>
      </w:r>
    </w:p>
    <w:p w14:paraId="33B1B160" w14:textId="7C663973" w:rsidR="003A5208" w:rsidRPr="00125270" w:rsidRDefault="003A5208" w:rsidP="00581E36">
      <w:pPr>
        <w:rPr>
          <w:rStyle w:val="URLPACKT"/>
          <w:rFonts w:eastAsiaTheme="minorEastAsia"/>
        </w:rPr>
      </w:pPr>
      <w:hyperlink r:id="rId28" w:history="1">
        <w:r w:rsidRPr="00125270">
          <w:rPr>
            <w:rStyle w:val="URLPACKT"/>
            <w:rFonts w:eastAsiaTheme="minorEastAsia"/>
          </w:rPr>
          <w:t>https://drive.google.com/open?id=0B-s6ok7B0V9vcXNfSzdjZ0lCc0k</w:t>
        </w:r>
      </w:hyperlink>
    </w:p>
    <w:p w14:paraId="5476D8C8" w14:textId="77777777" w:rsidR="003A5208" w:rsidRDefault="003A5208" w:rsidP="00581E36">
      <w:pPr>
        <w:rPr>
          <w:rFonts w:ascii="Times New Roman" w:hAnsi="Times New Roman" w:cs="Times New Roman"/>
          <w:sz w:val="22"/>
        </w:rPr>
      </w:pPr>
    </w:p>
    <w:p w14:paraId="78B6E61D" w14:textId="3A4C106D" w:rsidR="003A5208" w:rsidRDefault="00A50865" w:rsidP="00581E36">
      <w:pPr>
        <w:rPr>
          <w:rFonts w:ascii="Times New Roman" w:hAnsi="Times New Roman" w:cs="Times New Roman"/>
          <w:sz w:val="22"/>
        </w:rPr>
      </w:pPr>
      <w:r>
        <w:rPr>
          <w:rFonts w:ascii="Times New Roman" w:hAnsi="Times New Roman" w:cs="Times New Roman"/>
          <w:sz w:val="22"/>
        </w:rPr>
        <w:t>Next execute the trainSrgan.py file to s</w:t>
      </w:r>
      <w:r w:rsidR="00630F14">
        <w:rPr>
          <w:rFonts w:ascii="Times New Roman" w:hAnsi="Times New Roman" w:cs="Times New Roman"/>
          <w:sz w:val="22"/>
        </w:rPr>
        <w:t>tart the SRGAN operation using v</w:t>
      </w:r>
      <w:r>
        <w:rPr>
          <w:rFonts w:ascii="Times New Roman" w:hAnsi="Times New Roman" w:cs="Times New Roman"/>
          <w:sz w:val="22"/>
        </w:rPr>
        <w:t>gg19 model.</w:t>
      </w:r>
    </w:p>
    <w:p w14:paraId="5DC75553" w14:textId="77777777" w:rsidR="00C63ACA" w:rsidRDefault="00C63ACA" w:rsidP="00581E36">
      <w:pPr>
        <w:rPr>
          <w:rFonts w:ascii="Times New Roman" w:hAnsi="Times New Roman" w:cs="Times New Roman"/>
          <w:sz w:val="22"/>
        </w:rPr>
      </w:pPr>
    </w:p>
    <w:p w14:paraId="4724A36F" w14:textId="442CD251" w:rsidR="009052BE" w:rsidRPr="000268F8" w:rsidRDefault="00A50865" w:rsidP="00581E36">
      <w:pPr>
        <w:rPr>
          <w:rFonts w:ascii="Lucida Console" w:hAnsi="Lucida Console" w:cs="Times New Roman"/>
          <w:bCs w:val="0"/>
          <w:sz w:val="19"/>
          <w:szCs w:val="19"/>
          <w:lang w:eastAsia="ar-SA"/>
        </w:rPr>
      </w:pPr>
      <w:r w:rsidRPr="000268F8">
        <w:rPr>
          <w:rFonts w:ascii="Lucida Console" w:hAnsi="Lucida Console" w:cs="Times New Roman"/>
          <w:bCs w:val="0"/>
          <w:sz w:val="19"/>
          <w:szCs w:val="19"/>
          <w:lang w:eastAsia="ar-SA"/>
        </w:rPr>
        <w:t>python trainSrgan.py</w:t>
      </w:r>
    </w:p>
    <w:p w14:paraId="4ABE1B43" w14:textId="77777777" w:rsidR="00581E36" w:rsidRDefault="00581E36" w:rsidP="00581E36"/>
    <w:p w14:paraId="6D691BFB" w14:textId="437DB0D6" w:rsidR="00581E36" w:rsidRPr="00C63ACA" w:rsidRDefault="00A50865" w:rsidP="00581E36">
      <w:pPr>
        <w:rPr>
          <w:rFonts w:ascii="Times New Roman" w:hAnsi="Times New Roman" w:cs="Times New Roman"/>
          <w:sz w:val="22"/>
        </w:rPr>
      </w:pPr>
      <w:r w:rsidRPr="00C63ACA">
        <w:rPr>
          <w:rFonts w:ascii="Times New Roman" w:hAnsi="Times New Roman" w:cs="Times New Roman"/>
          <w:sz w:val="22"/>
        </w:rPr>
        <w:t>Once the training is going on the generator network will start generating super resolution images in the result directory.</w:t>
      </w:r>
      <w:r w:rsidR="002F731D" w:rsidRPr="00C63ACA">
        <w:rPr>
          <w:rFonts w:ascii="Times New Roman" w:hAnsi="Times New Roman" w:cs="Times New Roman"/>
          <w:sz w:val="22"/>
        </w:rPr>
        <w:t xml:space="preserve"> </w:t>
      </w:r>
      <w:r w:rsidRPr="00C63ACA">
        <w:rPr>
          <w:rFonts w:ascii="Times New Roman" w:hAnsi="Times New Roman" w:cs="Times New Roman"/>
          <w:sz w:val="22"/>
        </w:rPr>
        <w:t>Some of the sample images from the result</w:t>
      </w:r>
      <w:r w:rsidR="00187422" w:rsidRPr="00C63ACA">
        <w:rPr>
          <w:rFonts w:ascii="Times New Roman" w:hAnsi="Times New Roman" w:cs="Times New Roman"/>
          <w:sz w:val="22"/>
        </w:rPr>
        <w:t>/</w:t>
      </w:r>
      <w:r w:rsidRPr="00C63ACA">
        <w:rPr>
          <w:rFonts w:ascii="Times New Roman" w:hAnsi="Times New Roman" w:cs="Times New Roman"/>
          <w:sz w:val="22"/>
        </w:rPr>
        <w:t xml:space="preserve"> directory</w:t>
      </w:r>
      <w:r w:rsidR="00581E36" w:rsidRPr="00C63ACA">
        <w:rPr>
          <w:rFonts w:ascii="Times New Roman" w:hAnsi="Times New Roman" w:cs="Times New Roman"/>
          <w:sz w:val="22"/>
        </w:rPr>
        <w:t xml:space="preserve"> are shown below:</w:t>
      </w:r>
    </w:p>
    <w:p w14:paraId="163B49E5" w14:textId="77777777" w:rsidR="00D7329A" w:rsidRDefault="00D7329A" w:rsidP="00581E36"/>
    <w:p w14:paraId="2AD9EF34" w14:textId="4384F776" w:rsidR="00AD2D4F" w:rsidRDefault="00D51BC1" w:rsidP="00581E36">
      <w:r w:rsidRPr="007C1EFF">
        <w:rPr>
          <w:rFonts w:ascii="Tahoma" w:hAnsi="Tahoma" w:cs="Tahoma"/>
          <w:noProof/>
          <w:sz w:val="16"/>
          <w:szCs w:val="16"/>
        </w:rPr>
        <w:lastRenderedPageBreak/>
        <w:drawing>
          <wp:inline distT="0" distB="0" distL="0" distR="0" wp14:anchorId="1284D746" wp14:editId="0653A5B0">
            <wp:extent cx="5766435" cy="4105275"/>
            <wp:effectExtent l="0" t="0" r="0" b="9525"/>
            <wp:docPr id="27" name="Picture 27" descr="../../Screen%20Shot%202017-08-13%20at%209.1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8-13%20at%209.12.1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6435" cy="4105275"/>
                    </a:xfrm>
                    <a:prstGeom prst="rect">
                      <a:avLst/>
                    </a:prstGeom>
                    <a:noFill/>
                    <a:ln>
                      <a:noFill/>
                    </a:ln>
                  </pic:spPr>
                </pic:pic>
              </a:graphicData>
            </a:graphic>
          </wp:inline>
        </w:drawing>
      </w:r>
    </w:p>
    <w:p w14:paraId="535CBB54" w14:textId="77777777" w:rsidR="00B76F51" w:rsidRDefault="00B76F51" w:rsidP="00B76F51"/>
    <w:p w14:paraId="2C7F0D92" w14:textId="3AD39455" w:rsidR="00B76F51" w:rsidRPr="00C0692B" w:rsidRDefault="001144D4" w:rsidP="00C0692B">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6269A5">
        <w:rPr>
          <w:rFonts w:cs="Times New Roman"/>
          <w:b/>
          <w:bCs w:val="0"/>
          <w:color w:val="FF0000"/>
          <w:sz w:val="28"/>
          <w:szCs w:val="28"/>
        </w:rPr>
        <w:t>4_18</w:t>
      </w:r>
      <w:r w:rsidRPr="00690EC3">
        <w:rPr>
          <w:rFonts w:cs="Times New Roman"/>
          <w:b/>
          <w:bCs w:val="0"/>
          <w:color w:val="FF0000"/>
          <w:sz w:val="28"/>
          <w:szCs w:val="28"/>
        </w:rPr>
        <w:t>.png</w:t>
      </w:r>
    </w:p>
    <w:p w14:paraId="3940DAC4" w14:textId="588F389A" w:rsidR="008502B0" w:rsidRPr="008502B0" w:rsidRDefault="008502B0" w:rsidP="008502B0">
      <w:pPr>
        <w:pStyle w:val="Heading2"/>
        <w:rPr>
          <w:rFonts w:eastAsiaTheme="minorHAnsi"/>
        </w:rPr>
      </w:pPr>
      <w:r w:rsidRPr="008502B0">
        <w:rPr>
          <w:rFonts w:eastAsiaTheme="minorHAnsi"/>
        </w:rPr>
        <w:t>Generate artistic hallucinated images using Deep Dream</w:t>
      </w:r>
    </w:p>
    <w:p w14:paraId="109CFA7D" w14:textId="097B54C6" w:rsidR="00B76F51" w:rsidRPr="00C775F7" w:rsidRDefault="00B76F51" w:rsidP="00C775F7">
      <w:pPr>
        <w:pStyle w:val="NormalWeb"/>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t xml:space="preserve">Deep Dream algorithm is a modified neural network that has capability of producing impressive surrealistic, dream-like hallucinogenic appearances by changing the image in the direction of training data. It uses the backpropagation to change the image instead of changing weights through the network. </w:t>
      </w:r>
    </w:p>
    <w:p w14:paraId="714249E0" w14:textId="77777777" w:rsidR="00B76F51" w:rsidRPr="00C775F7" w:rsidRDefault="00B76F51" w:rsidP="00C775F7">
      <w:pPr>
        <w:pStyle w:val="NormalWeb"/>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t xml:space="preserve">Broadly the algorithm can be summarized in the following steps: </w:t>
      </w:r>
    </w:p>
    <w:p w14:paraId="1719069F" w14:textId="77777777" w:rsidR="00B76F51" w:rsidRPr="00C775F7" w:rsidRDefault="00B76F51" w:rsidP="00C775F7">
      <w:pPr>
        <w:pStyle w:val="NormalWeb"/>
        <w:numPr>
          <w:ilvl w:val="0"/>
          <w:numId w:val="11"/>
        </w:numPr>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t>Select a layer of the network and a filter that you feel interesting</w:t>
      </w:r>
    </w:p>
    <w:p w14:paraId="361FB922" w14:textId="77777777" w:rsidR="00B76F51" w:rsidRPr="00C775F7" w:rsidRDefault="00B76F51" w:rsidP="00C775F7">
      <w:pPr>
        <w:pStyle w:val="NormalWeb"/>
        <w:numPr>
          <w:ilvl w:val="0"/>
          <w:numId w:val="11"/>
        </w:numPr>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t>Then compute the activations of the image up to that layer</w:t>
      </w:r>
    </w:p>
    <w:p w14:paraId="7A0E301B" w14:textId="412716E4" w:rsidR="00B76F51" w:rsidRPr="00C775F7" w:rsidRDefault="00B76F51" w:rsidP="00C775F7">
      <w:pPr>
        <w:pStyle w:val="NormalWeb"/>
        <w:numPr>
          <w:ilvl w:val="0"/>
          <w:numId w:val="11"/>
        </w:numPr>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lastRenderedPageBreak/>
        <w:t>Back</w:t>
      </w:r>
      <w:r w:rsidR="00C775F7">
        <w:rPr>
          <w:rFonts w:ascii="Times New Roman" w:eastAsia="Times New Roman" w:hAnsi="Times New Roman" w:cs="Times New Roman"/>
          <w:bCs/>
          <w:sz w:val="22"/>
        </w:rPr>
        <w:t>-</w:t>
      </w:r>
      <w:r w:rsidRPr="00C775F7">
        <w:rPr>
          <w:rFonts w:ascii="Times New Roman" w:eastAsia="Times New Roman" w:hAnsi="Times New Roman" w:cs="Times New Roman"/>
          <w:bCs/>
          <w:sz w:val="22"/>
        </w:rPr>
        <w:t>propagate the activations of the filter back to the input image</w:t>
      </w:r>
    </w:p>
    <w:p w14:paraId="0D586516" w14:textId="77777777" w:rsidR="00B76F51" w:rsidRPr="00C775F7" w:rsidRDefault="00B76F51" w:rsidP="00C775F7">
      <w:pPr>
        <w:pStyle w:val="NormalWeb"/>
        <w:numPr>
          <w:ilvl w:val="0"/>
          <w:numId w:val="11"/>
        </w:numPr>
        <w:shd w:val="clear" w:color="auto" w:fill="FFFFFF"/>
        <w:spacing w:before="0" w:beforeAutospacing="0" w:after="195" w:afterAutospacing="0"/>
        <w:rPr>
          <w:rFonts w:ascii="Times New Roman" w:eastAsia="Times New Roman" w:hAnsi="Times New Roman" w:cs="Times New Roman"/>
          <w:bCs/>
          <w:sz w:val="22"/>
        </w:rPr>
      </w:pPr>
      <w:r w:rsidRPr="00C775F7">
        <w:rPr>
          <w:rFonts w:ascii="Times New Roman" w:eastAsia="Times New Roman" w:hAnsi="Times New Roman" w:cs="Times New Roman"/>
          <w:bCs/>
          <w:sz w:val="22"/>
        </w:rPr>
        <w:t>Multiply the gradients with learning rate and add them to the input image</w:t>
      </w:r>
    </w:p>
    <w:p w14:paraId="132AB86A" w14:textId="3AF4AB2B" w:rsidR="00B76F51" w:rsidRPr="00C775F7" w:rsidRDefault="00A07A2A" w:rsidP="00C775F7">
      <w:pPr>
        <w:pStyle w:val="NormalWeb"/>
        <w:numPr>
          <w:ilvl w:val="0"/>
          <w:numId w:val="11"/>
        </w:numPr>
        <w:shd w:val="clear" w:color="auto" w:fill="FFFFFF"/>
        <w:spacing w:before="0" w:beforeAutospacing="0" w:after="195" w:afterAutospacing="0"/>
        <w:rPr>
          <w:rFonts w:ascii="Times New Roman" w:eastAsia="Times New Roman" w:hAnsi="Times New Roman" w:cs="Times New Roman"/>
          <w:bCs/>
          <w:sz w:val="22"/>
        </w:rPr>
      </w:pPr>
      <w:r>
        <w:rPr>
          <w:rFonts w:ascii="Times New Roman" w:eastAsia="Times New Roman" w:hAnsi="Times New Roman" w:cs="Times New Roman"/>
          <w:bCs/>
          <w:sz w:val="22"/>
        </w:rPr>
        <w:t>Repeat step 2 to 4 until you are</w:t>
      </w:r>
      <w:r w:rsidR="00B76F51" w:rsidRPr="00C775F7">
        <w:rPr>
          <w:rFonts w:ascii="Times New Roman" w:eastAsia="Times New Roman" w:hAnsi="Times New Roman" w:cs="Times New Roman"/>
          <w:bCs/>
          <w:sz w:val="22"/>
        </w:rPr>
        <w:t xml:space="preserve"> satisfied with the result</w:t>
      </w:r>
    </w:p>
    <w:p w14:paraId="68F16F8E" w14:textId="77777777" w:rsidR="00B76F51" w:rsidRDefault="00B76F51" w:rsidP="00B76F51"/>
    <w:p w14:paraId="11518B82" w14:textId="77777777"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Applying the algorithm iteratively on the output and applying some zooming after each iteration, helps the network to generate an endless stream of new impressions by exploring the set of things the it knows about. </w:t>
      </w:r>
    </w:p>
    <w:p w14:paraId="5961282E" w14:textId="66AD7409"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 xml:space="preserve">Let deep dive into the code to generate a hallucinogenic dreamy image. We will apply the following settings to the various layer of the pre-trained </w:t>
      </w:r>
      <w:r w:rsidRPr="00DE2292">
        <w:rPr>
          <w:rFonts w:ascii="Times New Roman" w:hAnsi="Times New Roman" w:cs="Times New Roman"/>
          <w:b/>
          <w:sz w:val="22"/>
        </w:rPr>
        <w:t>vgg16</w:t>
      </w:r>
      <w:r w:rsidRPr="00C775F7">
        <w:rPr>
          <w:rFonts w:ascii="Times New Roman" w:hAnsi="Times New Roman" w:cs="Times New Roman"/>
          <w:sz w:val="22"/>
        </w:rPr>
        <w:t xml:space="preserve"> model available in keras. Note instead of using pre-trained we can apply this setting to a fresh neural network architecture of your choice as well.</w:t>
      </w:r>
    </w:p>
    <w:p w14:paraId="7F4F62B8" w14:textId="77777777" w:rsidR="00B76F51" w:rsidRDefault="00B76F51" w:rsidP="00B76F51">
      <w:pPr>
        <w:rPr>
          <w:rFonts w:ascii="Helvetica" w:hAnsi="Helvetica"/>
          <w:bCs w:val="0"/>
          <w:color w:val="281B21"/>
          <w:shd w:val="clear" w:color="auto" w:fill="FFFFFF"/>
        </w:rPr>
      </w:pPr>
    </w:p>
    <w:p w14:paraId="238B3045" w14:textId="77777777" w:rsidR="00B76F51" w:rsidRDefault="00B76F51" w:rsidP="00D472E4">
      <w:pPr>
        <w:pStyle w:val="CodePACKT"/>
      </w:pPr>
      <w:r>
        <w:t>settings_preset = {</w:t>
      </w:r>
    </w:p>
    <w:p w14:paraId="2DC7919F" w14:textId="77777777" w:rsidR="00B76F51" w:rsidRDefault="00B76F51" w:rsidP="00D472E4">
      <w:pPr>
        <w:pStyle w:val="CodePACKT"/>
      </w:pPr>
      <w:r>
        <w:t xml:space="preserve">    'dreamy': {</w:t>
      </w:r>
    </w:p>
    <w:p w14:paraId="5C2A5056" w14:textId="77777777" w:rsidR="00B76F51" w:rsidRDefault="00B76F51" w:rsidP="00D472E4">
      <w:pPr>
        <w:pStyle w:val="CodePACKT"/>
      </w:pPr>
      <w:r>
        <w:t xml:space="preserve">        'features': {</w:t>
      </w:r>
    </w:p>
    <w:p w14:paraId="5E58C955" w14:textId="77777777" w:rsidR="00B76F51" w:rsidRDefault="00B76F51" w:rsidP="00D472E4">
      <w:pPr>
        <w:pStyle w:val="CodePACKT"/>
      </w:pPr>
      <w:r>
        <w:t xml:space="preserve">            'block5_conv1': 0.05,</w:t>
      </w:r>
    </w:p>
    <w:p w14:paraId="0F30B6C5" w14:textId="77777777" w:rsidR="00B76F51" w:rsidRDefault="00B76F51" w:rsidP="00D472E4">
      <w:pPr>
        <w:pStyle w:val="CodePACKT"/>
      </w:pPr>
      <w:r>
        <w:t xml:space="preserve">            'block5_conv2': 0.02</w:t>
      </w:r>
    </w:p>
    <w:p w14:paraId="5AE064D4" w14:textId="77777777" w:rsidR="00B76F51" w:rsidRDefault="00B76F51" w:rsidP="00D472E4">
      <w:pPr>
        <w:pStyle w:val="CodePACKT"/>
      </w:pPr>
      <w:r>
        <w:t xml:space="preserve">        },</w:t>
      </w:r>
    </w:p>
    <w:p w14:paraId="6D88FADF" w14:textId="77777777" w:rsidR="00B76F51" w:rsidRDefault="00B76F51" w:rsidP="00D472E4">
      <w:pPr>
        <w:pStyle w:val="CodePACKT"/>
      </w:pPr>
      <w:r>
        <w:t xml:space="preserve">        'continuity': 0.1,</w:t>
      </w:r>
    </w:p>
    <w:p w14:paraId="3B0D1F65" w14:textId="77777777" w:rsidR="00B76F51" w:rsidRDefault="00B76F51" w:rsidP="00D472E4">
      <w:pPr>
        <w:pStyle w:val="CodePACKT"/>
      </w:pPr>
      <w:r>
        <w:t xml:space="preserve">        'dream_l2': 0.02,</w:t>
      </w:r>
    </w:p>
    <w:p w14:paraId="017A2C34" w14:textId="77777777" w:rsidR="00B76F51" w:rsidRDefault="00B76F51" w:rsidP="00D472E4">
      <w:pPr>
        <w:pStyle w:val="CodePACKT"/>
      </w:pPr>
      <w:r>
        <w:t xml:space="preserve">        'jitter': 0</w:t>
      </w:r>
    </w:p>
    <w:p w14:paraId="46FE7772" w14:textId="15A7038A" w:rsidR="00B76F51" w:rsidRDefault="00D472E4" w:rsidP="00D472E4">
      <w:pPr>
        <w:pStyle w:val="CodePACKT"/>
      </w:pPr>
      <w:r>
        <w:t xml:space="preserve">    }</w:t>
      </w:r>
    </w:p>
    <w:p w14:paraId="2B391EDE" w14:textId="77777777" w:rsidR="00B76F51" w:rsidRDefault="00B76F51" w:rsidP="00D472E4">
      <w:pPr>
        <w:pStyle w:val="CodePACKT"/>
      </w:pPr>
      <w:r>
        <w:t>}</w:t>
      </w:r>
    </w:p>
    <w:p w14:paraId="4961F068" w14:textId="77777777" w:rsidR="00B76F51" w:rsidRDefault="00B76F51" w:rsidP="00B76F51"/>
    <w:p w14:paraId="4D50A3BE" w14:textId="77777777" w:rsidR="00B76F51" w:rsidRDefault="00B76F51" w:rsidP="000F1381">
      <w:pPr>
        <w:pStyle w:val="CodePACKT"/>
      </w:pPr>
      <w:r>
        <w:t>settings = settings_preset['dreamy']</w:t>
      </w:r>
    </w:p>
    <w:p w14:paraId="29A68153" w14:textId="77777777" w:rsidR="00B76F51" w:rsidRDefault="00B76F51" w:rsidP="00B76F51"/>
    <w:p w14:paraId="73BC03B3" w14:textId="0730A8FE"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 xml:space="preserve">This utility </w:t>
      </w:r>
      <w:r w:rsidR="00DE2292" w:rsidRPr="00C775F7">
        <w:rPr>
          <w:rFonts w:ascii="Times New Roman" w:hAnsi="Times New Roman" w:cs="Times New Roman"/>
          <w:sz w:val="22"/>
        </w:rPr>
        <w:t>function basically</w:t>
      </w:r>
      <w:r w:rsidRPr="00C775F7">
        <w:rPr>
          <w:rFonts w:ascii="Times New Roman" w:hAnsi="Times New Roman" w:cs="Times New Roman"/>
          <w:sz w:val="22"/>
        </w:rPr>
        <w:t xml:space="preserve"> </w:t>
      </w:r>
      <w:r w:rsidR="00FF1DBC" w:rsidRPr="00C775F7">
        <w:rPr>
          <w:rFonts w:ascii="Times New Roman" w:hAnsi="Times New Roman" w:cs="Times New Roman"/>
          <w:sz w:val="22"/>
        </w:rPr>
        <w:t>loads</w:t>
      </w:r>
      <w:r w:rsidRPr="00C775F7">
        <w:rPr>
          <w:rFonts w:ascii="Times New Roman" w:hAnsi="Times New Roman" w:cs="Times New Roman"/>
          <w:sz w:val="22"/>
        </w:rPr>
        <w:t>, resize and format images to appropriate tensors format.</w:t>
      </w:r>
    </w:p>
    <w:p w14:paraId="0EE6CCDC" w14:textId="77777777" w:rsidR="00B76F51" w:rsidRDefault="00B76F51" w:rsidP="00D472E4">
      <w:pPr>
        <w:pStyle w:val="CodePACKT"/>
      </w:pPr>
      <w:r>
        <w:t>def preprocess_image(image_path):</w:t>
      </w:r>
    </w:p>
    <w:p w14:paraId="474DDDE0" w14:textId="77777777" w:rsidR="00B76F51" w:rsidRDefault="00B76F51" w:rsidP="00D472E4">
      <w:pPr>
        <w:pStyle w:val="CodePACKT"/>
      </w:pPr>
      <w:r>
        <w:t xml:space="preserve">    img = load_img(image_path, target_size=(img_height, img_width))</w:t>
      </w:r>
    </w:p>
    <w:p w14:paraId="1145BEEF" w14:textId="77777777" w:rsidR="00B76F51" w:rsidRDefault="00B76F51" w:rsidP="00D472E4">
      <w:pPr>
        <w:pStyle w:val="CodePACKT"/>
      </w:pPr>
      <w:r>
        <w:t xml:space="preserve">    img = img_to_array(img)</w:t>
      </w:r>
    </w:p>
    <w:p w14:paraId="3BBA8129" w14:textId="77777777" w:rsidR="00B76F51" w:rsidRDefault="00B76F51" w:rsidP="00D472E4">
      <w:pPr>
        <w:pStyle w:val="CodePACKT"/>
      </w:pPr>
      <w:r>
        <w:t xml:space="preserve">    img = np.expand_dims(img, axis=0)</w:t>
      </w:r>
    </w:p>
    <w:p w14:paraId="7CF9CD6B" w14:textId="77777777" w:rsidR="00B76F51" w:rsidRDefault="00B76F51" w:rsidP="00D472E4">
      <w:pPr>
        <w:pStyle w:val="CodePACKT"/>
      </w:pPr>
      <w:r>
        <w:t xml:space="preserve">    img = vgg16.preprocess_input(img)</w:t>
      </w:r>
    </w:p>
    <w:p w14:paraId="164A85AC" w14:textId="77777777" w:rsidR="00B76F51" w:rsidRDefault="00B76F51" w:rsidP="00D472E4">
      <w:pPr>
        <w:pStyle w:val="CodePACKT"/>
      </w:pPr>
      <w:r>
        <w:t xml:space="preserve">    return img</w:t>
      </w:r>
    </w:p>
    <w:p w14:paraId="43F6DE71" w14:textId="77777777" w:rsidR="00B76F51" w:rsidRDefault="00B76F51" w:rsidP="00D472E4">
      <w:pPr>
        <w:pStyle w:val="CodePACKT"/>
      </w:pPr>
    </w:p>
    <w:p w14:paraId="70C06F69" w14:textId="77777777"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Then we calculate the continuity loss to give image a local coherence and avoid messy blurs that looks like a variant of the total variation loss discussed in the paper (</w:t>
      </w:r>
      <w:r w:rsidRPr="00A00C16">
        <w:rPr>
          <w:rStyle w:val="URLPACKT"/>
          <w:bCs w:val="0"/>
        </w:rPr>
        <w:t>http://www.robots.ox.ac.uk/~vedaldi/assets/pubs/mahendran15understanding.pdf</w:t>
      </w:r>
      <w:r w:rsidRPr="00C775F7">
        <w:rPr>
          <w:rFonts w:ascii="Times New Roman" w:hAnsi="Times New Roman" w:cs="Times New Roman"/>
          <w:sz w:val="22"/>
        </w:rPr>
        <w:t>)</w:t>
      </w:r>
    </w:p>
    <w:p w14:paraId="217F1199" w14:textId="77777777" w:rsidR="00B76F51" w:rsidRDefault="00B76F51" w:rsidP="00B76F51"/>
    <w:p w14:paraId="22D2D733" w14:textId="77777777" w:rsidR="00B76F51" w:rsidRDefault="00B76F51" w:rsidP="00D472E4">
      <w:pPr>
        <w:pStyle w:val="CodePACKT"/>
      </w:pPr>
      <w:r>
        <w:t>def continuity_loss(x):</w:t>
      </w:r>
    </w:p>
    <w:p w14:paraId="0D969759" w14:textId="77777777" w:rsidR="00B76F51" w:rsidRDefault="00B76F51" w:rsidP="00D472E4">
      <w:pPr>
        <w:pStyle w:val="CodePACKT"/>
      </w:pPr>
      <w:r>
        <w:t xml:space="preserve">    assert K.ndim(x) == 4</w:t>
      </w:r>
    </w:p>
    <w:p w14:paraId="6538E04F" w14:textId="77777777" w:rsidR="00B76F51" w:rsidRDefault="00B76F51" w:rsidP="00D472E4">
      <w:pPr>
        <w:pStyle w:val="CodePACKT"/>
      </w:pPr>
      <w:r>
        <w:t xml:space="preserve">    a = K.square(x[:, :img_height-1, :img_width-1, :] -</w:t>
      </w:r>
    </w:p>
    <w:p w14:paraId="520232A1" w14:textId="77777777" w:rsidR="00B76F51" w:rsidRDefault="00B76F51" w:rsidP="00D472E4">
      <w:pPr>
        <w:pStyle w:val="CodePACKT"/>
      </w:pPr>
      <w:r>
        <w:t xml:space="preserve">                 x[:, 1:, :img_width-1, :])</w:t>
      </w:r>
    </w:p>
    <w:p w14:paraId="395D34F6" w14:textId="77777777" w:rsidR="00B76F51" w:rsidRDefault="00B76F51" w:rsidP="00D472E4">
      <w:pPr>
        <w:pStyle w:val="CodePACKT"/>
      </w:pPr>
      <w:r>
        <w:t xml:space="preserve">    b = K.square(x[:, :img_height-1, :img_width-1, :] -</w:t>
      </w:r>
    </w:p>
    <w:p w14:paraId="47C59F7A" w14:textId="77777777" w:rsidR="00B76F51" w:rsidRDefault="00B76F51" w:rsidP="00D472E4">
      <w:pPr>
        <w:pStyle w:val="CodePACKT"/>
      </w:pPr>
      <w:r>
        <w:t xml:space="preserve">                 x[:, :img_height-1, 1:, :])</w:t>
      </w:r>
    </w:p>
    <w:p w14:paraId="0383EA8F" w14:textId="77777777" w:rsidR="00B76F51" w:rsidRDefault="00B76F51" w:rsidP="00D472E4">
      <w:pPr>
        <w:pStyle w:val="CodePACKT"/>
      </w:pPr>
    </w:p>
    <w:p w14:paraId="42F78731" w14:textId="68F3D469" w:rsidR="00B76F51" w:rsidRDefault="00B76F51" w:rsidP="009D63C9">
      <w:pPr>
        <w:pStyle w:val="CodePACKT"/>
      </w:pPr>
      <w:r>
        <w:t xml:space="preserve"># (a+b) is the squared spatial gradient, 1.25 is a hyperparameter </w:t>
      </w:r>
      <w:r w:rsidR="009D63C9">
        <w:t xml:space="preserve"># </w:t>
      </w:r>
      <w:r>
        <w:t>that should</w:t>
      </w:r>
      <w:r w:rsidR="009D63C9">
        <w:t xml:space="preserve"> </w:t>
      </w:r>
      <w:r>
        <w:t>be &gt;1.0 as discussed in the aforementioned paper</w:t>
      </w:r>
    </w:p>
    <w:p w14:paraId="2D0A4C14" w14:textId="77777777" w:rsidR="00B76F51" w:rsidRDefault="00B76F51" w:rsidP="00D472E4">
      <w:pPr>
        <w:pStyle w:val="CodePACKT"/>
      </w:pPr>
      <w:r>
        <w:t xml:space="preserve">    return K.sum(K.pow(a+b, 1.25))</w:t>
      </w:r>
    </w:p>
    <w:p w14:paraId="7F15569B" w14:textId="77777777" w:rsidR="00B76F51" w:rsidRDefault="00B76F51" w:rsidP="00B76F51"/>
    <w:p w14:paraId="095514A7" w14:textId="5464AE78" w:rsidR="00B76F51" w:rsidRDefault="00B76F51" w:rsidP="00B76F51">
      <w:r>
        <w:t>Next, we will load the vgg1</w:t>
      </w:r>
      <w:r w:rsidR="009D63C9">
        <w:t>6 model with pretrained weights.</w:t>
      </w:r>
    </w:p>
    <w:p w14:paraId="5E939DE7" w14:textId="77777777" w:rsidR="009D63C9" w:rsidRDefault="009D63C9" w:rsidP="00B76F51"/>
    <w:p w14:paraId="2005FA8D" w14:textId="77777777" w:rsidR="00B76F51" w:rsidRDefault="00B76F51" w:rsidP="009D63C9">
      <w:pPr>
        <w:pStyle w:val="CodePACKT"/>
      </w:pPr>
      <w:r>
        <w:t>model = vgg16.VGG16(input_tensor=dream, weights='imagenet', include_top=False)</w:t>
      </w:r>
    </w:p>
    <w:p w14:paraId="2069A953" w14:textId="77777777" w:rsidR="00B76F51" w:rsidRDefault="00B76F51" w:rsidP="00B76F51"/>
    <w:p w14:paraId="10918E2D" w14:textId="77777777"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After that we will add the L2 norm of the features of a layer to the loss and then add continuity loss to give the image local coherence followed by adding again L2 norm to loss in-order to prevents pixels from taking very high values and then compute the gradients of the dream with respect to the loss.</w:t>
      </w:r>
    </w:p>
    <w:p w14:paraId="3B081097" w14:textId="77777777" w:rsidR="00B76F51" w:rsidRDefault="00B76F51" w:rsidP="00B76F51"/>
    <w:p w14:paraId="3F714C32" w14:textId="77777777" w:rsidR="00B76F51" w:rsidRDefault="00B76F51" w:rsidP="00D472E4">
      <w:pPr>
        <w:pStyle w:val="CodePACKT"/>
      </w:pPr>
      <w:r>
        <w:t>loss += settings['continuity'] * continuity_loss(dream) / np.prod(img_size)</w:t>
      </w:r>
    </w:p>
    <w:p w14:paraId="7884DDBF" w14:textId="77777777" w:rsidR="00B76F51" w:rsidRDefault="00B76F51" w:rsidP="00D472E4">
      <w:pPr>
        <w:pStyle w:val="CodePACKT"/>
      </w:pPr>
      <w:r>
        <w:t>loss += settings['dream_l2'] * K.sum(K.square(dream)) / np.prod(img_size)</w:t>
      </w:r>
    </w:p>
    <w:p w14:paraId="1C3BE273" w14:textId="77777777" w:rsidR="00B76F51" w:rsidRDefault="00B76F51" w:rsidP="00D472E4">
      <w:pPr>
        <w:pStyle w:val="CodePACKT"/>
      </w:pPr>
      <w:r>
        <w:t>grads = K.gradients(loss, dream)</w:t>
      </w:r>
    </w:p>
    <w:p w14:paraId="406B0535" w14:textId="77777777" w:rsidR="00B76F51" w:rsidRDefault="00B76F51" w:rsidP="00B76F51"/>
    <w:p w14:paraId="64B39B44" w14:textId="77777777" w:rsidR="00B76F51" w:rsidRPr="00C775F7" w:rsidRDefault="00B76F51" w:rsidP="00B76F51">
      <w:pPr>
        <w:rPr>
          <w:rFonts w:ascii="Times New Roman" w:hAnsi="Times New Roman" w:cs="Times New Roman"/>
          <w:sz w:val="22"/>
        </w:rPr>
      </w:pPr>
      <w:r w:rsidRPr="00C775F7">
        <w:rPr>
          <w:rFonts w:ascii="Times New Roman" w:hAnsi="Times New Roman" w:cs="Times New Roman"/>
          <w:sz w:val="22"/>
        </w:rPr>
        <w:t>Finally, we will add a random jitter to the input image and run the L-BFGS optimizer over the pixels of the generated image to minimize the loss.</w:t>
      </w:r>
    </w:p>
    <w:p w14:paraId="595877D0" w14:textId="77777777" w:rsidR="00B76F51" w:rsidRDefault="00B76F51" w:rsidP="00B76F51">
      <w:r>
        <w:t xml:space="preserve"> </w:t>
      </w:r>
    </w:p>
    <w:p w14:paraId="31F946EC" w14:textId="436E10F4" w:rsidR="00B76F51" w:rsidRDefault="00B76F51" w:rsidP="009D63C9">
      <w:pPr>
        <w:pStyle w:val="CodePACKT"/>
        <w:ind w:left="0"/>
      </w:pPr>
      <w:r>
        <w:t>random_jitter = (settings['jitter']*2) * (np.random.random(img_size)-0.5)</w:t>
      </w:r>
    </w:p>
    <w:p w14:paraId="432295D7" w14:textId="708D38AE" w:rsidR="00B76F51" w:rsidRDefault="00B76F51" w:rsidP="009D63C9">
      <w:pPr>
        <w:pStyle w:val="CodePACKT"/>
        <w:ind w:left="0"/>
      </w:pPr>
      <w:r>
        <w:t>x += random_jitter</w:t>
      </w:r>
    </w:p>
    <w:p w14:paraId="20DB253C" w14:textId="77777777" w:rsidR="00B76F51" w:rsidRDefault="00B76F51" w:rsidP="00D472E4">
      <w:pPr>
        <w:pStyle w:val="CodePACKT"/>
      </w:pPr>
    </w:p>
    <w:p w14:paraId="12303741" w14:textId="74C45575" w:rsidR="00B76F51" w:rsidRDefault="00B76F51" w:rsidP="009D63C9">
      <w:pPr>
        <w:pStyle w:val="CodePACKT"/>
        <w:ind w:left="0"/>
      </w:pPr>
      <w:r>
        <w:t xml:space="preserve"># run L-BFGS </w:t>
      </w:r>
    </w:p>
    <w:p w14:paraId="5EC484E4" w14:textId="2B0F5939" w:rsidR="00B76F51" w:rsidRDefault="00B76F51" w:rsidP="009D63C9">
      <w:pPr>
        <w:pStyle w:val="CodePACKT"/>
        <w:ind w:left="0"/>
      </w:pPr>
      <w:r>
        <w:t>x, min_val, info = fmin_l_bfgs_b(evaluator.loss, x.flatten(),</w:t>
      </w:r>
    </w:p>
    <w:p w14:paraId="342AF539" w14:textId="29071586" w:rsidR="00B76F51" w:rsidRDefault="00B76F51" w:rsidP="00D472E4">
      <w:pPr>
        <w:pStyle w:val="CodePACKT"/>
      </w:pPr>
      <w:r>
        <w:t xml:space="preserve">     </w:t>
      </w:r>
      <w:r w:rsidR="009D63C9">
        <w:t xml:space="preserve">                         </w:t>
      </w:r>
      <w:r>
        <w:t>fprime=evaluator.grads, maxfun=7)</w:t>
      </w:r>
    </w:p>
    <w:p w14:paraId="1316032B" w14:textId="77777777" w:rsidR="00B76F51" w:rsidRPr="00C775F7" w:rsidRDefault="00B76F51" w:rsidP="00B76F51">
      <w:pPr>
        <w:rPr>
          <w:rFonts w:ascii="Times New Roman" w:hAnsi="Times New Roman" w:cs="Times New Roman"/>
          <w:sz w:val="22"/>
        </w:rPr>
      </w:pPr>
    </w:p>
    <w:p w14:paraId="4E8445B0" w14:textId="3D140AFA" w:rsidR="00B76F51" w:rsidRDefault="00B76F51" w:rsidP="00B76F51">
      <w:pPr>
        <w:rPr>
          <w:rFonts w:ascii="Times New Roman" w:hAnsi="Times New Roman" w:cs="Times New Roman"/>
          <w:sz w:val="22"/>
        </w:rPr>
      </w:pPr>
      <w:r w:rsidRPr="00C775F7">
        <w:rPr>
          <w:rFonts w:ascii="Times New Roman" w:hAnsi="Times New Roman" w:cs="Times New Roman"/>
          <w:sz w:val="22"/>
        </w:rPr>
        <w:t>At the end, we will decode the dream and save it in output image file</w:t>
      </w:r>
      <w:r w:rsidR="008478D8">
        <w:rPr>
          <w:rFonts w:ascii="Times New Roman" w:hAnsi="Times New Roman" w:cs="Times New Roman"/>
          <w:sz w:val="22"/>
        </w:rPr>
        <w:t>.</w:t>
      </w:r>
    </w:p>
    <w:p w14:paraId="4831E466" w14:textId="77777777" w:rsidR="008478D8" w:rsidRPr="00C775F7" w:rsidRDefault="008478D8" w:rsidP="00B76F51">
      <w:pPr>
        <w:rPr>
          <w:rFonts w:ascii="Times New Roman" w:hAnsi="Times New Roman" w:cs="Times New Roman"/>
          <w:sz w:val="22"/>
        </w:rPr>
      </w:pPr>
    </w:p>
    <w:p w14:paraId="43724C33" w14:textId="77777777" w:rsidR="00B76F51" w:rsidRDefault="00B76F51" w:rsidP="00D472E4">
      <w:pPr>
        <w:pStyle w:val="CodePACKT"/>
      </w:pPr>
      <w:r>
        <w:t xml:space="preserve">    x = x.reshape(img_size)</w:t>
      </w:r>
    </w:p>
    <w:p w14:paraId="12E22383" w14:textId="77777777" w:rsidR="00B76F51" w:rsidRDefault="00B76F51" w:rsidP="00D472E4">
      <w:pPr>
        <w:pStyle w:val="CodePACKT"/>
      </w:pPr>
      <w:r>
        <w:lastRenderedPageBreak/>
        <w:t xml:space="preserve">    x -= random_jitter</w:t>
      </w:r>
    </w:p>
    <w:p w14:paraId="08790A0C" w14:textId="77777777" w:rsidR="00B76F51" w:rsidRDefault="00B76F51" w:rsidP="00D472E4">
      <w:pPr>
        <w:pStyle w:val="CodePACKT"/>
      </w:pPr>
      <w:r>
        <w:t xml:space="preserve">    img = deprocess_image(np.copy(x))</w:t>
      </w:r>
    </w:p>
    <w:p w14:paraId="26831D57" w14:textId="77777777" w:rsidR="00B76F51" w:rsidRDefault="00B76F51" w:rsidP="00D472E4">
      <w:pPr>
        <w:pStyle w:val="CodePACKT"/>
      </w:pPr>
      <w:r>
        <w:t xml:space="preserve">    fn = result_prefix + '_at_iteration_%d.png' % i</w:t>
      </w:r>
    </w:p>
    <w:p w14:paraId="0F09682D" w14:textId="77777777" w:rsidR="00B76F51" w:rsidRDefault="00B76F51" w:rsidP="00D472E4">
      <w:pPr>
        <w:pStyle w:val="CodePACKT"/>
      </w:pPr>
      <w:r>
        <w:t xml:space="preserve">    imsave(fn, img)</w:t>
      </w:r>
    </w:p>
    <w:p w14:paraId="76EE4A74" w14:textId="77777777" w:rsidR="00B76F51" w:rsidRDefault="00B76F51" w:rsidP="00B76F51"/>
    <w:p w14:paraId="2EAB489D" w14:textId="52A00FC8" w:rsidR="00B76F51" w:rsidRDefault="00B76F51" w:rsidP="00B76F51">
      <w:pPr>
        <w:rPr>
          <w:rFonts w:ascii="Times New Roman" w:hAnsi="Times New Roman" w:cs="Times New Roman"/>
          <w:sz w:val="22"/>
        </w:rPr>
      </w:pPr>
      <w:r w:rsidRPr="00C775F7">
        <w:rPr>
          <w:rFonts w:ascii="Times New Roman" w:hAnsi="Times New Roman" w:cs="Times New Roman"/>
          <w:sz w:val="22"/>
        </w:rPr>
        <w:t xml:space="preserve">The </w:t>
      </w:r>
      <w:r w:rsidR="00C65526">
        <w:rPr>
          <w:rFonts w:ascii="Times New Roman" w:hAnsi="Times New Roman" w:cs="Times New Roman"/>
          <w:sz w:val="22"/>
        </w:rPr>
        <w:t xml:space="preserve">dreamy </w:t>
      </w:r>
      <w:r w:rsidRPr="00C775F7">
        <w:rPr>
          <w:rFonts w:ascii="Times New Roman" w:hAnsi="Times New Roman" w:cs="Times New Roman"/>
          <w:sz w:val="22"/>
        </w:rPr>
        <w:t xml:space="preserve">output </w:t>
      </w:r>
      <w:r w:rsidR="00C65526">
        <w:rPr>
          <w:rFonts w:ascii="Times New Roman" w:hAnsi="Times New Roman" w:cs="Times New Roman"/>
          <w:sz w:val="22"/>
        </w:rPr>
        <w:t xml:space="preserve">generated </w:t>
      </w:r>
      <w:r w:rsidR="003852B2">
        <w:rPr>
          <w:rFonts w:ascii="Times New Roman" w:hAnsi="Times New Roman" w:cs="Times New Roman"/>
          <w:sz w:val="22"/>
        </w:rPr>
        <w:t xml:space="preserve">just </w:t>
      </w:r>
      <w:r w:rsidRPr="00C775F7">
        <w:rPr>
          <w:rFonts w:ascii="Times New Roman" w:hAnsi="Times New Roman" w:cs="Times New Roman"/>
          <w:sz w:val="22"/>
        </w:rPr>
        <w:t>after 5 iterations is shown below:</w:t>
      </w:r>
    </w:p>
    <w:p w14:paraId="3EC03EB4" w14:textId="4F15792E" w:rsidR="0007042F" w:rsidRPr="001D2A68" w:rsidRDefault="00F75B93" w:rsidP="00B76F51">
      <w:pPr>
        <w:rPr>
          <w:rFonts w:ascii="Tahoma" w:hAnsi="Tahoma" w:cs="Tahoma"/>
          <w:sz w:val="16"/>
          <w:szCs w:val="16"/>
        </w:rPr>
      </w:pPr>
      <w:r w:rsidRPr="001D2A68">
        <w:rPr>
          <w:rFonts w:ascii="Tahoma" w:hAnsi="Tahoma" w:cs="Tahoma"/>
          <w:noProof/>
          <w:sz w:val="16"/>
          <w:szCs w:val="16"/>
        </w:rPr>
        <w:drawing>
          <wp:inline distT="0" distB="0" distL="0" distR="0" wp14:anchorId="02E06AAA" wp14:editId="3D960190">
            <wp:extent cx="6400557" cy="3559175"/>
            <wp:effectExtent l="0" t="0" r="635" b="0"/>
            <wp:docPr id="10" name="Picture 10" descr="../../B08086_0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08086_04_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5726" cy="3595414"/>
                    </a:xfrm>
                    <a:prstGeom prst="rect">
                      <a:avLst/>
                    </a:prstGeom>
                    <a:noFill/>
                    <a:ln>
                      <a:noFill/>
                    </a:ln>
                  </pic:spPr>
                </pic:pic>
              </a:graphicData>
            </a:graphic>
          </wp:inline>
        </w:drawing>
      </w:r>
    </w:p>
    <w:p w14:paraId="105E8F1E" w14:textId="5930FFC4" w:rsidR="006269A5" w:rsidRPr="00690EC3" w:rsidRDefault="006269A5" w:rsidP="006269A5">
      <w:pPr>
        <w:shd w:val="clear" w:color="auto" w:fill="FFFFFF"/>
        <w:spacing w:before="100" w:beforeAutospacing="1" w:after="100" w:afterAutospacing="1"/>
        <w:rPr>
          <w:rFonts w:ascii="Times New Roman" w:hAnsi="Times New Roman" w:cs="Tahoma"/>
          <w:bCs w:val="0"/>
          <w:sz w:val="16"/>
          <w:szCs w:val="16"/>
          <w:lang w:val="en-GB"/>
        </w:rPr>
      </w:pPr>
      <w:r>
        <w:rPr>
          <w:rFonts w:ascii="Times New Roman" w:hAnsi="Times New Roman" w:cs="Tahoma"/>
          <w:bCs w:val="0"/>
          <w:sz w:val="16"/>
          <w:szCs w:val="16"/>
          <w:lang w:val="en-GB"/>
        </w:rPr>
        <w:t>Figure-6</w:t>
      </w:r>
      <w:r w:rsidRPr="00690EC3">
        <w:rPr>
          <w:rFonts w:ascii="Times New Roman" w:hAnsi="Times New Roman" w:cs="Tahoma"/>
          <w:bCs w:val="0"/>
          <w:sz w:val="16"/>
          <w:szCs w:val="16"/>
          <w:lang w:val="en-GB"/>
        </w:rPr>
        <w:t xml:space="preserve">: </w:t>
      </w:r>
      <w:r>
        <w:rPr>
          <w:rFonts w:ascii="Times New Roman" w:hAnsi="Times New Roman" w:cs="Tahoma"/>
          <w:bCs w:val="0"/>
          <w:sz w:val="16"/>
          <w:szCs w:val="16"/>
          <w:lang w:val="en-GB"/>
        </w:rPr>
        <w:t>Left showing the original input image and Right showing the dreamy artistic image created by deep dream</w:t>
      </w:r>
    </w:p>
    <w:p w14:paraId="16A52DB2" w14:textId="4AEED408" w:rsidR="006269A5" w:rsidRPr="00690EC3" w:rsidRDefault="006269A5" w:rsidP="006269A5">
      <w:pPr>
        <w:shd w:val="clear" w:color="auto" w:fill="FFFFFF"/>
        <w:spacing w:before="100" w:beforeAutospacing="1" w:after="100" w:afterAutospacing="1"/>
        <w:rPr>
          <w:rFonts w:cs="Times New Roman"/>
          <w:b/>
          <w:bCs w:val="0"/>
          <w:color w:val="FF0000"/>
          <w:sz w:val="28"/>
          <w:szCs w:val="28"/>
        </w:rPr>
      </w:pPr>
      <w:r>
        <w:rPr>
          <w:rFonts w:cs="Times New Roman"/>
          <w:b/>
          <w:bCs w:val="0"/>
          <w:color w:val="FF0000"/>
          <w:sz w:val="28"/>
          <w:szCs w:val="28"/>
        </w:rPr>
        <w:t>B08086_04_19</w:t>
      </w:r>
      <w:r w:rsidRPr="00690EC3">
        <w:rPr>
          <w:rFonts w:cs="Times New Roman"/>
          <w:b/>
          <w:bCs w:val="0"/>
          <w:color w:val="FF0000"/>
          <w:sz w:val="28"/>
          <w:szCs w:val="28"/>
        </w:rPr>
        <w:t>.png</w:t>
      </w:r>
    </w:p>
    <w:p w14:paraId="72039E0C" w14:textId="58B22377" w:rsidR="00B76F51" w:rsidRPr="00CC4441" w:rsidRDefault="00CC4441" w:rsidP="00CC4441">
      <w:pPr>
        <w:pStyle w:val="Heading2"/>
        <w:rPr>
          <w:rFonts w:eastAsiaTheme="minorHAnsi"/>
        </w:rPr>
      </w:pPr>
      <w:r w:rsidRPr="00CC4441">
        <w:rPr>
          <w:rFonts w:eastAsiaTheme="minorHAnsi"/>
        </w:rPr>
        <w:t>Generate handwritten digits with VAE using Tensorflow</w:t>
      </w:r>
    </w:p>
    <w:p w14:paraId="317EB022" w14:textId="13DCEDE4" w:rsidR="00B76F51" w:rsidRPr="00787851" w:rsidRDefault="00703E1D" w:rsidP="00B76F51">
      <w:pPr>
        <w:rPr>
          <w:rFonts w:ascii="Times New Roman" w:hAnsi="Times New Roman" w:cs="Times New Roman"/>
          <w:sz w:val="22"/>
        </w:rPr>
      </w:pPr>
      <w:r>
        <w:rPr>
          <w:rFonts w:ascii="Times New Roman" w:hAnsi="Times New Roman" w:cs="Times New Roman"/>
          <w:sz w:val="22"/>
        </w:rPr>
        <w:t>The </w:t>
      </w:r>
      <w:r w:rsidRPr="00703E1D">
        <w:rPr>
          <w:rFonts w:ascii="Times New Roman" w:hAnsi="Times New Roman" w:cs="Times New Roman"/>
          <w:b/>
          <w:sz w:val="22"/>
        </w:rPr>
        <w:t>Variational Autoencoder </w:t>
      </w:r>
      <w:r>
        <w:rPr>
          <w:rFonts w:ascii="Times New Roman" w:hAnsi="Times New Roman" w:cs="Times New Roman"/>
          <w:sz w:val="22"/>
        </w:rPr>
        <w:t xml:space="preserve">or </w:t>
      </w:r>
      <w:r w:rsidR="00B76F51" w:rsidRPr="00703E1D">
        <w:rPr>
          <w:rFonts w:ascii="Times New Roman" w:hAnsi="Times New Roman" w:cs="Times New Roman"/>
          <w:b/>
          <w:sz w:val="22"/>
        </w:rPr>
        <w:t>VAE</w:t>
      </w:r>
      <w:r w:rsidR="00B76F51" w:rsidRPr="00D12772">
        <w:rPr>
          <w:rFonts w:ascii="Times New Roman" w:hAnsi="Times New Roman" w:cs="Times New Roman"/>
          <w:sz w:val="22"/>
        </w:rPr>
        <w:t xml:space="preserve"> nicely synthesizes unsupervised learning </w:t>
      </w:r>
      <w:r w:rsidR="00CC4441" w:rsidRPr="00D12772">
        <w:rPr>
          <w:rFonts w:ascii="Times New Roman" w:hAnsi="Times New Roman" w:cs="Times New Roman"/>
          <w:sz w:val="22"/>
        </w:rPr>
        <w:t>with variational</w:t>
      </w:r>
      <w:r w:rsidR="00B76F51" w:rsidRPr="00D12772">
        <w:rPr>
          <w:rFonts w:ascii="Times New Roman" w:hAnsi="Times New Roman" w:cs="Times New Roman"/>
          <w:sz w:val="22"/>
        </w:rPr>
        <w:t xml:space="preserve"> Bayesian methods into a sleek package. It applies a probabilistic turn on the basic autoencoder approach by treating inputs, hidden representations, and reconstructed outputs as probabilistic random variables within a directed graphical model. </w:t>
      </w:r>
    </w:p>
    <w:p w14:paraId="4DD67004" w14:textId="42689743" w:rsidR="00B76F51" w:rsidRPr="009D63C9" w:rsidRDefault="00B76F51" w:rsidP="00B76F51">
      <w:pPr>
        <w:rPr>
          <w:rFonts w:ascii="Times New Roman" w:hAnsi="Times New Roman" w:cs="Times New Roman"/>
          <w:sz w:val="22"/>
        </w:rPr>
      </w:pPr>
      <w:r w:rsidRPr="00D12772">
        <w:rPr>
          <w:rFonts w:ascii="Times New Roman" w:hAnsi="Times New Roman" w:cs="Times New Roman"/>
          <w:sz w:val="22"/>
        </w:rPr>
        <w:t xml:space="preserve">From </w:t>
      </w:r>
      <w:hyperlink r:id="rId31" w:history="1">
        <w:r w:rsidRPr="00D12772">
          <w:rPr>
            <w:rFonts w:ascii="Times New Roman" w:hAnsi="Times New Roman" w:cs="Times New Roman"/>
            <w:sz w:val="22"/>
          </w:rPr>
          <w:t>Bayesian</w:t>
        </w:r>
      </w:hyperlink>
      <w:r w:rsidRPr="00D12772">
        <w:rPr>
          <w:rFonts w:ascii="Times New Roman" w:hAnsi="Times New Roman" w:cs="Times New Roman"/>
          <w:sz w:val="22"/>
        </w:rPr>
        <w:t xml:space="preserve"> perspective, the encoder becomes a variational inference network, that maps the observed inputs to posterior distributions over latent space, and the decoder </w:t>
      </w:r>
      <w:r w:rsidRPr="00D12772">
        <w:rPr>
          <w:rFonts w:ascii="Times New Roman" w:hAnsi="Times New Roman" w:cs="Times New Roman"/>
          <w:sz w:val="22"/>
        </w:rPr>
        <w:lastRenderedPageBreak/>
        <w:t>becomes a generative</w:t>
      </w:r>
      <w:r w:rsidRPr="00D12772">
        <w:rPr>
          <w:rFonts w:ascii="Times New Roman" w:hAnsi="Times New Roman" w:cs="Times New Roman"/>
          <w:i/>
          <w:iCs/>
          <w:sz w:val="22"/>
        </w:rPr>
        <w:t xml:space="preserve"> network</w:t>
      </w:r>
      <w:r w:rsidRPr="00D12772">
        <w:rPr>
          <w:rFonts w:ascii="Times New Roman" w:hAnsi="Times New Roman" w:cs="Times New Roman"/>
          <w:sz w:val="22"/>
        </w:rPr>
        <w:t>, that maps the arbitrary latent coordinates back to distributions over the original data space.</w:t>
      </w:r>
    </w:p>
    <w:p w14:paraId="369432F4" w14:textId="0FD18BDA" w:rsidR="00B76F51" w:rsidRPr="009D63C9" w:rsidRDefault="00B76F51" w:rsidP="009D63C9">
      <w:pPr>
        <w:pStyle w:val="Heading2"/>
        <w:rPr>
          <w:rFonts w:eastAsiaTheme="minorHAnsi"/>
        </w:rPr>
      </w:pPr>
      <w:r w:rsidRPr="009D63C9">
        <w:rPr>
          <w:rFonts w:eastAsiaTheme="minorHAnsi"/>
        </w:rPr>
        <w:t>Real world Analogy</w:t>
      </w:r>
      <w:r w:rsidR="009D63C9" w:rsidRPr="009D63C9">
        <w:rPr>
          <w:rFonts w:eastAsiaTheme="minorHAnsi"/>
        </w:rPr>
        <w:t xml:space="preserve"> of VAE</w:t>
      </w:r>
    </w:p>
    <w:p w14:paraId="6E738AE3" w14:textId="77777777" w:rsidR="00B76F51" w:rsidRPr="00D12772" w:rsidRDefault="00B76F51" w:rsidP="00B76F51">
      <w:pPr>
        <w:rPr>
          <w:rFonts w:ascii="Times New Roman" w:hAnsi="Times New Roman" w:cs="Times New Roman"/>
          <w:sz w:val="22"/>
        </w:rPr>
      </w:pPr>
      <w:r w:rsidRPr="00D12772">
        <w:rPr>
          <w:rFonts w:ascii="Times New Roman" w:hAnsi="Times New Roman" w:cs="Times New Roman"/>
          <w:sz w:val="22"/>
        </w:rPr>
        <w:t xml:space="preserve">Let say we want to generate a data (an animal) and a good way of doing is to first to decide, what kind of data we want to generate, before actually generating the data. So, we must imagine some criteria about representing the animal- like it should have 4 legs and be able to swim. One we have those criteria, we can then generate the animal by sampling from animal kingdom. Our imagination criteria are analogous to </w:t>
      </w:r>
      <w:r w:rsidRPr="00D12772">
        <w:rPr>
          <w:rFonts w:ascii="Times New Roman" w:hAnsi="Times New Roman" w:cs="Times New Roman"/>
          <w:b/>
          <w:bCs w:val="0"/>
          <w:sz w:val="22"/>
        </w:rPr>
        <w:t>latent variables</w:t>
      </w:r>
      <w:r w:rsidRPr="00D12772">
        <w:rPr>
          <w:rFonts w:ascii="Times New Roman" w:hAnsi="Times New Roman" w:cs="Times New Roman"/>
          <w:sz w:val="22"/>
        </w:rPr>
        <w:t>. Deciding the latent variable in first place, helps to describe the data well, otherwise it is like generating data blindly.</w:t>
      </w:r>
    </w:p>
    <w:p w14:paraId="6EC2FE97" w14:textId="77777777" w:rsidR="00B76F51" w:rsidRDefault="00B76F51" w:rsidP="00B76F51">
      <w:pPr>
        <w:rPr>
          <w:bCs w:val="0"/>
        </w:rPr>
      </w:pPr>
    </w:p>
    <w:p w14:paraId="2E6F28D1" w14:textId="1F60A48B"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The basic idea of VAE is to infer p(z) using p(z|x). Let’s now expand w</w:t>
      </w:r>
      <w:r w:rsidR="006624AD">
        <w:rPr>
          <w:rFonts w:ascii="Times New Roman" w:hAnsi="Times New Roman" w:cs="Times New Roman"/>
          <w:sz w:val="22"/>
        </w:rPr>
        <w:t>ith some mathematical notation-</w:t>
      </w:r>
    </w:p>
    <w:p w14:paraId="797DAAFF" w14:textId="77777777"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x: represent the data (i.e. animal) we want to generate.</w:t>
      </w:r>
    </w:p>
    <w:p w14:paraId="6515E701" w14:textId="77777777"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z: represent the latent variable (i.e. our imagination).</w:t>
      </w:r>
    </w:p>
    <w:p w14:paraId="144C00A3" w14:textId="77777777"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p(x): represent the distribution of data (i.e. animal kingdom).</w:t>
      </w:r>
    </w:p>
    <w:p w14:paraId="42C11693" w14:textId="77777777"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p(z): represent normal probability distribution of latent variable (i.e. source of imagination – our brain).</w:t>
      </w:r>
    </w:p>
    <w:p w14:paraId="048BE970" w14:textId="07F548B3"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p(x|z): probability distribution of generating data given latent variable (i.e. turn imagination into realistic animal)</w:t>
      </w:r>
      <w:r w:rsidR="00B87FE7">
        <w:rPr>
          <w:rFonts w:ascii="Times New Roman" w:hAnsi="Times New Roman" w:cs="Times New Roman"/>
          <w:sz w:val="22"/>
        </w:rPr>
        <w:t>.</w:t>
      </w:r>
    </w:p>
    <w:p w14:paraId="06870D9C" w14:textId="77777777" w:rsidR="00B76F51" w:rsidRDefault="00B76F51" w:rsidP="00B76F51">
      <w:pPr>
        <w:shd w:val="clear" w:color="auto" w:fill="FFFFFF"/>
        <w:rPr>
          <w:bCs w:val="0"/>
          <w:color w:val="404040"/>
          <w:sz w:val="26"/>
          <w:szCs w:val="26"/>
        </w:rPr>
      </w:pPr>
    </w:p>
    <w:p w14:paraId="5BF5A363" w14:textId="3E596CA5"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As per the analogous example, we want to restrict our imagination only on animal kingdom domain, so that we shouldn’t imagine about things like root, leaf, money, gla</w:t>
      </w:r>
      <w:r w:rsidR="009D63C9">
        <w:rPr>
          <w:rFonts w:ascii="Times New Roman" w:hAnsi="Times New Roman" w:cs="Times New Roman"/>
          <w:sz w:val="22"/>
        </w:rPr>
        <w:t>ss, GPU, refrigerator, carpet, …</w:t>
      </w:r>
      <w:r w:rsidRPr="00D12772">
        <w:rPr>
          <w:rFonts w:ascii="Times New Roman" w:hAnsi="Times New Roman" w:cs="Times New Roman"/>
          <w:sz w:val="22"/>
        </w:rPr>
        <w:t xml:space="preserve"> as it’s very unlikely that those things have anything in common with the animal kingdom.</w:t>
      </w:r>
    </w:p>
    <w:p w14:paraId="7989EC7F" w14:textId="77777777" w:rsidR="00B76F51" w:rsidRPr="00D12772" w:rsidRDefault="00B76F51" w:rsidP="00D12772">
      <w:pPr>
        <w:rPr>
          <w:rFonts w:ascii="Times New Roman" w:hAnsi="Times New Roman" w:cs="Times New Roman"/>
          <w:sz w:val="22"/>
        </w:rPr>
      </w:pPr>
      <w:r w:rsidRPr="00D12772">
        <w:rPr>
          <w:rFonts w:ascii="Times New Roman" w:hAnsi="Times New Roman" w:cs="Times New Roman"/>
          <w:sz w:val="22"/>
        </w:rPr>
        <w:t>The loss function of the variational autoencoder is basically the negative log-likelihood with a regularizer as shown below.</w:t>
      </w:r>
    </w:p>
    <w:p w14:paraId="3B42B4AE" w14:textId="560B656D" w:rsidR="00B76F51" w:rsidRPr="009A4D24" w:rsidRDefault="00884305" w:rsidP="00B76F51">
      <w:pPr>
        <w:rPr>
          <w:bCs w:val="0"/>
        </w:rPr>
      </w:pPr>
      <w:r w:rsidRPr="00884305">
        <w:rPr>
          <w:rFonts w:ascii="Tahoma" w:hAnsi="Tahoma" w:cs="Tahoma"/>
          <w:bCs w:val="0"/>
          <w:noProof/>
          <w:sz w:val="16"/>
          <w:szCs w:val="16"/>
        </w:rPr>
        <w:drawing>
          <wp:inline distT="0" distB="0" distL="0" distR="0" wp14:anchorId="4076C39A" wp14:editId="5E4CDE3F">
            <wp:extent cx="5019675" cy="457200"/>
            <wp:effectExtent l="0" t="0" r="9525" b="0"/>
            <wp:docPr id="7" name="Picture 7" descr="B08086_04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08086_04_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457200"/>
                    </a:xfrm>
                    <a:prstGeom prst="rect">
                      <a:avLst/>
                    </a:prstGeom>
                    <a:noFill/>
                    <a:ln>
                      <a:noFill/>
                    </a:ln>
                  </pic:spPr>
                </pic:pic>
              </a:graphicData>
            </a:graphic>
          </wp:inline>
        </w:drawing>
      </w:r>
    </w:p>
    <w:p w14:paraId="50A73CC6" w14:textId="5EEE8BB6" w:rsidR="00B76F51" w:rsidRPr="00C035F4" w:rsidRDefault="00073680" w:rsidP="00C035F4">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w:t>
      </w:r>
      <w:r w:rsidR="000F4662">
        <w:rPr>
          <w:rFonts w:cs="Times New Roman"/>
          <w:b/>
          <w:bCs w:val="0"/>
          <w:color w:val="FF0000"/>
          <w:sz w:val="28"/>
          <w:szCs w:val="28"/>
        </w:rPr>
        <w:t>4_20</w:t>
      </w:r>
      <w:r w:rsidRPr="00690EC3">
        <w:rPr>
          <w:rFonts w:cs="Times New Roman"/>
          <w:b/>
          <w:bCs w:val="0"/>
          <w:color w:val="FF0000"/>
          <w:sz w:val="28"/>
          <w:szCs w:val="28"/>
        </w:rPr>
        <w:t>.png</w:t>
      </w:r>
    </w:p>
    <w:p w14:paraId="3AD362B4" w14:textId="07A9D28E" w:rsidR="00B76F51" w:rsidRDefault="00B76F51" w:rsidP="00B76F51">
      <w:pPr>
        <w:rPr>
          <w:rFonts w:ascii="Hoefler Text" w:hAnsi="Hoefler Text"/>
          <w:color w:val="3B3B3B"/>
          <w:sz w:val="36"/>
          <w:szCs w:val="36"/>
          <w:shd w:val="clear" w:color="auto" w:fill="F9F9F9"/>
        </w:rPr>
      </w:pPr>
      <w:r w:rsidRPr="00D12772">
        <w:rPr>
          <w:rFonts w:ascii="Times New Roman" w:hAnsi="Times New Roman" w:cs="Times New Roman"/>
          <w:sz w:val="22"/>
        </w:rPr>
        <w:t>The first term is the expected negative log-likelihood or reconstruction loss of the i-th data</w:t>
      </w:r>
      <w:r w:rsidR="00C341FD">
        <w:rPr>
          <w:rFonts w:ascii="Times New Roman" w:hAnsi="Times New Roman" w:cs="Times New Roman"/>
          <w:sz w:val="22"/>
        </w:rPr>
        <w:t xml:space="preserve"> </w:t>
      </w:r>
      <w:r w:rsidRPr="00D12772">
        <w:rPr>
          <w:rFonts w:ascii="Times New Roman" w:hAnsi="Times New Roman" w:cs="Times New Roman"/>
          <w:sz w:val="22"/>
        </w:rPr>
        <w:t xml:space="preserve">point where the expectation is calculated with respect to the encoder’s distribution over the representations. This term helps the decoder to reconstruct the data well and incur large cost if it fails to do so. The second term represents Kullback-Leibler </w:t>
      </w:r>
      <w:r w:rsidRPr="00D12772">
        <w:rPr>
          <w:rFonts w:ascii="Times New Roman" w:hAnsi="Times New Roman" w:cs="Times New Roman"/>
          <w:sz w:val="22"/>
        </w:rPr>
        <w:lastRenderedPageBreak/>
        <w:t>divergence between encoder distribution q(z|x) and p(z) and act as a regularizer that add a penalty to the loss when encoder’s output representation z differs from normal distribution.</w:t>
      </w:r>
    </w:p>
    <w:p w14:paraId="0638653E" w14:textId="02C1F83E" w:rsidR="00B76F51" w:rsidRPr="00D12772" w:rsidRDefault="00B76F51" w:rsidP="00B76F51">
      <w:pPr>
        <w:rPr>
          <w:rFonts w:ascii="Times New Roman" w:hAnsi="Times New Roman" w:cs="Times New Roman"/>
          <w:sz w:val="22"/>
        </w:rPr>
      </w:pPr>
      <w:r w:rsidRPr="00D12772">
        <w:rPr>
          <w:rFonts w:ascii="Times New Roman" w:hAnsi="Times New Roman" w:cs="Times New Roman"/>
          <w:sz w:val="22"/>
        </w:rPr>
        <w:t xml:space="preserve">Now let’s </w:t>
      </w:r>
      <w:r w:rsidR="00B73AF9">
        <w:rPr>
          <w:rFonts w:ascii="Times New Roman" w:hAnsi="Times New Roman" w:cs="Times New Roman"/>
          <w:sz w:val="22"/>
        </w:rPr>
        <w:t>deep dive into the code for generating</w:t>
      </w:r>
      <w:r w:rsidRPr="00D12772">
        <w:rPr>
          <w:rFonts w:ascii="Times New Roman" w:hAnsi="Times New Roman" w:cs="Times New Roman"/>
          <w:sz w:val="22"/>
        </w:rPr>
        <w:t xml:space="preserve"> handwritten digits </w:t>
      </w:r>
      <w:r w:rsidR="00B73AF9">
        <w:rPr>
          <w:rFonts w:ascii="Times New Roman" w:hAnsi="Times New Roman" w:cs="Times New Roman"/>
          <w:sz w:val="22"/>
        </w:rPr>
        <w:t>from mnist dataset with VAE using T</w:t>
      </w:r>
      <w:r w:rsidRPr="00D12772">
        <w:rPr>
          <w:rFonts w:ascii="Times New Roman" w:hAnsi="Times New Roman" w:cs="Times New Roman"/>
          <w:sz w:val="22"/>
        </w:rPr>
        <w:t>ensorf</w:t>
      </w:r>
      <w:r w:rsidR="008E1C2E">
        <w:rPr>
          <w:rFonts w:ascii="Times New Roman" w:hAnsi="Times New Roman" w:cs="Times New Roman"/>
          <w:sz w:val="22"/>
        </w:rPr>
        <w:t xml:space="preserve">low. </w:t>
      </w:r>
      <w:r w:rsidRPr="00D12772">
        <w:rPr>
          <w:rFonts w:ascii="Times New Roman" w:hAnsi="Times New Roman" w:cs="Times New Roman"/>
          <w:sz w:val="22"/>
        </w:rPr>
        <w:t>First let us create the encoder network Q(z|X) with single hidden layer, that will take X as input and output μ(X) and Σ(X) as part of Gaussian distribution.</w:t>
      </w:r>
    </w:p>
    <w:p w14:paraId="3C90B764" w14:textId="77777777" w:rsidR="00B76F51" w:rsidRDefault="00B76F51" w:rsidP="00B76F51">
      <w:pPr>
        <w:rPr>
          <w:rStyle w:val="mjxassistivemathml"/>
          <w:color w:val="404040"/>
          <w:sz w:val="29"/>
          <w:szCs w:val="29"/>
          <w:bdr w:val="none" w:sz="0" w:space="0" w:color="auto" w:frame="1"/>
          <w:shd w:val="clear" w:color="auto" w:fill="FFFFFF"/>
        </w:rPr>
      </w:pPr>
    </w:p>
    <w:p w14:paraId="16D85631" w14:textId="77777777" w:rsidR="00B76F51" w:rsidRPr="00317261" w:rsidRDefault="00B76F51" w:rsidP="00D472E4">
      <w:pPr>
        <w:pStyle w:val="CodePACKT"/>
      </w:pPr>
      <w:r w:rsidRPr="00317261">
        <w:t>X = tf.placeholder(tf.float32, shape=[None, X_dim])</w:t>
      </w:r>
    </w:p>
    <w:p w14:paraId="046F47A2" w14:textId="77777777" w:rsidR="00B76F51" w:rsidRPr="00317261" w:rsidRDefault="00B76F51" w:rsidP="00D472E4">
      <w:pPr>
        <w:pStyle w:val="CodePACKT"/>
      </w:pPr>
      <w:r w:rsidRPr="00317261">
        <w:t>z = tf.placeholder(tf.float32, shape=[None, z_dim])</w:t>
      </w:r>
    </w:p>
    <w:p w14:paraId="3C1BBD4F" w14:textId="77777777" w:rsidR="00B76F51" w:rsidRPr="00317261" w:rsidRDefault="00B76F51" w:rsidP="00D472E4">
      <w:pPr>
        <w:pStyle w:val="CodePACKT"/>
      </w:pPr>
    </w:p>
    <w:p w14:paraId="0F3A6707" w14:textId="77777777" w:rsidR="00B76F51" w:rsidRPr="00317261" w:rsidRDefault="00B76F51" w:rsidP="00D472E4">
      <w:pPr>
        <w:pStyle w:val="CodePACKT"/>
      </w:pPr>
      <w:r w:rsidRPr="00317261">
        <w:t>Q_W1 = tf.Variable(xavier_init([X_dim, h_dim]))</w:t>
      </w:r>
    </w:p>
    <w:p w14:paraId="4E8F3D87" w14:textId="77777777" w:rsidR="00B76F51" w:rsidRPr="00317261" w:rsidRDefault="00B76F51" w:rsidP="00D472E4">
      <w:pPr>
        <w:pStyle w:val="CodePACKT"/>
      </w:pPr>
      <w:r w:rsidRPr="00317261">
        <w:t>Q_b1 = tf.Variable(tf.zeros(shape=[h_dim]))</w:t>
      </w:r>
    </w:p>
    <w:p w14:paraId="6838308B" w14:textId="77777777" w:rsidR="00B76F51" w:rsidRPr="00317261" w:rsidRDefault="00B76F51" w:rsidP="00D472E4">
      <w:pPr>
        <w:pStyle w:val="CodePACKT"/>
      </w:pPr>
    </w:p>
    <w:p w14:paraId="4EAB2FCB" w14:textId="77777777" w:rsidR="00B76F51" w:rsidRPr="00317261" w:rsidRDefault="00B76F51" w:rsidP="00D472E4">
      <w:pPr>
        <w:pStyle w:val="CodePACKT"/>
      </w:pPr>
      <w:r w:rsidRPr="00317261">
        <w:t>Q_W2_mu = tf.Variable(xavier_init([h_dim, z_dim]))</w:t>
      </w:r>
    </w:p>
    <w:p w14:paraId="1DD53CED" w14:textId="312FE052" w:rsidR="00B76F51" w:rsidRPr="00317261" w:rsidRDefault="00B76F51" w:rsidP="00D472E4">
      <w:pPr>
        <w:pStyle w:val="CodePACKT"/>
      </w:pPr>
      <w:r w:rsidRPr="00317261">
        <w:t>Q_b2_mu = tf.Variable(tf.zeros(shape=[z_dim]))</w:t>
      </w:r>
    </w:p>
    <w:p w14:paraId="188F0287" w14:textId="77777777" w:rsidR="00B76F51" w:rsidRPr="00317261" w:rsidRDefault="00B76F51" w:rsidP="00D472E4">
      <w:pPr>
        <w:pStyle w:val="CodePACKT"/>
      </w:pPr>
      <w:r w:rsidRPr="00317261">
        <w:t>Q_W2_sigma = tf.Variable(xavier_init([h_dim, z_dim]))</w:t>
      </w:r>
    </w:p>
    <w:p w14:paraId="4160B1E3" w14:textId="77777777" w:rsidR="00B76F51" w:rsidRPr="00317261" w:rsidRDefault="00B76F51" w:rsidP="00D472E4">
      <w:pPr>
        <w:pStyle w:val="CodePACKT"/>
      </w:pPr>
      <w:r w:rsidRPr="00317261">
        <w:t>Q_b2_sigma = tf.Variable(tf.zeros(shape=[z_dim]))</w:t>
      </w:r>
    </w:p>
    <w:p w14:paraId="359517D3" w14:textId="77777777" w:rsidR="00B76F51" w:rsidRPr="00317261" w:rsidRDefault="00B76F51" w:rsidP="00D472E4">
      <w:pPr>
        <w:pStyle w:val="CodePACKT"/>
      </w:pPr>
    </w:p>
    <w:p w14:paraId="33BFC2A2" w14:textId="77777777" w:rsidR="00B76F51" w:rsidRDefault="00B76F51" w:rsidP="00D472E4">
      <w:pPr>
        <w:pStyle w:val="CodePACKT"/>
      </w:pPr>
    </w:p>
    <w:p w14:paraId="5E9A978B" w14:textId="77777777" w:rsidR="00B76F51" w:rsidRPr="00317261" w:rsidRDefault="00B76F51" w:rsidP="00D472E4">
      <w:pPr>
        <w:pStyle w:val="CodePACKT"/>
      </w:pPr>
      <w:r w:rsidRPr="00317261">
        <w:t>def Q(X):</w:t>
      </w:r>
    </w:p>
    <w:p w14:paraId="6BB48F67" w14:textId="77777777" w:rsidR="00B76F51" w:rsidRPr="00317261" w:rsidRDefault="00B76F51" w:rsidP="00D472E4">
      <w:pPr>
        <w:pStyle w:val="CodePACKT"/>
      </w:pPr>
      <w:r w:rsidRPr="00317261">
        <w:t xml:space="preserve">    h = tf.nn.relu(tf.matmul(X, Q_W1) + Q_b1)</w:t>
      </w:r>
    </w:p>
    <w:p w14:paraId="08EE4F71" w14:textId="77777777" w:rsidR="00B76F51" w:rsidRPr="00317261" w:rsidRDefault="00B76F51" w:rsidP="00D472E4">
      <w:pPr>
        <w:pStyle w:val="CodePACKT"/>
      </w:pPr>
      <w:r w:rsidRPr="00317261">
        <w:t xml:space="preserve">    z_mu = tf.matmul(h, Q_W2_mu) + Q_b2_mu</w:t>
      </w:r>
    </w:p>
    <w:p w14:paraId="396A609E" w14:textId="77777777" w:rsidR="00B76F51" w:rsidRPr="00317261" w:rsidRDefault="00B76F51" w:rsidP="00D472E4">
      <w:pPr>
        <w:pStyle w:val="CodePACKT"/>
      </w:pPr>
      <w:r w:rsidRPr="00317261">
        <w:t xml:space="preserve">    z_logvar = tf.matmul(h, Q_W2_sigma) + Q_b2_sigma</w:t>
      </w:r>
    </w:p>
    <w:p w14:paraId="41095A93" w14:textId="77777777" w:rsidR="00B76F51" w:rsidRPr="00317261" w:rsidRDefault="00B76F51" w:rsidP="00D472E4">
      <w:pPr>
        <w:pStyle w:val="CodePACKT"/>
      </w:pPr>
      <w:r w:rsidRPr="00317261">
        <w:t xml:space="preserve">    return z_mu, z_logvar</w:t>
      </w:r>
    </w:p>
    <w:p w14:paraId="1EE496B1" w14:textId="77777777" w:rsidR="00B76F51" w:rsidRPr="00317261" w:rsidRDefault="00B76F51" w:rsidP="00B76F51"/>
    <w:p w14:paraId="4275BD3F" w14:textId="77777777" w:rsidR="00B76F51" w:rsidRPr="00DC0678" w:rsidRDefault="00B76F51" w:rsidP="00B76F51">
      <w:pPr>
        <w:rPr>
          <w:rFonts w:ascii="Times New Roman" w:hAnsi="Times New Roman" w:cs="Times New Roman"/>
          <w:sz w:val="22"/>
        </w:rPr>
      </w:pPr>
      <w:r w:rsidRPr="00DC0678">
        <w:rPr>
          <w:rFonts w:ascii="Times New Roman" w:hAnsi="Times New Roman" w:cs="Times New Roman"/>
          <w:sz w:val="22"/>
        </w:rPr>
        <w:t>Now we create the decoder network P(X|z):</w:t>
      </w:r>
    </w:p>
    <w:p w14:paraId="39E9F586" w14:textId="77777777" w:rsidR="00B76F51" w:rsidRPr="00EB326A" w:rsidRDefault="00B76F51" w:rsidP="00D472E4">
      <w:pPr>
        <w:pStyle w:val="CodePACKT"/>
      </w:pPr>
      <w:r w:rsidRPr="00EB326A">
        <w:t>P_W1 = tf.Variable(xavier_init([z_dim, h_dim]))</w:t>
      </w:r>
    </w:p>
    <w:p w14:paraId="5F7CF523" w14:textId="77777777" w:rsidR="00B76F51" w:rsidRPr="00EB326A" w:rsidRDefault="00B76F51" w:rsidP="00D472E4">
      <w:pPr>
        <w:pStyle w:val="CodePACKT"/>
      </w:pPr>
      <w:r w:rsidRPr="00EB326A">
        <w:t>P_b1 = tf.Variable(tf.zeros(shape=[h_dim]))</w:t>
      </w:r>
    </w:p>
    <w:p w14:paraId="57D5294A" w14:textId="77777777" w:rsidR="00B76F51" w:rsidRPr="00EB326A" w:rsidRDefault="00B76F51" w:rsidP="00D472E4">
      <w:pPr>
        <w:pStyle w:val="CodePACKT"/>
      </w:pPr>
    </w:p>
    <w:p w14:paraId="279DD31A" w14:textId="77777777" w:rsidR="00B76F51" w:rsidRPr="00EB326A" w:rsidRDefault="00B76F51" w:rsidP="00D472E4">
      <w:pPr>
        <w:pStyle w:val="CodePACKT"/>
      </w:pPr>
      <w:r w:rsidRPr="00EB326A">
        <w:t>P_W2 = tf.Variable(xavier_init([h_dim, X_dim]))</w:t>
      </w:r>
    </w:p>
    <w:p w14:paraId="6CB85067" w14:textId="77777777" w:rsidR="00B76F51" w:rsidRPr="00EB326A" w:rsidRDefault="00B76F51" w:rsidP="00D472E4">
      <w:pPr>
        <w:pStyle w:val="CodePACKT"/>
      </w:pPr>
      <w:r w:rsidRPr="00EB326A">
        <w:t>P_b2 = tf.Variable(tf.zeros(shape=[X_dim]))</w:t>
      </w:r>
    </w:p>
    <w:p w14:paraId="75F175F4" w14:textId="77777777" w:rsidR="00B76F51" w:rsidRPr="00EB326A" w:rsidRDefault="00B76F51" w:rsidP="00B76F51"/>
    <w:p w14:paraId="4B46F944" w14:textId="77777777" w:rsidR="00B76F51" w:rsidRPr="00EB326A" w:rsidRDefault="00B76F51" w:rsidP="00B76F51"/>
    <w:p w14:paraId="7CD587A2" w14:textId="77777777" w:rsidR="00B76F51" w:rsidRPr="00EB326A" w:rsidRDefault="00B76F51" w:rsidP="00D472E4">
      <w:pPr>
        <w:pStyle w:val="CodePACKT"/>
      </w:pPr>
      <w:r w:rsidRPr="00EB326A">
        <w:t>def P(z):</w:t>
      </w:r>
    </w:p>
    <w:p w14:paraId="26C13B34" w14:textId="77777777" w:rsidR="00B76F51" w:rsidRPr="00EB326A" w:rsidRDefault="00B76F51" w:rsidP="00D472E4">
      <w:pPr>
        <w:pStyle w:val="CodePACKT"/>
      </w:pPr>
      <w:r w:rsidRPr="00EB326A">
        <w:t xml:space="preserve">    h = tf.nn.relu(tf.matmul(z, P_W1) + P_b1)</w:t>
      </w:r>
    </w:p>
    <w:p w14:paraId="5E08FC5A" w14:textId="77777777" w:rsidR="00B76F51" w:rsidRPr="00EB326A" w:rsidRDefault="00B76F51" w:rsidP="00D472E4">
      <w:pPr>
        <w:pStyle w:val="CodePACKT"/>
      </w:pPr>
      <w:r w:rsidRPr="00EB326A">
        <w:t xml:space="preserve">    logits = tf.matmul(h, P_W2) + P_b2</w:t>
      </w:r>
    </w:p>
    <w:p w14:paraId="19C5E6F5" w14:textId="77777777" w:rsidR="00B76F51" w:rsidRPr="00EB326A" w:rsidRDefault="00B76F51" w:rsidP="00D472E4">
      <w:pPr>
        <w:pStyle w:val="CodePACKT"/>
      </w:pPr>
      <w:r w:rsidRPr="00EB326A">
        <w:t xml:space="preserve">    prob = tf.nn.sigmoid(logits)</w:t>
      </w:r>
    </w:p>
    <w:p w14:paraId="583A0BCF" w14:textId="77777777" w:rsidR="00B76F51" w:rsidRPr="00EB326A" w:rsidRDefault="00B76F51" w:rsidP="00D472E4">
      <w:pPr>
        <w:pStyle w:val="CodePACKT"/>
      </w:pPr>
      <w:r w:rsidRPr="00EB326A">
        <w:t xml:space="preserve">    return prob, logits</w:t>
      </w:r>
    </w:p>
    <w:p w14:paraId="45E3F6FD" w14:textId="77777777" w:rsidR="00B76F51" w:rsidRPr="00EB326A" w:rsidRDefault="00B76F51" w:rsidP="00B76F51"/>
    <w:p w14:paraId="55872C3D" w14:textId="77777777" w:rsidR="00B76F51" w:rsidRPr="00DC0678" w:rsidRDefault="00B76F51" w:rsidP="00B76F51">
      <w:pPr>
        <w:rPr>
          <w:rFonts w:ascii="Times New Roman" w:hAnsi="Times New Roman" w:cs="Times New Roman"/>
          <w:sz w:val="22"/>
        </w:rPr>
      </w:pPr>
      <w:r w:rsidRPr="00DC0678">
        <w:rPr>
          <w:rFonts w:ascii="Times New Roman" w:hAnsi="Times New Roman" w:cs="Times New Roman"/>
          <w:sz w:val="22"/>
        </w:rPr>
        <w:t>Then we calculate the reconstruction loss and kullback leivar divergence loss and sum them up to get the total loss of the vae network.</w:t>
      </w:r>
    </w:p>
    <w:p w14:paraId="3DB90251" w14:textId="77777777" w:rsidR="00B76F51" w:rsidRPr="00DC0678" w:rsidRDefault="00B76F51" w:rsidP="00B76F51">
      <w:pPr>
        <w:rPr>
          <w:rFonts w:ascii="Times New Roman" w:hAnsi="Times New Roman" w:cs="Times New Roman"/>
          <w:sz w:val="22"/>
        </w:rPr>
      </w:pPr>
    </w:p>
    <w:p w14:paraId="332AC0BD" w14:textId="77777777" w:rsidR="00B76F51" w:rsidRPr="00CD5163" w:rsidRDefault="00B76F51" w:rsidP="00D472E4">
      <w:pPr>
        <w:pStyle w:val="CodePACKT"/>
      </w:pPr>
      <w:r w:rsidRPr="00CD5163">
        <w:t>recon_loss = tf.reduce_sum(tf.nn.sigmoid_cross_entropy_with_logits(logits=logits, labels=X), 1)</w:t>
      </w:r>
    </w:p>
    <w:p w14:paraId="10ABCAA9" w14:textId="77777777" w:rsidR="00B76F51" w:rsidRPr="00CD5163" w:rsidRDefault="00B76F51" w:rsidP="00D472E4">
      <w:pPr>
        <w:pStyle w:val="CodePACKT"/>
      </w:pPr>
      <w:r w:rsidRPr="00CD5163">
        <w:t>kl_loss = 0.5 * tf.reduce_sum(tf.exp(z_logvar) + z_mu**2 - 1. - z_logvar, 1)</w:t>
      </w:r>
    </w:p>
    <w:p w14:paraId="298A699F" w14:textId="77777777" w:rsidR="00B76F51" w:rsidRPr="00CD5163" w:rsidRDefault="00B76F51" w:rsidP="00D472E4">
      <w:pPr>
        <w:pStyle w:val="CodePACKT"/>
      </w:pPr>
      <w:r w:rsidRPr="00CD5163">
        <w:t># VAE loss</w:t>
      </w:r>
    </w:p>
    <w:p w14:paraId="3E02C364" w14:textId="77777777" w:rsidR="00B76F51" w:rsidRPr="00D472E4" w:rsidRDefault="00B76F51" w:rsidP="00D472E4">
      <w:pPr>
        <w:pStyle w:val="CodePACKT"/>
      </w:pPr>
      <w:r w:rsidRPr="00CD5163">
        <w:t>vae_loss = tf.reduce_mean(recon_loss + kl_loss)</w:t>
      </w:r>
    </w:p>
    <w:p w14:paraId="0B0EA9E0" w14:textId="77777777" w:rsidR="00B76F51" w:rsidRPr="005F2A28" w:rsidRDefault="00B76F51" w:rsidP="00B76F51">
      <w:pPr>
        <w:pStyle w:val="NormalPACKT"/>
        <w:rPr>
          <w:rFonts w:eastAsiaTheme="minorEastAsia"/>
          <w:lang w:val="en-GB"/>
        </w:rPr>
      </w:pPr>
    </w:p>
    <w:p w14:paraId="4C97A1FC" w14:textId="77777777" w:rsidR="00B76F51" w:rsidRDefault="00B76F51" w:rsidP="00B76F51">
      <w:pPr>
        <w:rPr>
          <w:rFonts w:ascii="Times New Roman" w:hAnsi="Times New Roman" w:cs="Times New Roman"/>
          <w:sz w:val="22"/>
        </w:rPr>
      </w:pPr>
      <w:r w:rsidRPr="00DC0678">
        <w:rPr>
          <w:rFonts w:ascii="Times New Roman" w:hAnsi="Times New Roman" w:cs="Times New Roman"/>
          <w:sz w:val="22"/>
        </w:rPr>
        <w:t>And then uses adam optimizer to minimize the loss.</w:t>
      </w:r>
    </w:p>
    <w:p w14:paraId="63074402" w14:textId="77777777" w:rsidR="00CB2388" w:rsidRPr="00DC0678" w:rsidRDefault="00CB2388" w:rsidP="00B76F51">
      <w:pPr>
        <w:rPr>
          <w:rFonts w:ascii="Times New Roman" w:hAnsi="Times New Roman" w:cs="Times New Roman"/>
          <w:sz w:val="22"/>
        </w:rPr>
      </w:pPr>
    </w:p>
    <w:p w14:paraId="702E0F72" w14:textId="77777777" w:rsidR="00B76F51" w:rsidRDefault="00B76F51" w:rsidP="00D472E4">
      <w:pPr>
        <w:pStyle w:val="CodePACKT"/>
      </w:pPr>
      <w:r w:rsidRPr="00F81CB2">
        <w:t>solver = tf.train.AdamOptimizer().minimize(vae_loss)</w:t>
      </w:r>
    </w:p>
    <w:p w14:paraId="601F455F" w14:textId="77777777" w:rsidR="0012351D" w:rsidRDefault="0012351D" w:rsidP="00D472E4">
      <w:pPr>
        <w:pStyle w:val="CodePACKT"/>
      </w:pPr>
    </w:p>
    <w:p w14:paraId="2AB52D6C" w14:textId="77777777" w:rsidR="0012351D" w:rsidRDefault="0012351D" w:rsidP="0012351D">
      <w:pPr>
        <w:pStyle w:val="CodePACKT"/>
        <w:ind w:left="0"/>
      </w:pPr>
    </w:p>
    <w:p w14:paraId="2E36F792" w14:textId="2DD1A374" w:rsidR="00B76F51" w:rsidRPr="009E51B6" w:rsidRDefault="0012351D" w:rsidP="009E51B6">
      <w:pPr>
        <w:pStyle w:val="CodePACKT"/>
        <w:ind w:left="0"/>
        <w:rPr>
          <w:rFonts w:ascii="Times New Roman" w:hAnsi="Times New Roman"/>
          <w:bCs/>
          <w:sz w:val="22"/>
          <w:szCs w:val="24"/>
          <w:lang w:eastAsia="en-US"/>
        </w:rPr>
      </w:pPr>
      <w:r w:rsidRPr="009E51B6">
        <w:rPr>
          <w:rFonts w:ascii="Times New Roman" w:hAnsi="Times New Roman"/>
          <w:bCs/>
          <w:sz w:val="22"/>
          <w:szCs w:val="24"/>
          <w:lang w:eastAsia="en-US"/>
        </w:rPr>
        <w:t xml:space="preserve">Run the </w:t>
      </w:r>
      <w:r w:rsidR="009E51B6" w:rsidRPr="009E51B6">
        <w:rPr>
          <w:rFonts w:ascii="Times New Roman" w:hAnsi="Times New Roman"/>
          <w:bCs/>
          <w:sz w:val="22"/>
          <w:szCs w:val="24"/>
          <w:lang w:eastAsia="en-US"/>
        </w:rPr>
        <w:t>file</w:t>
      </w:r>
      <w:r w:rsidR="009E51B6">
        <w:rPr>
          <w:rFonts w:ascii="Times New Roman" w:hAnsi="Times New Roman"/>
          <w:bCs/>
          <w:sz w:val="22"/>
          <w:szCs w:val="24"/>
          <w:lang w:eastAsia="en-US"/>
        </w:rPr>
        <w:t xml:space="preserve"> (</w:t>
      </w:r>
      <w:r w:rsidR="009E51B6" w:rsidRPr="00067AEF">
        <w:t>VAE.py</w:t>
      </w:r>
      <w:r w:rsidR="009E51B6">
        <w:rPr>
          <w:rFonts w:ascii="Times New Roman" w:hAnsi="Times New Roman"/>
          <w:bCs/>
          <w:sz w:val="22"/>
          <w:szCs w:val="24"/>
          <w:lang w:eastAsia="en-US"/>
        </w:rPr>
        <w:t xml:space="preserve"> or </w:t>
      </w:r>
      <w:r w:rsidR="009E51B6" w:rsidRPr="00067AEF">
        <w:t>VAE.ipynb</w:t>
      </w:r>
      <w:r w:rsidR="009E51B6">
        <w:rPr>
          <w:rFonts w:ascii="Times New Roman" w:hAnsi="Times New Roman"/>
          <w:bCs/>
          <w:sz w:val="22"/>
          <w:szCs w:val="24"/>
          <w:lang w:eastAsia="en-US"/>
        </w:rPr>
        <w:t>)</w:t>
      </w:r>
      <w:r w:rsidR="008E080B" w:rsidRPr="009E51B6">
        <w:rPr>
          <w:rFonts w:ascii="Times New Roman" w:hAnsi="Times New Roman"/>
          <w:bCs/>
          <w:sz w:val="22"/>
          <w:szCs w:val="24"/>
          <w:lang w:eastAsia="en-US"/>
        </w:rPr>
        <w:t xml:space="preserve"> to start variational auto enc</w:t>
      </w:r>
      <w:r w:rsidR="009E51B6">
        <w:rPr>
          <w:rFonts w:ascii="Times New Roman" w:hAnsi="Times New Roman"/>
          <w:bCs/>
          <w:sz w:val="22"/>
          <w:szCs w:val="24"/>
          <w:lang w:eastAsia="en-US"/>
        </w:rPr>
        <w:t xml:space="preserve">oder operation on mnist dataset and the images will be generated in the output folder. </w:t>
      </w:r>
      <w:r w:rsidR="00B76F51" w:rsidRPr="00DC0678">
        <w:rPr>
          <w:rFonts w:ascii="Times New Roman" w:hAnsi="Times New Roman"/>
          <w:sz w:val="22"/>
        </w:rPr>
        <w:t>The sample handwritten digit images generated after 10,000 iterations:</w:t>
      </w:r>
    </w:p>
    <w:p w14:paraId="362F2F91" w14:textId="2457C5DC" w:rsidR="00073680" w:rsidRPr="00646EF7" w:rsidRDefault="00CB085C" w:rsidP="00B76F51">
      <w:pPr>
        <w:rPr>
          <w:rFonts w:ascii="Tahoma" w:hAnsi="Tahoma" w:cs="Tahoma"/>
          <w:sz w:val="16"/>
          <w:szCs w:val="16"/>
        </w:rPr>
      </w:pPr>
      <w:r w:rsidRPr="00646EF7">
        <w:rPr>
          <w:rFonts w:ascii="Tahoma" w:hAnsi="Tahoma" w:cs="Tahoma"/>
          <w:noProof/>
          <w:sz w:val="16"/>
          <w:szCs w:val="16"/>
        </w:rPr>
        <w:drawing>
          <wp:inline distT="0" distB="0" distL="0" distR="0" wp14:anchorId="74CDA212" wp14:editId="23DA4FD0">
            <wp:extent cx="2794635" cy="2741689"/>
            <wp:effectExtent l="0" t="0" r="0" b="1905"/>
            <wp:docPr id="9" name="Picture 9" descr="../../out/B08086_0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B08086_04_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4032" cy="2750908"/>
                    </a:xfrm>
                    <a:prstGeom prst="rect">
                      <a:avLst/>
                    </a:prstGeom>
                    <a:noFill/>
                    <a:ln>
                      <a:noFill/>
                    </a:ln>
                  </pic:spPr>
                </pic:pic>
              </a:graphicData>
            </a:graphic>
          </wp:inline>
        </w:drawing>
      </w:r>
    </w:p>
    <w:p w14:paraId="4B409EF9" w14:textId="4B59AB5F" w:rsidR="00073680" w:rsidRPr="00073680" w:rsidRDefault="00073680" w:rsidP="00073680">
      <w:pPr>
        <w:shd w:val="clear" w:color="auto" w:fill="FFFFFF"/>
        <w:spacing w:before="100" w:beforeAutospacing="1" w:after="100" w:afterAutospacing="1"/>
        <w:rPr>
          <w:rFonts w:cs="Times New Roman"/>
          <w:b/>
          <w:bCs w:val="0"/>
          <w:color w:val="FF0000"/>
          <w:sz w:val="28"/>
          <w:szCs w:val="28"/>
        </w:rPr>
      </w:pPr>
      <w:r w:rsidRPr="00690EC3">
        <w:rPr>
          <w:rFonts w:cs="Times New Roman"/>
          <w:b/>
          <w:bCs w:val="0"/>
          <w:color w:val="FF0000"/>
          <w:sz w:val="28"/>
          <w:szCs w:val="28"/>
        </w:rPr>
        <w:t>B08086_04_</w:t>
      </w:r>
      <w:r w:rsidR="000F4662">
        <w:rPr>
          <w:rFonts w:cs="Times New Roman"/>
          <w:b/>
          <w:bCs w:val="0"/>
          <w:color w:val="FF0000"/>
          <w:sz w:val="28"/>
          <w:szCs w:val="28"/>
        </w:rPr>
        <w:t>21</w:t>
      </w:r>
      <w:r w:rsidRPr="00690EC3">
        <w:rPr>
          <w:rFonts w:cs="Times New Roman"/>
          <w:b/>
          <w:bCs w:val="0"/>
          <w:color w:val="FF0000"/>
          <w:sz w:val="28"/>
          <w:szCs w:val="28"/>
        </w:rPr>
        <w:t>.png</w:t>
      </w:r>
    </w:p>
    <w:p w14:paraId="72F4A5FF" w14:textId="77777777" w:rsidR="00073680" w:rsidRDefault="00B76F51" w:rsidP="00B932CB">
      <w:pPr>
        <w:pStyle w:val="Heading2"/>
        <w:rPr>
          <w:rFonts w:eastAsiaTheme="minorHAnsi"/>
          <w:b w:val="0"/>
        </w:rPr>
      </w:pPr>
      <w:r w:rsidRPr="00B932CB">
        <w:rPr>
          <w:rFonts w:eastAsiaTheme="minorHAnsi"/>
        </w:rPr>
        <w:t>Comparison of two generative models- GAN and VAE</w:t>
      </w:r>
    </w:p>
    <w:p w14:paraId="5B62EE51" w14:textId="2E9129A4" w:rsidR="00B76F51" w:rsidRPr="00B932CB" w:rsidRDefault="00B76F51" w:rsidP="00B932CB">
      <w:pPr>
        <w:pStyle w:val="Heading2"/>
        <w:rPr>
          <w:rFonts w:eastAsiaTheme="minorHAnsi"/>
          <w:b w:val="0"/>
        </w:rPr>
      </w:pPr>
      <w:r w:rsidRPr="00B932CB">
        <w:rPr>
          <w:rFonts w:ascii="Times New Roman" w:hAnsi="Times New Roman" w:cs="Times New Roman"/>
          <w:b w:val="0"/>
          <w:bCs w:val="0"/>
          <w:sz w:val="22"/>
        </w:rPr>
        <w:t>Although both are very exciting approaches of generative model and has helped researcher to make inroads in the unsupervised domain along with generating capability.</w:t>
      </w:r>
      <w:r w:rsidR="00B932CB">
        <w:rPr>
          <w:rFonts w:ascii="Times New Roman" w:hAnsi="Times New Roman" w:cs="Times New Roman"/>
          <w:b w:val="0"/>
          <w:bCs w:val="0"/>
          <w:sz w:val="22"/>
        </w:rPr>
        <w:t xml:space="preserve"> </w:t>
      </w:r>
      <w:r w:rsidRPr="00B932CB">
        <w:rPr>
          <w:rFonts w:ascii="Times New Roman" w:hAnsi="Times New Roman" w:cs="Times New Roman"/>
          <w:b w:val="0"/>
          <w:bCs w:val="0"/>
          <w:sz w:val="22"/>
        </w:rPr>
        <w:lastRenderedPageBreak/>
        <w:t>But these two models differ in the way of how they are trained. GAN is rooted in game theory, with an objective to find the Nash Equilibrium between discriminator network and generator network. Whereas, VAE is rooted in bayesian inference, i.e. it tries to model the probability distribution of underlying data, in order to sample new data from that distribution.</w:t>
      </w:r>
    </w:p>
    <w:p w14:paraId="7D5D755C" w14:textId="77777777" w:rsidR="00B76F51" w:rsidRPr="00DC0678" w:rsidRDefault="00B76F51" w:rsidP="00B76F51">
      <w:pPr>
        <w:rPr>
          <w:rFonts w:ascii="Times New Roman" w:hAnsi="Times New Roman" w:cs="Times New Roman"/>
          <w:sz w:val="22"/>
        </w:rPr>
      </w:pPr>
      <w:r w:rsidRPr="00DC0678">
        <w:rPr>
          <w:rFonts w:ascii="Times New Roman" w:hAnsi="Times New Roman" w:cs="Times New Roman"/>
          <w:sz w:val="22"/>
        </w:rPr>
        <w:t>VAEs has a clear known way of evaluating the quality of the model (like log-likelihood, either estimated by importance sampling or lower-bounded) compare to GANs, but it often generates blur images compared to GANs due to the effect of injected noise, imperfect reconstruction and standard decoder.</w:t>
      </w:r>
    </w:p>
    <w:p w14:paraId="3BB4F2FE" w14:textId="77777777" w:rsidR="00B76F51" w:rsidRDefault="00B76F51" w:rsidP="00B76F51">
      <w:pPr>
        <w:rPr>
          <w:rFonts w:ascii="Times New Roman" w:hAnsi="Times New Roman" w:cs="Times New Roman"/>
          <w:bCs w:val="0"/>
          <w:sz w:val="22"/>
        </w:rPr>
      </w:pPr>
    </w:p>
    <w:p w14:paraId="4F762DE5" w14:textId="77777777" w:rsidR="00B76F51" w:rsidRDefault="00B76F51" w:rsidP="00B76F51">
      <w:pPr>
        <w:rPr>
          <w:rFonts w:ascii="Times New Roman" w:hAnsi="Times New Roman" w:cs="Times New Roman"/>
          <w:bCs w:val="0"/>
          <w:sz w:val="22"/>
        </w:rPr>
      </w:pPr>
    </w:p>
    <w:p w14:paraId="328C2D75" w14:textId="77777777" w:rsidR="00B76F51" w:rsidRPr="00095368" w:rsidRDefault="00B76F51" w:rsidP="00095368">
      <w:pPr>
        <w:pStyle w:val="Heading2"/>
        <w:rPr>
          <w:rFonts w:eastAsiaTheme="minorHAnsi"/>
        </w:rPr>
      </w:pPr>
      <w:r w:rsidRPr="00095368">
        <w:rPr>
          <w:rFonts w:eastAsiaTheme="minorHAnsi"/>
        </w:rPr>
        <w:t>Summary</w:t>
      </w:r>
    </w:p>
    <w:p w14:paraId="46B8B1C1" w14:textId="77777777" w:rsidR="00B76F51" w:rsidRDefault="00B76F51" w:rsidP="00B76F51">
      <w:pPr>
        <w:pStyle w:val="NormalPACKT"/>
      </w:pPr>
      <w:r w:rsidRPr="008F6FD5">
        <w:rPr>
          <w:bCs/>
        </w:rPr>
        <w:t>Transfer Learning address the problem of dealing with small data effectively without re-inventing the training wheel from scratch. You have learned to extract and transfer features from pre-trained model and apply it to your own problem domain. Also, you have master to train and run deeper models over large scale distributed system using Spark and its related components. Then, you have generated realistic high-resolution images leveraging the power of transfer learning within SRGAN. Also, you have master the concepts other generative model approaches like VAE and Deep dream for artistic</w:t>
      </w:r>
      <w:r>
        <w:t xml:space="preserve"> image generation.</w:t>
      </w:r>
      <w:r w:rsidRPr="006861F9">
        <w:t xml:space="preserve"> </w:t>
      </w:r>
      <w:r>
        <w:t>In the last chapter, we will shift our focus from training deep models or generative models and learn various approaches of deploying your deep learning based applications in production</w:t>
      </w:r>
    </w:p>
    <w:p w14:paraId="36880132" w14:textId="77777777" w:rsidR="00B76F51" w:rsidRDefault="00B76F51" w:rsidP="00B76F51">
      <w:pPr>
        <w:pStyle w:val="NormalPACKT"/>
      </w:pPr>
    </w:p>
    <w:p w14:paraId="03CB8A7A" w14:textId="77777777" w:rsidR="00B76F51" w:rsidRPr="00711B01" w:rsidRDefault="00B76F51" w:rsidP="00B76F51">
      <w:pPr>
        <w:rPr>
          <w:rFonts w:ascii="Times New Roman" w:hAnsi="Times New Roman" w:cs="Times New Roman"/>
          <w:bCs w:val="0"/>
          <w:sz w:val="22"/>
        </w:rPr>
      </w:pPr>
    </w:p>
    <w:sectPr w:rsidR="00B76F51" w:rsidRPr="00711B01" w:rsidSect="00E73547">
      <w:pgSz w:w="12240" w:h="15840"/>
      <w:pgMar w:top="2347" w:right="2160" w:bottom="2707" w:left="2160" w:header="1973" w:footer="2347"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3AF262" w14:textId="77777777" w:rsidR="002640FF" w:rsidRDefault="002640FF" w:rsidP="00F5699C">
      <w:pPr>
        <w:spacing w:before="0" w:after="0"/>
      </w:pPr>
      <w:r>
        <w:separator/>
      </w:r>
    </w:p>
  </w:endnote>
  <w:endnote w:type="continuationSeparator" w:id="0">
    <w:p w14:paraId="1BF64142" w14:textId="77777777" w:rsidR="002640FF" w:rsidRDefault="002640FF" w:rsidP="00F5699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Lucida Console">
    <w:panose1 w:val="020B0609040504020204"/>
    <w:charset w:val="00"/>
    <w:family w:val="swiss"/>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 Regular">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Segoe UI">
    <w:altName w:val="Calibri"/>
    <w:charset w:val="00"/>
    <w:family w:val="swiss"/>
    <w:pitch w:val="variable"/>
    <w:sig w:usb0="E10022FF" w:usb1="C000E47F" w:usb2="00000029" w:usb3="00000000" w:csb0="000001DF" w:csb1="00000000"/>
  </w:font>
  <w:font w:name="Hoefler Text">
    <w:panose1 w:val="02030602050506020203"/>
    <w:charset w:val="00"/>
    <w:family w:val="roman"/>
    <w:pitch w:val="variable"/>
    <w:sig w:usb0="800002FF" w:usb1="5000204B" w:usb2="00000004" w:usb3="00000000" w:csb0="00000197"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902BCD" w14:textId="77777777" w:rsidR="002640FF" w:rsidRDefault="002640FF" w:rsidP="00F5699C">
      <w:pPr>
        <w:spacing w:before="0" w:after="0"/>
      </w:pPr>
      <w:r>
        <w:separator/>
      </w:r>
    </w:p>
  </w:footnote>
  <w:footnote w:type="continuationSeparator" w:id="0">
    <w:p w14:paraId="24E61A21" w14:textId="77777777" w:rsidR="002640FF" w:rsidRDefault="002640FF" w:rsidP="00F5699C">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1">
    <w:nsid w:val="066209ED"/>
    <w:multiLevelType w:val="multilevel"/>
    <w:tmpl w:val="03F0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D3106"/>
    <w:multiLevelType w:val="hybridMultilevel"/>
    <w:tmpl w:val="BD76D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395964"/>
    <w:multiLevelType w:val="multilevel"/>
    <w:tmpl w:val="441C3358"/>
    <w:numStyleLink w:val="RomanNumberedBullet"/>
  </w:abstractNum>
  <w:abstractNum w:abstractNumId="4">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nsid w:val="25D924A9"/>
    <w:multiLevelType w:val="hybridMultilevel"/>
    <w:tmpl w:val="45289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91B92"/>
    <w:multiLevelType w:val="multilevel"/>
    <w:tmpl w:val="ADB0C294"/>
    <w:styleLink w:val="NumberedBullet"/>
    <w:lvl w:ilvl="0">
      <w:start w:val="1"/>
      <w:numFmt w:val="decimal"/>
      <w:lvlText w:val="%1."/>
      <w:lvlJc w:val="left"/>
      <w:pPr>
        <w:ind w:left="720" w:hanging="363"/>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9">
    <w:nsid w:val="34B01141"/>
    <w:multiLevelType w:val="multilevel"/>
    <w:tmpl w:val="D91A43F4"/>
    <w:numStyleLink w:val="NumberedBulletWithinBullet"/>
  </w:abstractNum>
  <w:abstractNum w:abstractNumId="10">
    <w:nsid w:val="5E787BBE"/>
    <w:multiLevelType w:val="multilevel"/>
    <w:tmpl w:val="E626D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num w:numId="1">
    <w:abstractNumId w:val="7"/>
  </w:num>
  <w:num w:numId="2">
    <w:abstractNumId w:val="0"/>
  </w:num>
  <w:num w:numId="3">
    <w:abstractNumId w:val="4"/>
  </w:num>
  <w:num w:numId="4">
    <w:abstractNumId w:val="9"/>
  </w:num>
  <w:num w:numId="5">
    <w:abstractNumId w:val="8"/>
  </w:num>
  <w:num w:numId="6">
    <w:abstractNumId w:val="3"/>
  </w:num>
  <w:num w:numId="7">
    <w:abstractNumId w:val="11"/>
  </w:num>
  <w:num w:numId="8">
    <w:abstractNumId w:val="6"/>
  </w:num>
  <w:num w:numId="9">
    <w:abstractNumId w:val="1"/>
  </w:num>
  <w:num w:numId="10">
    <w:abstractNumId w:val="10"/>
  </w:num>
  <w:num w:numId="11">
    <w:abstractNumId w:val="2"/>
  </w:num>
  <w:num w:numId="12">
    <w:abstractNumId w:val="5"/>
  </w:num>
  <w:num w:numId="13">
    <w:abstractNumId w:val="7"/>
  </w:num>
  <w:numIdMacAtCleanup w:val="1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formatting="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CEE"/>
    <w:rsid w:val="00002522"/>
    <w:rsid w:val="00003785"/>
    <w:rsid w:val="000116DB"/>
    <w:rsid w:val="0002131C"/>
    <w:rsid w:val="00021BC7"/>
    <w:rsid w:val="000268F8"/>
    <w:rsid w:val="00026CC4"/>
    <w:rsid w:val="00027686"/>
    <w:rsid w:val="00034162"/>
    <w:rsid w:val="00036D4C"/>
    <w:rsid w:val="00037507"/>
    <w:rsid w:val="00040668"/>
    <w:rsid w:val="000464A1"/>
    <w:rsid w:val="0005474D"/>
    <w:rsid w:val="0005599E"/>
    <w:rsid w:val="00061DBE"/>
    <w:rsid w:val="0006255F"/>
    <w:rsid w:val="00065992"/>
    <w:rsid w:val="00067AEF"/>
    <w:rsid w:val="0007035C"/>
    <w:rsid w:val="0007042F"/>
    <w:rsid w:val="000715C4"/>
    <w:rsid w:val="00073680"/>
    <w:rsid w:val="00076A4F"/>
    <w:rsid w:val="00080A55"/>
    <w:rsid w:val="00081B39"/>
    <w:rsid w:val="00082803"/>
    <w:rsid w:val="00083A60"/>
    <w:rsid w:val="00090780"/>
    <w:rsid w:val="00090F91"/>
    <w:rsid w:val="00091759"/>
    <w:rsid w:val="00092163"/>
    <w:rsid w:val="00093E7D"/>
    <w:rsid w:val="00095368"/>
    <w:rsid w:val="00096930"/>
    <w:rsid w:val="000A400D"/>
    <w:rsid w:val="000A5E96"/>
    <w:rsid w:val="000A6BDE"/>
    <w:rsid w:val="000B0DF6"/>
    <w:rsid w:val="000B3697"/>
    <w:rsid w:val="000B3929"/>
    <w:rsid w:val="000B70A6"/>
    <w:rsid w:val="000B7AD3"/>
    <w:rsid w:val="000C0116"/>
    <w:rsid w:val="000C323A"/>
    <w:rsid w:val="000C755E"/>
    <w:rsid w:val="000D2C24"/>
    <w:rsid w:val="000D3089"/>
    <w:rsid w:val="000D3876"/>
    <w:rsid w:val="000D40E2"/>
    <w:rsid w:val="000D4C6E"/>
    <w:rsid w:val="000D5E22"/>
    <w:rsid w:val="000D68E9"/>
    <w:rsid w:val="000F108F"/>
    <w:rsid w:val="000F1381"/>
    <w:rsid w:val="000F4662"/>
    <w:rsid w:val="000F5610"/>
    <w:rsid w:val="00101ED8"/>
    <w:rsid w:val="001041A1"/>
    <w:rsid w:val="00105A74"/>
    <w:rsid w:val="001111C0"/>
    <w:rsid w:val="00112ADE"/>
    <w:rsid w:val="001144D4"/>
    <w:rsid w:val="00114E08"/>
    <w:rsid w:val="00115A4F"/>
    <w:rsid w:val="0012070E"/>
    <w:rsid w:val="001222DB"/>
    <w:rsid w:val="0012351D"/>
    <w:rsid w:val="00125096"/>
    <w:rsid w:val="00125270"/>
    <w:rsid w:val="001349D6"/>
    <w:rsid w:val="00135A8E"/>
    <w:rsid w:val="00142664"/>
    <w:rsid w:val="001449EF"/>
    <w:rsid w:val="00145C3A"/>
    <w:rsid w:val="00146492"/>
    <w:rsid w:val="00147BA7"/>
    <w:rsid w:val="00154B89"/>
    <w:rsid w:val="00160E3F"/>
    <w:rsid w:val="001643A7"/>
    <w:rsid w:val="001667E2"/>
    <w:rsid w:val="001751B0"/>
    <w:rsid w:val="00186527"/>
    <w:rsid w:val="00187422"/>
    <w:rsid w:val="001A2B8F"/>
    <w:rsid w:val="001A366E"/>
    <w:rsid w:val="001A6983"/>
    <w:rsid w:val="001A6BED"/>
    <w:rsid w:val="001B6089"/>
    <w:rsid w:val="001C2C33"/>
    <w:rsid w:val="001C3A52"/>
    <w:rsid w:val="001C41CE"/>
    <w:rsid w:val="001D2A68"/>
    <w:rsid w:val="001D4E86"/>
    <w:rsid w:val="001D733B"/>
    <w:rsid w:val="001D7F00"/>
    <w:rsid w:val="001E0156"/>
    <w:rsid w:val="001E4AA1"/>
    <w:rsid w:val="001E4CF8"/>
    <w:rsid w:val="001E7392"/>
    <w:rsid w:val="001F0212"/>
    <w:rsid w:val="001F032C"/>
    <w:rsid w:val="001F0F81"/>
    <w:rsid w:val="002002B4"/>
    <w:rsid w:val="00200CD4"/>
    <w:rsid w:val="0020531B"/>
    <w:rsid w:val="0020547D"/>
    <w:rsid w:val="00212A51"/>
    <w:rsid w:val="00212B0B"/>
    <w:rsid w:val="00213C91"/>
    <w:rsid w:val="00214765"/>
    <w:rsid w:val="0021542C"/>
    <w:rsid w:val="0021654A"/>
    <w:rsid w:val="00217504"/>
    <w:rsid w:val="00221869"/>
    <w:rsid w:val="002245A8"/>
    <w:rsid w:val="00225F81"/>
    <w:rsid w:val="00226885"/>
    <w:rsid w:val="002268FF"/>
    <w:rsid w:val="00230923"/>
    <w:rsid w:val="002330B3"/>
    <w:rsid w:val="002340D1"/>
    <w:rsid w:val="00236106"/>
    <w:rsid w:val="00240936"/>
    <w:rsid w:val="002430DF"/>
    <w:rsid w:val="002536CE"/>
    <w:rsid w:val="0025454D"/>
    <w:rsid w:val="00255D0F"/>
    <w:rsid w:val="002619E7"/>
    <w:rsid w:val="002621C0"/>
    <w:rsid w:val="002640FF"/>
    <w:rsid w:val="00267BF6"/>
    <w:rsid w:val="002712E2"/>
    <w:rsid w:val="00277933"/>
    <w:rsid w:val="00277DCC"/>
    <w:rsid w:val="00281E7D"/>
    <w:rsid w:val="00283D86"/>
    <w:rsid w:val="00284DB5"/>
    <w:rsid w:val="00285DA0"/>
    <w:rsid w:val="002921B6"/>
    <w:rsid w:val="00293092"/>
    <w:rsid w:val="002A046C"/>
    <w:rsid w:val="002A308F"/>
    <w:rsid w:val="002A7BDB"/>
    <w:rsid w:val="002B1B95"/>
    <w:rsid w:val="002B2479"/>
    <w:rsid w:val="002B41BB"/>
    <w:rsid w:val="002C6524"/>
    <w:rsid w:val="002D2459"/>
    <w:rsid w:val="002D5CB6"/>
    <w:rsid w:val="002E4BAC"/>
    <w:rsid w:val="002E68DC"/>
    <w:rsid w:val="002E6E8E"/>
    <w:rsid w:val="002F5322"/>
    <w:rsid w:val="002F5534"/>
    <w:rsid w:val="002F55FA"/>
    <w:rsid w:val="002F6B72"/>
    <w:rsid w:val="002F731D"/>
    <w:rsid w:val="00300953"/>
    <w:rsid w:val="00303448"/>
    <w:rsid w:val="00303E02"/>
    <w:rsid w:val="003077FB"/>
    <w:rsid w:val="00307A6C"/>
    <w:rsid w:val="0031290E"/>
    <w:rsid w:val="003146A3"/>
    <w:rsid w:val="00322F82"/>
    <w:rsid w:val="00323960"/>
    <w:rsid w:val="0032435A"/>
    <w:rsid w:val="0032460B"/>
    <w:rsid w:val="00325742"/>
    <w:rsid w:val="003349CA"/>
    <w:rsid w:val="00341436"/>
    <w:rsid w:val="00353302"/>
    <w:rsid w:val="00364EC3"/>
    <w:rsid w:val="003664B3"/>
    <w:rsid w:val="003724FA"/>
    <w:rsid w:val="00372C8B"/>
    <w:rsid w:val="00376BA2"/>
    <w:rsid w:val="00377952"/>
    <w:rsid w:val="003849A7"/>
    <w:rsid w:val="003852B2"/>
    <w:rsid w:val="00394631"/>
    <w:rsid w:val="00395BFE"/>
    <w:rsid w:val="003A3916"/>
    <w:rsid w:val="003A5208"/>
    <w:rsid w:val="003B0037"/>
    <w:rsid w:val="003B64E5"/>
    <w:rsid w:val="003B7BC3"/>
    <w:rsid w:val="003D3038"/>
    <w:rsid w:val="003E308A"/>
    <w:rsid w:val="003E5542"/>
    <w:rsid w:val="003F47AA"/>
    <w:rsid w:val="003F4C3A"/>
    <w:rsid w:val="003F5A54"/>
    <w:rsid w:val="003F638C"/>
    <w:rsid w:val="00407E45"/>
    <w:rsid w:val="00411349"/>
    <w:rsid w:val="004140FE"/>
    <w:rsid w:val="00416A37"/>
    <w:rsid w:val="00417EEF"/>
    <w:rsid w:val="00422851"/>
    <w:rsid w:val="004337AD"/>
    <w:rsid w:val="00436D06"/>
    <w:rsid w:val="0044614E"/>
    <w:rsid w:val="004549E9"/>
    <w:rsid w:val="00462CAC"/>
    <w:rsid w:val="00466A15"/>
    <w:rsid w:val="00472055"/>
    <w:rsid w:val="00472C4B"/>
    <w:rsid w:val="00477780"/>
    <w:rsid w:val="00485660"/>
    <w:rsid w:val="0049250D"/>
    <w:rsid w:val="0049687B"/>
    <w:rsid w:val="004B0EF9"/>
    <w:rsid w:val="004C4694"/>
    <w:rsid w:val="004C6A8A"/>
    <w:rsid w:val="004D7E33"/>
    <w:rsid w:val="004E0737"/>
    <w:rsid w:val="004E07E3"/>
    <w:rsid w:val="004E0E52"/>
    <w:rsid w:val="004E643E"/>
    <w:rsid w:val="004E6771"/>
    <w:rsid w:val="004F1DED"/>
    <w:rsid w:val="004F21F5"/>
    <w:rsid w:val="004F4AEC"/>
    <w:rsid w:val="00500771"/>
    <w:rsid w:val="00507FD3"/>
    <w:rsid w:val="005201E3"/>
    <w:rsid w:val="00522B78"/>
    <w:rsid w:val="00526963"/>
    <w:rsid w:val="00533F66"/>
    <w:rsid w:val="00556BA8"/>
    <w:rsid w:val="0056294C"/>
    <w:rsid w:val="00565987"/>
    <w:rsid w:val="005716D5"/>
    <w:rsid w:val="00572B83"/>
    <w:rsid w:val="0057553D"/>
    <w:rsid w:val="0057560A"/>
    <w:rsid w:val="00576989"/>
    <w:rsid w:val="00580D79"/>
    <w:rsid w:val="00581E36"/>
    <w:rsid w:val="00587D19"/>
    <w:rsid w:val="005919A0"/>
    <w:rsid w:val="00595098"/>
    <w:rsid w:val="005961B1"/>
    <w:rsid w:val="005A3BA2"/>
    <w:rsid w:val="005A4E49"/>
    <w:rsid w:val="005A507B"/>
    <w:rsid w:val="005A7818"/>
    <w:rsid w:val="005B64C2"/>
    <w:rsid w:val="005C20F5"/>
    <w:rsid w:val="005C332A"/>
    <w:rsid w:val="005C636D"/>
    <w:rsid w:val="005C74A9"/>
    <w:rsid w:val="005D0E8D"/>
    <w:rsid w:val="005D6D0D"/>
    <w:rsid w:val="005E0792"/>
    <w:rsid w:val="005E39EA"/>
    <w:rsid w:val="005E4A84"/>
    <w:rsid w:val="005E4BE4"/>
    <w:rsid w:val="005E6692"/>
    <w:rsid w:val="005E73A1"/>
    <w:rsid w:val="005F2221"/>
    <w:rsid w:val="005F2D46"/>
    <w:rsid w:val="005F7528"/>
    <w:rsid w:val="00600903"/>
    <w:rsid w:val="0060512D"/>
    <w:rsid w:val="00605636"/>
    <w:rsid w:val="00606AF4"/>
    <w:rsid w:val="00607C4C"/>
    <w:rsid w:val="0061658C"/>
    <w:rsid w:val="00616FBB"/>
    <w:rsid w:val="00621072"/>
    <w:rsid w:val="00623A57"/>
    <w:rsid w:val="006269A5"/>
    <w:rsid w:val="00627622"/>
    <w:rsid w:val="00630F14"/>
    <w:rsid w:val="0063726B"/>
    <w:rsid w:val="00637862"/>
    <w:rsid w:val="006422B3"/>
    <w:rsid w:val="0064420A"/>
    <w:rsid w:val="00646289"/>
    <w:rsid w:val="00646EF7"/>
    <w:rsid w:val="006624AD"/>
    <w:rsid w:val="006629B1"/>
    <w:rsid w:val="00664B42"/>
    <w:rsid w:val="00665641"/>
    <w:rsid w:val="00665B19"/>
    <w:rsid w:val="0067240C"/>
    <w:rsid w:val="00674053"/>
    <w:rsid w:val="006833D9"/>
    <w:rsid w:val="00683728"/>
    <w:rsid w:val="00690EC3"/>
    <w:rsid w:val="0069279D"/>
    <w:rsid w:val="00696C2A"/>
    <w:rsid w:val="006A194F"/>
    <w:rsid w:val="006A1A81"/>
    <w:rsid w:val="006A4FF7"/>
    <w:rsid w:val="006A65EA"/>
    <w:rsid w:val="006A7009"/>
    <w:rsid w:val="006B210D"/>
    <w:rsid w:val="006B473B"/>
    <w:rsid w:val="006C17CF"/>
    <w:rsid w:val="006D59B4"/>
    <w:rsid w:val="006E105E"/>
    <w:rsid w:val="006E55A7"/>
    <w:rsid w:val="006E5DAB"/>
    <w:rsid w:val="006E700D"/>
    <w:rsid w:val="006F79E9"/>
    <w:rsid w:val="00703E1D"/>
    <w:rsid w:val="00711B01"/>
    <w:rsid w:val="0071475B"/>
    <w:rsid w:val="007174B6"/>
    <w:rsid w:val="00721917"/>
    <w:rsid w:val="007256DD"/>
    <w:rsid w:val="00725D0F"/>
    <w:rsid w:val="00735E29"/>
    <w:rsid w:val="007462ED"/>
    <w:rsid w:val="00755C1D"/>
    <w:rsid w:val="007567D7"/>
    <w:rsid w:val="00756C2C"/>
    <w:rsid w:val="007612E0"/>
    <w:rsid w:val="00762D32"/>
    <w:rsid w:val="00764191"/>
    <w:rsid w:val="0076457B"/>
    <w:rsid w:val="007650A9"/>
    <w:rsid w:val="00770BA0"/>
    <w:rsid w:val="007732B2"/>
    <w:rsid w:val="007770A3"/>
    <w:rsid w:val="00784D04"/>
    <w:rsid w:val="00784E1C"/>
    <w:rsid w:val="007870CC"/>
    <w:rsid w:val="00787851"/>
    <w:rsid w:val="0079052C"/>
    <w:rsid w:val="00790D99"/>
    <w:rsid w:val="00793940"/>
    <w:rsid w:val="00795137"/>
    <w:rsid w:val="007B34E0"/>
    <w:rsid w:val="007B525D"/>
    <w:rsid w:val="007B60C4"/>
    <w:rsid w:val="007C1EFF"/>
    <w:rsid w:val="007C6886"/>
    <w:rsid w:val="007C7A7D"/>
    <w:rsid w:val="007D0D95"/>
    <w:rsid w:val="007D5223"/>
    <w:rsid w:val="007D7C6F"/>
    <w:rsid w:val="007D7FE7"/>
    <w:rsid w:val="007E70BD"/>
    <w:rsid w:val="007E7380"/>
    <w:rsid w:val="007F0089"/>
    <w:rsid w:val="007F09AE"/>
    <w:rsid w:val="007F3B05"/>
    <w:rsid w:val="007F5D7D"/>
    <w:rsid w:val="007F6808"/>
    <w:rsid w:val="007F70DD"/>
    <w:rsid w:val="008000BE"/>
    <w:rsid w:val="00803B39"/>
    <w:rsid w:val="00805FB0"/>
    <w:rsid w:val="00807226"/>
    <w:rsid w:val="00814017"/>
    <w:rsid w:val="0082134B"/>
    <w:rsid w:val="00824E07"/>
    <w:rsid w:val="00825103"/>
    <w:rsid w:val="008259B0"/>
    <w:rsid w:val="008275F0"/>
    <w:rsid w:val="00835CDE"/>
    <w:rsid w:val="008371B1"/>
    <w:rsid w:val="008475C9"/>
    <w:rsid w:val="008478D8"/>
    <w:rsid w:val="008502B0"/>
    <w:rsid w:val="00855242"/>
    <w:rsid w:val="00855BE2"/>
    <w:rsid w:val="00863BE9"/>
    <w:rsid w:val="0086567B"/>
    <w:rsid w:val="008659F3"/>
    <w:rsid w:val="00867059"/>
    <w:rsid w:val="00867C05"/>
    <w:rsid w:val="00872958"/>
    <w:rsid w:val="00874645"/>
    <w:rsid w:val="00884305"/>
    <w:rsid w:val="008966A6"/>
    <w:rsid w:val="00897C1C"/>
    <w:rsid w:val="008A0135"/>
    <w:rsid w:val="008A0D88"/>
    <w:rsid w:val="008A3966"/>
    <w:rsid w:val="008A3DB3"/>
    <w:rsid w:val="008A53C7"/>
    <w:rsid w:val="008A5713"/>
    <w:rsid w:val="008B133C"/>
    <w:rsid w:val="008B5263"/>
    <w:rsid w:val="008B7518"/>
    <w:rsid w:val="008C393E"/>
    <w:rsid w:val="008D1E43"/>
    <w:rsid w:val="008D20A0"/>
    <w:rsid w:val="008D35E1"/>
    <w:rsid w:val="008E0649"/>
    <w:rsid w:val="008E080B"/>
    <w:rsid w:val="008E1C2E"/>
    <w:rsid w:val="008F279E"/>
    <w:rsid w:val="008F466E"/>
    <w:rsid w:val="008F50A1"/>
    <w:rsid w:val="008F50DE"/>
    <w:rsid w:val="008F534B"/>
    <w:rsid w:val="008F6FD5"/>
    <w:rsid w:val="0090241B"/>
    <w:rsid w:val="009052BE"/>
    <w:rsid w:val="00916768"/>
    <w:rsid w:val="00916E2D"/>
    <w:rsid w:val="00917A7A"/>
    <w:rsid w:val="00926DDB"/>
    <w:rsid w:val="009279F4"/>
    <w:rsid w:val="00930941"/>
    <w:rsid w:val="00932B80"/>
    <w:rsid w:val="009365EB"/>
    <w:rsid w:val="00937ADF"/>
    <w:rsid w:val="0094179E"/>
    <w:rsid w:val="00945DE5"/>
    <w:rsid w:val="009476BC"/>
    <w:rsid w:val="00950D72"/>
    <w:rsid w:val="00962AB2"/>
    <w:rsid w:val="00962D50"/>
    <w:rsid w:val="00964D11"/>
    <w:rsid w:val="00965266"/>
    <w:rsid w:val="00966202"/>
    <w:rsid w:val="009705EE"/>
    <w:rsid w:val="009816A0"/>
    <w:rsid w:val="00983A6B"/>
    <w:rsid w:val="0099036D"/>
    <w:rsid w:val="00994C8B"/>
    <w:rsid w:val="009A0C79"/>
    <w:rsid w:val="009A26C1"/>
    <w:rsid w:val="009B0C59"/>
    <w:rsid w:val="009B412D"/>
    <w:rsid w:val="009B4DBA"/>
    <w:rsid w:val="009C248D"/>
    <w:rsid w:val="009C3BAD"/>
    <w:rsid w:val="009C65FA"/>
    <w:rsid w:val="009D034E"/>
    <w:rsid w:val="009D2292"/>
    <w:rsid w:val="009D5BAD"/>
    <w:rsid w:val="009D63C9"/>
    <w:rsid w:val="009D7807"/>
    <w:rsid w:val="009E51B6"/>
    <w:rsid w:val="009E6316"/>
    <w:rsid w:val="009E67F8"/>
    <w:rsid w:val="009F2A4D"/>
    <w:rsid w:val="009F58C9"/>
    <w:rsid w:val="009F6C6B"/>
    <w:rsid w:val="00A00C16"/>
    <w:rsid w:val="00A051FA"/>
    <w:rsid w:val="00A05FF4"/>
    <w:rsid w:val="00A07A2A"/>
    <w:rsid w:val="00A10E59"/>
    <w:rsid w:val="00A13514"/>
    <w:rsid w:val="00A14C52"/>
    <w:rsid w:val="00A17505"/>
    <w:rsid w:val="00A20E31"/>
    <w:rsid w:val="00A2353D"/>
    <w:rsid w:val="00A26FA2"/>
    <w:rsid w:val="00A304F2"/>
    <w:rsid w:val="00A32C26"/>
    <w:rsid w:val="00A3580E"/>
    <w:rsid w:val="00A40AD1"/>
    <w:rsid w:val="00A41C3B"/>
    <w:rsid w:val="00A50865"/>
    <w:rsid w:val="00A64903"/>
    <w:rsid w:val="00A67FE6"/>
    <w:rsid w:val="00A8353E"/>
    <w:rsid w:val="00A928CC"/>
    <w:rsid w:val="00A942A5"/>
    <w:rsid w:val="00A966C0"/>
    <w:rsid w:val="00AA32AD"/>
    <w:rsid w:val="00AA57A7"/>
    <w:rsid w:val="00AA7156"/>
    <w:rsid w:val="00AB14BA"/>
    <w:rsid w:val="00AB33A1"/>
    <w:rsid w:val="00AB5E56"/>
    <w:rsid w:val="00AC31B9"/>
    <w:rsid w:val="00AC43F0"/>
    <w:rsid w:val="00AC71CF"/>
    <w:rsid w:val="00AD2D4F"/>
    <w:rsid w:val="00AD61D8"/>
    <w:rsid w:val="00AE3FC4"/>
    <w:rsid w:val="00AE4EA6"/>
    <w:rsid w:val="00AE7C7A"/>
    <w:rsid w:val="00AE7F76"/>
    <w:rsid w:val="00B00914"/>
    <w:rsid w:val="00B017B2"/>
    <w:rsid w:val="00B06569"/>
    <w:rsid w:val="00B11BF0"/>
    <w:rsid w:val="00B12B43"/>
    <w:rsid w:val="00B12CCD"/>
    <w:rsid w:val="00B145A0"/>
    <w:rsid w:val="00B17125"/>
    <w:rsid w:val="00B24CC4"/>
    <w:rsid w:val="00B2599C"/>
    <w:rsid w:val="00B301D1"/>
    <w:rsid w:val="00B321AC"/>
    <w:rsid w:val="00B32853"/>
    <w:rsid w:val="00B344DE"/>
    <w:rsid w:val="00B355EB"/>
    <w:rsid w:val="00B35772"/>
    <w:rsid w:val="00B375C4"/>
    <w:rsid w:val="00B437A0"/>
    <w:rsid w:val="00B47E61"/>
    <w:rsid w:val="00B5177E"/>
    <w:rsid w:val="00B524E3"/>
    <w:rsid w:val="00B611BA"/>
    <w:rsid w:val="00B611E8"/>
    <w:rsid w:val="00B61DA8"/>
    <w:rsid w:val="00B63913"/>
    <w:rsid w:val="00B73AA2"/>
    <w:rsid w:val="00B73AF9"/>
    <w:rsid w:val="00B748B0"/>
    <w:rsid w:val="00B76F51"/>
    <w:rsid w:val="00B81A04"/>
    <w:rsid w:val="00B82898"/>
    <w:rsid w:val="00B831A0"/>
    <w:rsid w:val="00B8558C"/>
    <w:rsid w:val="00B87FE7"/>
    <w:rsid w:val="00B932CB"/>
    <w:rsid w:val="00BA3F43"/>
    <w:rsid w:val="00BA562E"/>
    <w:rsid w:val="00BA7054"/>
    <w:rsid w:val="00BA7548"/>
    <w:rsid w:val="00BB0399"/>
    <w:rsid w:val="00BB4010"/>
    <w:rsid w:val="00BB4EA3"/>
    <w:rsid w:val="00BB6D83"/>
    <w:rsid w:val="00BB75A0"/>
    <w:rsid w:val="00BC03C8"/>
    <w:rsid w:val="00BC0D69"/>
    <w:rsid w:val="00BC21AD"/>
    <w:rsid w:val="00BC2989"/>
    <w:rsid w:val="00BE6ADE"/>
    <w:rsid w:val="00BF1104"/>
    <w:rsid w:val="00BF6106"/>
    <w:rsid w:val="00BF6BE6"/>
    <w:rsid w:val="00BF6DF1"/>
    <w:rsid w:val="00C015AD"/>
    <w:rsid w:val="00C01ED1"/>
    <w:rsid w:val="00C03255"/>
    <w:rsid w:val="00C032BE"/>
    <w:rsid w:val="00C033FC"/>
    <w:rsid w:val="00C035F4"/>
    <w:rsid w:val="00C0692B"/>
    <w:rsid w:val="00C077D8"/>
    <w:rsid w:val="00C128C6"/>
    <w:rsid w:val="00C206C6"/>
    <w:rsid w:val="00C223BB"/>
    <w:rsid w:val="00C22435"/>
    <w:rsid w:val="00C226B2"/>
    <w:rsid w:val="00C25FFF"/>
    <w:rsid w:val="00C30A6F"/>
    <w:rsid w:val="00C341FD"/>
    <w:rsid w:val="00C3596D"/>
    <w:rsid w:val="00C368EB"/>
    <w:rsid w:val="00C377D2"/>
    <w:rsid w:val="00C37AC6"/>
    <w:rsid w:val="00C37E9A"/>
    <w:rsid w:val="00C40368"/>
    <w:rsid w:val="00C604FA"/>
    <w:rsid w:val="00C63ACA"/>
    <w:rsid w:val="00C65526"/>
    <w:rsid w:val="00C66C54"/>
    <w:rsid w:val="00C775F7"/>
    <w:rsid w:val="00C816C7"/>
    <w:rsid w:val="00C90659"/>
    <w:rsid w:val="00C919EA"/>
    <w:rsid w:val="00C9264A"/>
    <w:rsid w:val="00C9295D"/>
    <w:rsid w:val="00C96387"/>
    <w:rsid w:val="00C967D6"/>
    <w:rsid w:val="00CA33D4"/>
    <w:rsid w:val="00CA5850"/>
    <w:rsid w:val="00CA655B"/>
    <w:rsid w:val="00CB085C"/>
    <w:rsid w:val="00CB2388"/>
    <w:rsid w:val="00CB3704"/>
    <w:rsid w:val="00CB537B"/>
    <w:rsid w:val="00CB5D27"/>
    <w:rsid w:val="00CB618B"/>
    <w:rsid w:val="00CC0FC3"/>
    <w:rsid w:val="00CC25FF"/>
    <w:rsid w:val="00CC43D5"/>
    <w:rsid w:val="00CC4405"/>
    <w:rsid w:val="00CC4441"/>
    <w:rsid w:val="00CC474E"/>
    <w:rsid w:val="00CC6C06"/>
    <w:rsid w:val="00CC738C"/>
    <w:rsid w:val="00CD02CC"/>
    <w:rsid w:val="00CD1442"/>
    <w:rsid w:val="00CD3776"/>
    <w:rsid w:val="00CD5B8E"/>
    <w:rsid w:val="00CD7055"/>
    <w:rsid w:val="00CF4A18"/>
    <w:rsid w:val="00D0117B"/>
    <w:rsid w:val="00D01CDD"/>
    <w:rsid w:val="00D0778E"/>
    <w:rsid w:val="00D108CA"/>
    <w:rsid w:val="00D12772"/>
    <w:rsid w:val="00D17860"/>
    <w:rsid w:val="00D2133C"/>
    <w:rsid w:val="00D215E4"/>
    <w:rsid w:val="00D2216B"/>
    <w:rsid w:val="00D23B92"/>
    <w:rsid w:val="00D35A22"/>
    <w:rsid w:val="00D472E4"/>
    <w:rsid w:val="00D50676"/>
    <w:rsid w:val="00D51BC1"/>
    <w:rsid w:val="00D51FF8"/>
    <w:rsid w:val="00D529D5"/>
    <w:rsid w:val="00D634AE"/>
    <w:rsid w:val="00D726B8"/>
    <w:rsid w:val="00D7329A"/>
    <w:rsid w:val="00D74591"/>
    <w:rsid w:val="00D74D57"/>
    <w:rsid w:val="00D76614"/>
    <w:rsid w:val="00D77305"/>
    <w:rsid w:val="00D82F0B"/>
    <w:rsid w:val="00D92FAB"/>
    <w:rsid w:val="00D93D92"/>
    <w:rsid w:val="00D977B9"/>
    <w:rsid w:val="00DA5843"/>
    <w:rsid w:val="00DA7448"/>
    <w:rsid w:val="00DB5D89"/>
    <w:rsid w:val="00DB6D9F"/>
    <w:rsid w:val="00DC0678"/>
    <w:rsid w:val="00DC0BF4"/>
    <w:rsid w:val="00DC11EE"/>
    <w:rsid w:val="00DC4FB4"/>
    <w:rsid w:val="00DC79A7"/>
    <w:rsid w:val="00DC7BC5"/>
    <w:rsid w:val="00DE1918"/>
    <w:rsid w:val="00DE2292"/>
    <w:rsid w:val="00DF569D"/>
    <w:rsid w:val="00E01D3E"/>
    <w:rsid w:val="00E02779"/>
    <w:rsid w:val="00E03E69"/>
    <w:rsid w:val="00E057B5"/>
    <w:rsid w:val="00E0743F"/>
    <w:rsid w:val="00E17F35"/>
    <w:rsid w:val="00E23D4F"/>
    <w:rsid w:val="00E32C17"/>
    <w:rsid w:val="00E335CF"/>
    <w:rsid w:val="00E406F5"/>
    <w:rsid w:val="00E50C53"/>
    <w:rsid w:val="00E535DA"/>
    <w:rsid w:val="00E53DCB"/>
    <w:rsid w:val="00E60908"/>
    <w:rsid w:val="00E63375"/>
    <w:rsid w:val="00E653CD"/>
    <w:rsid w:val="00E65F46"/>
    <w:rsid w:val="00E673A1"/>
    <w:rsid w:val="00E676A1"/>
    <w:rsid w:val="00E70D23"/>
    <w:rsid w:val="00E73547"/>
    <w:rsid w:val="00E91650"/>
    <w:rsid w:val="00E91749"/>
    <w:rsid w:val="00E9644E"/>
    <w:rsid w:val="00E96C31"/>
    <w:rsid w:val="00EA504D"/>
    <w:rsid w:val="00EB0E6E"/>
    <w:rsid w:val="00EB2C9B"/>
    <w:rsid w:val="00EC0201"/>
    <w:rsid w:val="00EC0833"/>
    <w:rsid w:val="00EC5B95"/>
    <w:rsid w:val="00EC6406"/>
    <w:rsid w:val="00ED067E"/>
    <w:rsid w:val="00ED11F2"/>
    <w:rsid w:val="00ED37F0"/>
    <w:rsid w:val="00ED52C5"/>
    <w:rsid w:val="00EE1064"/>
    <w:rsid w:val="00EE66A0"/>
    <w:rsid w:val="00EF233C"/>
    <w:rsid w:val="00EF7425"/>
    <w:rsid w:val="00F02A23"/>
    <w:rsid w:val="00F03265"/>
    <w:rsid w:val="00F1191C"/>
    <w:rsid w:val="00F139B8"/>
    <w:rsid w:val="00F15ED4"/>
    <w:rsid w:val="00F221EA"/>
    <w:rsid w:val="00F23B87"/>
    <w:rsid w:val="00F31AE6"/>
    <w:rsid w:val="00F3434F"/>
    <w:rsid w:val="00F34FB1"/>
    <w:rsid w:val="00F361A2"/>
    <w:rsid w:val="00F41CEE"/>
    <w:rsid w:val="00F4693D"/>
    <w:rsid w:val="00F55B41"/>
    <w:rsid w:val="00F5699C"/>
    <w:rsid w:val="00F61949"/>
    <w:rsid w:val="00F61F15"/>
    <w:rsid w:val="00F75B93"/>
    <w:rsid w:val="00F80326"/>
    <w:rsid w:val="00F831D9"/>
    <w:rsid w:val="00F840F7"/>
    <w:rsid w:val="00F844FE"/>
    <w:rsid w:val="00F86043"/>
    <w:rsid w:val="00F938D5"/>
    <w:rsid w:val="00F9518A"/>
    <w:rsid w:val="00F96889"/>
    <w:rsid w:val="00F96D02"/>
    <w:rsid w:val="00FA52C2"/>
    <w:rsid w:val="00FB3B39"/>
    <w:rsid w:val="00FB47CB"/>
    <w:rsid w:val="00FB5B81"/>
    <w:rsid w:val="00FB622C"/>
    <w:rsid w:val="00FC0AC2"/>
    <w:rsid w:val="00FC1D43"/>
    <w:rsid w:val="00FC2B32"/>
    <w:rsid w:val="00FC6729"/>
    <w:rsid w:val="00FC6EF1"/>
    <w:rsid w:val="00FD1B01"/>
    <w:rsid w:val="00FD279F"/>
    <w:rsid w:val="00FD4B58"/>
    <w:rsid w:val="00FD5698"/>
    <w:rsid w:val="00FD6CF2"/>
    <w:rsid w:val="00FF1DBC"/>
    <w:rsid w:val="00FF6F1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CABA2"/>
  <w14:defaultImageDpi w14:val="32767"/>
  <w15:chartTrackingRefBased/>
  <w15:docId w15:val="{B0336132-158F-464D-B999-C3FEECDAC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3F5A54"/>
    <w:pPr>
      <w:spacing w:before="60" w:after="60"/>
    </w:pPr>
    <w:rPr>
      <w:rFonts w:ascii="Arial" w:eastAsia="Times New Roman" w:hAnsi="Arial" w:cs="Arial"/>
      <w:bCs/>
      <w:sz w:val="20"/>
    </w:rPr>
  </w:style>
  <w:style w:type="paragraph" w:styleId="Heading1">
    <w:name w:val="heading 1"/>
    <w:aliases w:val="Heading 1 [PACKT]"/>
    <w:next w:val="NormalPACKT"/>
    <w:link w:val="Heading1Char"/>
    <w:qFormat/>
    <w:rsid w:val="00E73547"/>
    <w:pPr>
      <w:keepNext/>
      <w:spacing w:before="400" w:after="60"/>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E73547"/>
    <w:pPr>
      <w:keepNext/>
      <w:spacing w:before="320" w:after="60"/>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E73547"/>
    <w:pPr>
      <w:keepNext/>
      <w:spacing w:before="240" w:after="60"/>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E73547"/>
    <w:pPr>
      <w:spacing w:before="160" w:after="60"/>
      <w:outlineLvl w:val="3"/>
    </w:pPr>
    <w:rPr>
      <w:rFonts w:ascii="Arial" w:eastAsia="Times New Roman" w:hAnsi="Arial" w:cs="Arial"/>
      <w:b/>
      <w:iCs/>
      <w:color w:val="000000"/>
      <w:szCs w:val="28"/>
      <w:lang w:val="en-GB"/>
    </w:rPr>
  </w:style>
  <w:style w:type="paragraph" w:styleId="Heading5">
    <w:name w:val="heading 5"/>
    <w:aliases w:val="Heading 5 [PACKT]"/>
    <w:next w:val="NormalPACKT"/>
    <w:link w:val="Heading5Char"/>
    <w:qFormat/>
    <w:rsid w:val="00E73547"/>
    <w:pPr>
      <w:spacing w:before="80" w:after="60"/>
      <w:outlineLvl w:val="4"/>
    </w:pPr>
    <w:rPr>
      <w:rFonts w:ascii="Arial" w:eastAsia="Times New Roman" w:hAnsi="Arial" w:cs="Arial"/>
      <w:b/>
      <w:color w:val="000000"/>
      <w:sz w:val="22"/>
      <w:szCs w:val="26"/>
      <w:lang w:val="en-GB"/>
    </w:rPr>
  </w:style>
  <w:style w:type="paragraph" w:styleId="Heading6">
    <w:name w:val="heading 6"/>
    <w:aliases w:val="Heading 6 [PACKT]"/>
    <w:basedOn w:val="Heading2"/>
    <w:next w:val="NormalPACKT"/>
    <w:link w:val="Heading6Char"/>
    <w:qFormat/>
    <w:rsid w:val="00E73547"/>
    <w:pPr>
      <w:spacing w:before="120"/>
      <w:outlineLvl w:val="5"/>
    </w:pPr>
    <w:rPr>
      <w:b w:val="0"/>
      <w:bCs w:val="0"/>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ing 2 [PACKT] Char"/>
    <w:link w:val="Heading2"/>
    <w:rsid w:val="00E73547"/>
    <w:rPr>
      <w:rFonts w:ascii="Arial" w:eastAsia="Times New Roman" w:hAnsi="Arial" w:cs="Arial"/>
      <w:b/>
      <w:bCs/>
      <w:iCs/>
      <w:color w:val="000000"/>
      <w:sz w:val="28"/>
      <w:szCs w:val="28"/>
      <w:lang w:val="en-GB"/>
    </w:rPr>
  </w:style>
  <w:style w:type="character" w:customStyle="1" w:styleId="Heading1Char">
    <w:name w:val="Heading 1 Char"/>
    <w:aliases w:val="Heading 1 [PACKT] Char"/>
    <w:link w:val="Heading1"/>
    <w:rsid w:val="00E73547"/>
    <w:rPr>
      <w:rFonts w:ascii="Arial" w:eastAsia="Times New Roman" w:hAnsi="Arial" w:cs="Arial"/>
      <w:b/>
      <w:iCs/>
      <w:color w:val="000000"/>
      <w:kern w:val="32"/>
      <w:sz w:val="32"/>
      <w:szCs w:val="32"/>
      <w:lang w:val="en-GB"/>
    </w:rPr>
  </w:style>
  <w:style w:type="character" w:customStyle="1" w:styleId="mi">
    <w:name w:val="mi"/>
    <w:basedOn w:val="DefaultParagraphFont"/>
    <w:rsid w:val="00D108CA"/>
  </w:style>
  <w:style w:type="character" w:customStyle="1" w:styleId="mo">
    <w:name w:val="mo"/>
    <w:basedOn w:val="DefaultParagraphFont"/>
    <w:rsid w:val="00D108CA"/>
  </w:style>
  <w:style w:type="character" w:customStyle="1" w:styleId="mn">
    <w:name w:val="mn"/>
    <w:basedOn w:val="DefaultParagraphFont"/>
    <w:rsid w:val="00D108CA"/>
  </w:style>
  <w:style w:type="character" w:customStyle="1" w:styleId="mjxassistivemathml">
    <w:name w:val="mjx_assistive_mathml"/>
    <w:basedOn w:val="DefaultParagraphFont"/>
    <w:rsid w:val="00D108CA"/>
  </w:style>
  <w:style w:type="paragraph" w:customStyle="1" w:styleId="p1">
    <w:name w:val="p1"/>
    <w:basedOn w:val="Normal"/>
    <w:rsid w:val="00B831A0"/>
    <w:rPr>
      <w:rFonts w:ascii="Helvetica" w:eastAsiaTheme="minorEastAsia" w:hAnsi="Helvetica"/>
      <w:sz w:val="21"/>
      <w:szCs w:val="21"/>
    </w:rPr>
  </w:style>
  <w:style w:type="paragraph" w:customStyle="1" w:styleId="qtextpara">
    <w:name w:val="qtext_para"/>
    <w:basedOn w:val="Normal"/>
    <w:rsid w:val="00B831A0"/>
    <w:pPr>
      <w:spacing w:before="100" w:beforeAutospacing="1" w:after="100" w:afterAutospacing="1"/>
    </w:pPr>
    <w:rPr>
      <w:rFonts w:eastAsiaTheme="minorEastAsia"/>
    </w:rPr>
  </w:style>
  <w:style w:type="paragraph" w:styleId="ListParagraph">
    <w:name w:val="List Paragraph"/>
    <w:basedOn w:val="Normal"/>
    <w:uiPriority w:val="34"/>
    <w:qFormat/>
    <w:rsid w:val="00D0778E"/>
    <w:pPr>
      <w:suppressAutoHyphens/>
      <w:spacing w:after="200" w:line="276" w:lineRule="auto"/>
      <w:ind w:left="720"/>
      <w:contextualSpacing/>
    </w:pPr>
    <w:rPr>
      <w:rFonts w:ascii="Calibri" w:eastAsia="Calibri" w:hAnsi="Calibri"/>
      <w:sz w:val="22"/>
      <w:szCs w:val="22"/>
    </w:rPr>
  </w:style>
  <w:style w:type="character" w:customStyle="1" w:styleId="Heading3Char">
    <w:name w:val="Heading 3 Char"/>
    <w:aliases w:val="Heading 3 [PACKT] Char"/>
    <w:basedOn w:val="DefaultParagraphFont"/>
    <w:link w:val="Heading3"/>
    <w:rsid w:val="00D0778E"/>
    <w:rPr>
      <w:rFonts w:ascii="Arial" w:eastAsia="Times New Roman" w:hAnsi="Arial" w:cs="Arial"/>
      <w:b/>
      <w:iCs/>
      <w:color w:val="000000"/>
      <w:sz w:val="26"/>
      <w:szCs w:val="26"/>
      <w:lang w:val="en-GB"/>
    </w:rPr>
  </w:style>
  <w:style w:type="paragraph" w:styleId="NormalWeb">
    <w:name w:val="Normal (Web)"/>
    <w:basedOn w:val="Normal"/>
    <w:uiPriority w:val="99"/>
    <w:unhideWhenUsed/>
    <w:rsid w:val="00A3580E"/>
    <w:pPr>
      <w:spacing w:before="100" w:beforeAutospacing="1" w:after="100" w:afterAutospacing="1"/>
    </w:pPr>
    <w:rPr>
      <w:rFonts w:eastAsiaTheme="minorEastAsia"/>
      <w:bCs w:val="0"/>
    </w:rPr>
  </w:style>
  <w:style w:type="character" w:styleId="Strong">
    <w:name w:val="Strong"/>
    <w:basedOn w:val="DefaultParagraphFont"/>
    <w:uiPriority w:val="22"/>
    <w:qFormat/>
    <w:rsid w:val="00A3580E"/>
    <w:rPr>
      <w:b/>
      <w:bCs/>
    </w:rPr>
  </w:style>
  <w:style w:type="character" w:customStyle="1" w:styleId="apple-converted-space">
    <w:name w:val="apple-converted-space"/>
    <w:basedOn w:val="DefaultParagraphFont"/>
    <w:rsid w:val="001643A7"/>
  </w:style>
  <w:style w:type="character" w:customStyle="1" w:styleId="s1">
    <w:name w:val="s1"/>
    <w:basedOn w:val="DefaultParagraphFont"/>
    <w:rsid w:val="006A1A81"/>
    <w:rPr>
      <w:rFonts w:ascii="Helvetica" w:hAnsi="Helvetica" w:hint="default"/>
      <w:sz w:val="11"/>
      <w:szCs w:val="11"/>
    </w:rPr>
  </w:style>
  <w:style w:type="character" w:customStyle="1" w:styleId="s2">
    <w:name w:val="s2"/>
    <w:basedOn w:val="DefaultParagraphFont"/>
    <w:rsid w:val="004337AD"/>
    <w:rPr>
      <w:rFonts w:ascii="Helvetica" w:hAnsi="Helvetica" w:hint="default"/>
      <w:sz w:val="8"/>
      <w:szCs w:val="8"/>
    </w:rPr>
  </w:style>
  <w:style w:type="character" w:styleId="HTMLCode">
    <w:name w:val="HTML Code"/>
    <w:basedOn w:val="DefaultParagraphFont"/>
    <w:uiPriority w:val="99"/>
    <w:semiHidden/>
    <w:unhideWhenUsed/>
    <w:rsid w:val="00966202"/>
    <w:rPr>
      <w:rFonts w:ascii="Courier New" w:eastAsiaTheme="minorHAnsi" w:hAnsi="Courier New" w:cs="Courier New"/>
      <w:sz w:val="20"/>
      <w:szCs w:val="20"/>
    </w:rPr>
  </w:style>
  <w:style w:type="character" w:styleId="Hyperlink">
    <w:name w:val="Hyperlink"/>
    <w:basedOn w:val="DefaultParagraphFont"/>
    <w:uiPriority w:val="99"/>
    <w:unhideWhenUsed/>
    <w:rsid w:val="00522B78"/>
    <w:rPr>
      <w:color w:val="0000FF"/>
      <w:u w:val="single"/>
    </w:rPr>
  </w:style>
  <w:style w:type="paragraph" w:styleId="HTMLPreformatted">
    <w:name w:val="HTML Preformatted"/>
    <w:basedOn w:val="Normal"/>
    <w:link w:val="HTMLPreformattedChar"/>
    <w:uiPriority w:val="99"/>
    <w:semiHidden/>
    <w:unhideWhenUsed/>
    <w:rsid w:val="00F36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F361A2"/>
    <w:rPr>
      <w:rFonts w:ascii="Courier New" w:hAnsi="Courier New" w:cs="Courier New"/>
      <w:sz w:val="20"/>
      <w:szCs w:val="20"/>
    </w:rPr>
  </w:style>
  <w:style w:type="character" w:styleId="Emphasis">
    <w:name w:val="Emphasis"/>
    <w:basedOn w:val="DefaultParagraphFont"/>
    <w:uiPriority w:val="20"/>
    <w:qFormat/>
    <w:rsid w:val="00803B39"/>
    <w:rPr>
      <w:i/>
      <w:iCs/>
    </w:rPr>
  </w:style>
  <w:style w:type="paragraph" w:customStyle="1" w:styleId="p2">
    <w:name w:val="p2"/>
    <w:basedOn w:val="Normal"/>
    <w:rsid w:val="00FA52C2"/>
    <w:rPr>
      <w:rFonts w:ascii="Helvetica" w:hAnsi="Helvetica"/>
      <w:sz w:val="14"/>
      <w:szCs w:val="14"/>
    </w:rPr>
  </w:style>
  <w:style w:type="character" w:customStyle="1" w:styleId="pl-en">
    <w:name w:val="pl-en"/>
    <w:basedOn w:val="DefaultParagraphFont"/>
    <w:rsid w:val="00B24CC4"/>
  </w:style>
  <w:style w:type="paragraph" w:customStyle="1" w:styleId="TextBody">
    <w:name w:val="Text Body"/>
    <w:basedOn w:val="Normal"/>
    <w:rsid w:val="00C128C6"/>
    <w:pPr>
      <w:suppressAutoHyphens/>
      <w:spacing w:after="140" w:line="288" w:lineRule="auto"/>
    </w:pPr>
    <w:rPr>
      <w:rFonts w:ascii="Calibri" w:eastAsia="Calibri" w:hAnsi="Calibri"/>
      <w:sz w:val="22"/>
      <w:szCs w:val="22"/>
    </w:rPr>
  </w:style>
  <w:style w:type="character" w:customStyle="1" w:styleId="mjx-char">
    <w:name w:val="mjx-char"/>
    <w:basedOn w:val="DefaultParagraphFont"/>
    <w:rsid w:val="00C9264A"/>
  </w:style>
  <w:style w:type="character" w:customStyle="1" w:styleId="n">
    <w:name w:val="n"/>
    <w:basedOn w:val="DefaultParagraphFont"/>
    <w:rsid w:val="00C25FFF"/>
  </w:style>
  <w:style w:type="character" w:customStyle="1" w:styleId="o">
    <w:name w:val="o"/>
    <w:basedOn w:val="DefaultParagraphFont"/>
    <w:rsid w:val="00C25FFF"/>
  </w:style>
  <w:style w:type="character" w:customStyle="1" w:styleId="p">
    <w:name w:val="p"/>
    <w:basedOn w:val="DefaultParagraphFont"/>
    <w:rsid w:val="00C25FFF"/>
  </w:style>
  <w:style w:type="character" w:customStyle="1" w:styleId="mf">
    <w:name w:val="mf"/>
    <w:basedOn w:val="DefaultParagraphFont"/>
    <w:rsid w:val="00C25FFF"/>
  </w:style>
  <w:style w:type="character" w:customStyle="1" w:styleId="pl-k">
    <w:name w:val="pl-k"/>
    <w:basedOn w:val="DefaultParagraphFont"/>
    <w:rsid w:val="006A194F"/>
  </w:style>
  <w:style w:type="character" w:customStyle="1" w:styleId="pl-c">
    <w:name w:val="pl-c"/>
    <w:basedOn w:val="DefaultParagraphFont"/>
    <w:rsid w:val="006A194F"/>
  </w:style>
  <w:style w:type="character" w:customStyle="1" w:styleId="Heading4Char">
    <w:name w:val="Heading 4 Char"/>
    <w:aliases w:val="Heading 4 [PACKT] Char"/>
    <w:basedOn w:val="DefaultParagraphFont"/>
    <w:link w:val="Heading4"/>
    <w:rsid w:val="00E73547"/>
    <w:rPr>
      <w:rFonts w:ascii="Arial" w:eastAsia="Times New Roman" w:hAnsi="Arial" w:cs="Arial"/>
      <w:b/>
      <w:iCs/>
      <w:color w:val="000000"/>
      <w:szCs w:val="28"/>
      <w:lang w:val="en-GB"/>
    </w:rPr>
  </w:style>
  <w:style w:type="character" w:customStyle="1" w:styleId="Heading5Char">
    <w:name w:val="Heading 5 Char"/>
    <w:aliases w:val="Heading 5 [PACKT] Char"/>
    <w:basedOn w:val="DefaultParagraphFont"/>
    <w:link w:val="Heading5"/>
    <w:rsid w:val="00E73547"/>
    <w:rPr>
      <w:rFonts w:ascii="Arial" w:eastAsia="Times New Roman" w:hAnsi="Arial" w:cs="Arial"/>
      <w:b/>
      <w:color w:val="000000"/>
      <w:sz w:val="22"/>
      <w:szCs w:val="26"/>
      <w:lang w:val="en-GB"/>
    </w:rPr>
  </w:style>
  <w:style w:type="character" w:customStyle="1" w:styleId="Heading6Char">
    <w:name w:val="Heading 6 Char"/>
    <w:aliases w:val="Heading 6 [PACKT] Char"/>
    <w:link w:val="Heading6"/>
    <w:rsid w:val="00E73547"/>
    <w:rPr>
      <w:rFonts w:ascii="Arial" w:eastAsia="Times New Roman" w:hAnsi="Arial" w:cs="Arial"/>
      <w:iCs/>
      <w:color w:val="000000"/>
      <w:sz w:val="20"/>
      <w:szCs w:val="22"/>
      <w:lang w:val="en-GB"/>
    </w:rPr>
  </w:style>
  <w:style w:type="paragraph" w:customStyle="1" w:styleId="NormalPACKT">
    <w:name w:val="Normal [PACKT]"/>
    <w:uiPriority w:val="99"/>
    <w:locked/>
    <w:rsid w:val="00E73547"/>
    <w:pPr>
      <w:spacing w:after="120"/>
    </w:pPr>
    <w:rPr>
      <w:rFonts w:ascii="Times New Roman" w:eastAsia="Times New Roman" w:hAnsi="Times New Roman" w:cs="Times New Roman"/>
      <w:sz w:val="22"/>
    </w:rPr>
  </w:style>
  <w:style w:type="paragraph" w:styleId="Footer">
    <w:name w:val="footer"/>
    <w:basedOn w:val="Normal"/>
    <w:link w:val="FooterChar"/>
    <w:semiHidden/>
    <w:rsid w:val="00E73547"/>
    <w:pPr>
      <w:tabs>
        <w:tab w:val="center" w:pos="4320"/>
        <w:tab w:val="right" w:pos="8640"/>
      </w:tabs>
    </w:pPr>
  </w:style>
  <w:style w:type="character" w:customStyle="1" w:styleId="FooterChar">
    <w:name w:val="Footer Char"/>
    <w:basedOn w:val="DefaultParagraphFont"/>
    <w:link w:val="Footer"/>
    <w:semiHidden/>
    <w:rsid w:val="00E73547"/>
    <w:rPr>
      <w:rFonts w:ascii="Arial" w:eastAsia="Times New Roman" w:hAnsi="Arial" w:cs="Arial"/>
      <w:bCs/>
      <w:sz w:val="20"/>
    </w:rPr>
  </w:style>
  <w:style w:type="character" w:customStyle="1" w:styleId="EmailPACKT">
    <w:name w:val="Email [PACKT]"/>
    <w:uiPriority w:val="99"/>
    <w:qFormat/>
    <w:locked/>
    <w:rsid w:val="00E73547"/>
    <w:rPr>
      <w:rFonts w:ascii="Lucida Console" w:hAnsi="Lucida Console"/>
      <w:color w:val="FF6600"/>
      <w:sz w:val="19"/>
      <w:szCs w:val="18"/>
    </w:rPr>
  </w:style>
  <w:style w:type="character" w:customStyle="1" w:styleId="URLPACKT">
    <w:name w:val="URL [PACKT]"/>
    <w:uiPriority w:val="99"/>
    <w:rsid w:val="00E73547"/>
    <w:rPr>
      <w:rFonts w:ascii="Lucida Console" w:hAnsi="Lucida Console"/>
      <w:color w:val="0000FF"/>
      <w:sz w:val="19"/>
      <w:szCs w:val="18"/>
    </w:rPr>
  </w:style>
  <w:style w:type="character" w:customStyle="1" w:styleId="CodeInTextPACKT">
    <w:name w:val="Code In Text [PACKT]"/>
    <w:uiPriority w:val="99"/>
    <w:locked/>
    <w:rsid w:val="00E73547"/>
    <w:rPr>
      <w:rFonts w:ascii="Lucida Console" w:hAnsi="Lucida Console"/>
      <w:color w:val="747959"/>
      <w:sz w:val="19"/>
      <w:szCs w:val="18"/>
    </w:rPr>
  </w:style>
  <w:style w:type="paragraph" w:customStyle="1" w:styleId="ChapterTitlePACKT">
    <w:name w:val="Chapter Title [PACKT]"/>
    <w:next w:val="NormalPACKT"/>
    <w:uiPriority w:val="99"/>
    <w:locked/>
    <w:rsid w:val="00E73547"/>
    <w:pPr>
      <w:spacing w:after="840"/>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E73547"/>
    <w:rPr>
      <w:rFonts w:ascii="Times New Roman" w:hAnsi="Times New Roman"/>
      <w:b/>
      <w:color w:val="008000"/>
      <w:sz w:val="22"/>
    </w:rPr>
  </w:style>
  <w:style w:type="character" w:customStyle="1" w:styleId="KeyWordPACKT">
    <w:name w:val="Key Word [PACKT]"/>
    <w:uiPriority w:val="99"/>
    <w:locked/>
    <w:rsid w:val="00E73547"/>
    <w:rPr>
      <w:b/>
    </w:rPr>
  </w:style>
  <w:style w:type="character" w:customStyle="1" w:styleId="KeyPACKT">
    <w:name w:val="Key [PACKT]"/>
    <w:uiPriority w:val="99"/>
    <w:locked/>
    <w:rsid w:val="00E73547"/>
    <w:rPr>
      <w:i/>
      <w:color w:val="00CCFF"/>
    </w:rPr>
  </w:style>
  <w:style w:type="character" w:customStyle="1" w:styleId="ChapterrefPACKT">
    <w:name w:val="Chapterref [PACKT]"/>
    <w:uiPriority w:val="99"/>
    <w:locked/>
    <w:rsid w:val="00E73547"/>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E73547"/>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E73547"/>
    <w:pPr>
      <w:numPr>
        <w:numId w:val="1"/>
      </w:numPr>
      <w:tabs>
        <w:tab w:val="left" w:pos="360"/>
      </w:tabs>
      <w:suppressAutoHyphens/>
      <w:spacing w:after="60"/>
      <w:ind w:right="360"/>
    </w:pPr>
  </w:style>
  <w:style w:type="paragraph" w:customStyle="1" w:styleId="InformationBoxPACKT">
    <w:name w:val="Information Box [PACKT]"/>
    <w:basedOn w:val="NormalPACKT"/>
    <w:next w:val="NormalPACKT"/>
    <w:uiPriority w:val="99"/>
    <w:qFormat/>
    <w:locked/>
    <w:rsid w:val="00E73547"/>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E73547"/>
    <w:pPr>
      <w:numPr>
        <w:numId w:val="2"/>
      </w:numPr>
    </w:pPr>
  </w:style>
  <w:style w:type="paragraph" w:customStyle="1" w:styleId="TableColumnHeadingPACKT">
    <w:name w:val="Table Column Heading [PACKT]"/>
    <w:basedOn w:val="NormalPACKT"/>
    <w:uiPriority w:val="99"/>
    <w:rsid w:val="00E73547"/>
    <w:pPr>
      <w:spacing w:before="60" w:after="60"/>
    </w:pPr>
    <w:rPr>
      <w:rFonts w:cs="Arial"/>
      <w:b/>
      <w:bCs/>
      <w:sz w:val="20"/>
    </w:rPr>
  </w:style>
  <w:style w:type="paragraph" w:customStyle="1" w:styleId="CodeEndPACKT">
    <w:name w:val="Code End [PACKT]"/>
    <w:basedOn w:val="CodePACKT"/>
    <w:next w:val="NormalPACKT"/>
    <w:uiPriority w:val="99"/>
    <w:locked/>
    <w:rsid w:val="00E73547"/>
    <w:pPr>
      <w:spacing w:after="120"/>
    </w:pPr>
  </w:style>
  <w:style w:type="paragraph" w:customStyle="1" w:styleId="TableColumnContentPACKT">
    <w:name w:val="Table Column Content [PACKT]"/>
    <w:basedOn w:val="TableColumnHeadingPACKT"/>
    <w:uiPriority w:val="99"/>
    <w:rsid w:val="00E73547"/>
  </w:style>
  <w:style w:type="paragraph" w:customStyle="1" w:styleId="CommandLinePACKT">
    <w:name w:val="Command Line [PACKT]"/>
    <w:basedOn w:val="CodePACKT"/>
    <w:uiPriority w:val="99"/>
    <w:qFormat/>
    <w:locked/>
    <w:rsid w:val="00E73547"/>
    <w:pPr>
      <w:spacing w:after="60"/>
      <w:ind w:left="0"/>
    </w:pPr>
  </w:style>
  <w:style w:type="paragraph" w:customStyle="1" w:styleId="CodeWithinTipPACKT">
    <w:name w:val="Code Within Tip [PACKT]"/>
    <w:uiPriority w:val="99"/>
    <w:qFormat/>
    <w:rsid w:val="00E73547"/>
    <w:pPr>
      <w:pBdr>
        <w:top w:val="double" w:sz="4" w:space="6" w:color="auto"/>
        <w:bottom w:val="double" w:sz="4" w:space="9" w:color="auto"/>
      </w:pBdr>
      <w:spacing w:after="50"/>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E73547"/>
    <w:pPr>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E73547"/>
    <w:pPr>
      <w:spacing w:after="120"/>
    </w:pPr>
  </w:style>
  <w:style w:type="paragraph" w:customStyle="1" w:styleId="FigurePACKT">
    <w:name w:val="Figure [PACKT]"/>
    <w:uiPriority w:val="99"/>
    <w:locked/>
    <w:rsid w:val="00E73547"/>
    <w:pPr>
      <w:spacing w:before="240" w:after="240"/>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E73547"/>
    <w:pPr>
      <w:spacing w:after="120"/>
    </w:pPr>
  </w:style>
  <w:style w:type="paragraph" w:customStyle="1" w:styleId="BulletWithinBulletPACKT">
    <w:name w:val="Bullet Within Bullet [PACKT]"/>
    <w:basedOn w:val="BulletPACKT"/>
    <w:uiPriority w:val="99"/>
    <w:locked/>
    <w:rsid w:val="00E73547"/>
    <w:pPr>
      <w:tabs>
        <w:tab w:val="clear" w:pos="360"/>
      </w:tabs>
      <w:ind w:left="1440" w:right="720"/>
    </w:pPr>
  </w:style>
  <w:style w:type="paragraph" w:customStyle="1" w:styleId="BulletWithinBulletEndPACKT">
    <w:name w:val="Bullet Within Bullet End [PACKT]"/>
    <w:basedOn w:val="BulletWithinBulletPACKT"/>
    <w:uiPriority w:val="99"/>
    <w:locked/>
    <w:rsid w:val="00E73547"/>
    <w:pPr>
      <w:spacing w:after="120"/>
    </w:pPr>
  </w:style>
  <w:style w:type="paragraph" w:customStyle="1" w:styleId="TipPACKT">
    <w:name w:val="Tip [PACKT]"/>
    <w:basedOn w:val="InformationBoxPACKT"/>
    <w:next w:val="NormalPACKT"/>
    <w:uiPriority w:val="99"/>
    <w:qFormat/>
    <w:rsid w:val="00E73547"/>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E73547"/>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E73547"/>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E73547"/>
    <w:rPr>
      <w:b w:val="0"/>
    </w:rPr>
  </w:style>
  <w:style w:type="paragraph" w:customStyle="1" w:styleId="PartTitlePACKT">
    <w:name w:val="Part Title [PACKT]"/>
    <w:basedOn w:val="PartPACKT"/>
    <w:uiPriority w:val="99"/>
    <w:qFormat/>
    <w:rsid w:val="00E73547"/>
    <w:rPr>
      <w:i/>
      <w:sz w:val="26"/>
      <w:u w:val="none"/>
    </w:rPr>
  </w:style>
  <w:style w:type="paragraph" w:customStyle="1" w:styleId="CommandLineEndPACKT">
    <w:name w:val="Command Line End [PACKT]"/>
    <w:basedOn w:val="CommandLinePACKT"/>
    <w:uiPriority w:val="99"/>
    <w:locked/>
    <w:rsid w:val="00E73547"/>
    <w:pPr>
      <w:spacing w:after="120"/>
    </w:pPr>
    <w:rPr>
      <w:bCs/>
      <w:noProof/>
      <w:szCs w:val="20"/>
      <w:lang w:eastAsia="en-US"/>
    </w:rPr>
  </w:style>
  <w:style w:type="paragraph" w:customStyle="1" w:styleId="CodeWithinBulletsPACKT">
    <w:name w:val="Code Within Bullets [PACKT]"/>
    <w:basedOn w:val="CodePACKT"/>
    <w:uiPriority w:val="99"/>
    <w:locked/>
    <w:rsid w:val="00E73547"/>
    <w:pPr>
      <w:ind w:left="1080"/>
    </w:pPr>
    <w:rPr>
      <w:szCs w:val="20"/>
    </w:rPr>
  </w:style>
  <w:style w:type="paragraph" w:customStyle="1" w:styleId="CodeWithinBulletsEndPACKT">
    <w:name w:val="Code Within Bullets End [PACKT]"/>
    <w:basedOn w:val="CodeWithinBulletsPACKT"/>
    <w:uiPriority w:val="99"/>
    <w:locked/>
    <w:rsid w:val="00E73547"/>
    <w:pPr>
      <w:spacing w:after="120"/>
    </w:pPr>
  </w:style>
  <w:style w:type="paragraph" w:customStyle="1" w:styleId="NumberedBulletWithinBulletPACKT">
    <w:name w:val="Numbered Bullet Within Bullet [PACKT]"/>
    <w:basedOn w:val="BulletWithinBulletPACKT"/>
    <w:uiPriority w:val="99"/>
    <w:locked/>
    <w:rsid w:val="00E73547"/>
    <w:pPr>
      <w:numPr>
        <w:numId w:val="4"/>
      </w:numPr>
    </w:pPr>
  </w:style>
  <w:style w:type="paragraph" w:customStyle="1" w:styleId="NumberedBulletWithinBulletEndPACKT">
    <w:name w:val="Numbered Bullet Within Bullet End [PACKT]"/>
    <w:basedOn w:val="NumberedBulletWithinBulletPACKT"/>
    <w:uiPriority w:val="99"/>
    <w:locked/>
    <w:rsid w:val="00E73547"/>
    <w:pPr>
      <w:spacing w:after="120"/>
    </w:pPr>
  </w:style>
  <w:style w:type="paragraph" w:customStyle="1" w:styleId="BulletWithinInformationBoxPACKT">
    <w:name w:val="Bullet Within Information Box [PACKT]"/>
    <w:basedOn w:val="InformationBoxPACKT"/>
    <w:uiPriority w:val="99"/>
    <w:qFormat/>
    <w:locked/>
    <w:rsid w:val="00E73547"/>
    <w:pPr>
      <w:spacing w:before="0" w:after="20"/>
      <w:ind w:left="1080" w:hanging="360"/>
    </w:pPr>
  </w:style>
  <w:style w:type="paragraph" w:customStyle="1" w:styleId="CodeWithinTipEndPACKT">
    <w:name w:val="Code Within Tip End [PACKT]"/>
    <w:basedOn w:val="CodeWithinTipPACKT"/>
    <w:uiPriority w:val="99"/>
    <w:qFormat/>
    <w:rsid w:val="00E73547"/>
    <w:pPr>
      <w:spacing w:after="120"/>
    </w:pPr>
  </w:style>
  <w:style w:type="paragraph" w:customStyle="1" w:styleId="CodeWithinInformationBoxPACKT">
    <w:name w:val="Code Within Information Box [PACKT]"/>
    <w:basedOn w:val="CodeWithinTipPACKT"/>
    <w:uiPriority w:val="99"/>
    <w:qFormat/>
    <w:rsid w:val="00E73547"/>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E73547"/>
    <w:rPr>
      <w:i/>
      <w:color w:val="FF99CC"/>
    </w:rPr>
  </w:style>
  <w:style w:type="paragraph" w:customStyle="1" w:styleId="QuotePACKT">
    <w:name w:val="Quote [PACKT]"/>
    <w:basedOn w:val="NormalPACKT"/>
    <w:uiPriority w:val="99"/>
    <w:rsid w:val="00E73547"/>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E73547"/>
    <w:rPr>
      <w:rFonts w:ascii="Arial" w:hAnsi="Arial"/>
      <w:b/>
      <w:color w:val="FF0000"/>
      <w:sz w:val="28"/>
      <w:szCs w:val="28"/>
    </w:rPr>
  </w:style>
  <w:style w:type="paragraph" w:customStyle="1" w:styleId="IgnorePACKT">
    <w:name w:val="Ignore [PACKT]"/>
    <w:basedOn w:val="FigureWithinTipPACKT"/>
    <w:uiPriority w:val="99"/>
    <w:qFormat/>
    <w:rsid w:val="00E73547"/>
  </w:style>
  <w:style w:type="paragraph" w:customStyle="1" w:styleId="FigureWithinTipPACKT">
    <w:name w:val="Figure Within Tip [PACKT]"/>
    <w:basedOn w:val="FigureWithinTableContentPACKT"/>
    <w:uiPriority w:val="99"/>
    <w:qFormat/>
    <w:rsid w:val="00E73547"/>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E73547"/>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E73547"/>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E73547"/>
  </w:style>
  <w:style w:type="paragraph" w:customStyle="1" w:styleId="InformationBoxWithinBulletPACKT">
    <w:name w:val="Information Box Within Bullet [PACKT]"/>
    <w:basedOn w:val="InformationBoxPACKT"/>
    <w:uiPriority w:val="99"/>
    <w:qFormat/>
    <w:rsid w:val="00E73547"/>
    <w:pPr>
      <w:ind w:left="1080"/>
    </w:pPr>
  </w:style>
  <w:style w:type="paragraph" w:customStyle="1" w:styleId="BulletWithinInformationBoxEndPACKT">
    <w:name w:val="Bullet Within Information Box End [PACKT]"/>
    <w:basedOn w:val="BulletWithinInformationBoxPACKT"/>
    <w:uiPriority w:val="99"/>
    <w:qFormat/>
    <w:rsid w:val="00E73547"/>
    <w:pPr>
      <w:spacing w:after="60"/>
    </w:pPr>
  </w:style>
  <w:style w:type="paragraph" w:customStyle="1" w:styleId="BulletWithinTipPACKT">
    <w:name w:val="Bullet Within Tip [PACKT]"/>
    <w:basedOn w:val="BulletWithinInformationBoxPACKT"/>
    <w:uiPriority w:val="99"/>
    <w:qFormat/>
    <w:rsid w:val="00E73547"/>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E73547"/>
    <w:pPr>
      <w:spacing w:after="60"/>
    </w:pPr>
  </w:style>
  <w:style w:type="paragraph" w:customStyle="1" w:styleId="CodeWithinInformationBoxEndPACKT">
    <w:name w:val="Code Within Information Box End [PACKT]"/>
    <w:basedOn w:val="CodeWithinInformationBoxPACKT"/>
    <w:qFormat/>
    <w:rsid w:val="00E73547"/>
    <w:pPr>
      <w:spacing w:before="180" w:after="180"/>
    </w:pPr>
  </w:style>
  <w:style w:type="paragraph" w:customStyle="1" w:styleId="CodeWithinTableColumnContentPACKT">
    <w:name w:val="Code Within Table Column Content [PACKT]"/>
    <w:basedOn w:val="CodeWithinTipEndPACKT"/>
    <w:uiPriority w:val="99"/>
    <w:qFormat/>
    <w:rsid w:val="00E73547"/>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E73547"/>
    <w:pPr>
      <w:spacing w:after="120"/>
    </w:pPr>
  </w:style>
  <w:style w:type="paragraph" w:customStyle="1" w:styleId="CommandLineWithinTipPACKT">
    <w:name w:val="Command Line Within Tip [PACKT]"/>
    <w:basedOn w:val="CommandLinePACKT"/>
    <w:uiPriority w:val="99"/>
    <w:qFormat/>
    <w:rsid w:val="00E73547"/>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E73547"/>
    <w:pPr>
      <w:spacing w:after="120"/>
    </w:pPr>
  </w:style>
  <w:style w:type="paragraph" w:customStyle="1" w:styleId="CommandLineWithinInformationBoxPACKT">
    <w:name w:val="Command Line Within Information Box [PACKT]"/>
    <w:basedOn w:val="CommandLineWithinTipPACKT"/>
    <w:uiPriority w:val="99"/>
    <w:qFormat/>
    <w:rsid w:val="00E73547"/>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E73547"/>
    <w:pPr>
      <w:spacing w:after="120"/>
    </w:pPr>
  </w:style>
  <w:style w:type="paragraph" w:customStyle="1" w:styleId="CommandLineWithinTableColumnContentPACKT">
    <w:name w:val="Command Line Within Table Column Content [PACKT]"/>
    <w:basedOn w:val="CommandLineWithinInformationBoxEndPACKT"/>
    <w:uiPriority w:val="99"/>
    <w:qFormat/>
    <w:rsid w:val="00E73547"/>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E73547"/>
    <w:pPr>
      <w:spacing w:after="120"/>
    </w:pPr>
  </w:style>
  <w:style w:type="paragraph" w:customStyle="1" w:styleId="CommandLineWithinBulletPACKT">
    <w:name w:val="Command Line Within Bullet [PACKT]"/>
    <w:basedOn w:val="CommandLineWithinTableColumnContentEndPACKT"/>
    <w:uiPriority w:val="99"/>
    <w:qFormat/>
    <w:rsid w:val="00E73547"/>
    <w:pPr>
      <w:ind w:left="720"/>
    </w:pPr>
  </w:style>
  <w:style w:type="paragraph" w:customStyle="1" w:styleId="CommandLineWithinBulletEndPACKT">
    <w:name w:val="Command Line Within Bullet End [PACKT]"/>
    <w:basedOn w:val="CommandLineWithinBulletPACKT"/>
    <w:uiPriority w:val="99"/>
    <w:qFormat/>
    <w:rsid w:val="00E73547"/>
  </w:style>
  <w:style w:type="paragraph" w:customStyle="1" w:styleId="QuoteWithinBulletPACKT">
    <w:name w:val="Quote Within Bullet [PACKT]"/>
    <w:basedOn w:val="QuotePACKT"/>
    <w:uiPriority w:val="99"/>
    <w:qFormat/>
    <w:rsid w:val="00E73547"/>
    <w:pPr>
      <w:ind w:left="864" w:right="864"/>
    </w:pPr>
  </w:style>
  <w:style w:type="paragraph" w:customStyle="1" w:styleId="RomanNumberedBulletPACKT">
    <w:name w:val="Roman Numbered Bullet [PACKT]"/>
    <w:basedOn w:val="NumberedBulletPACKT"/>
    <w:uiPriority w:val="99"/>
    <w:qFormat/>
    <w:rsid w:val="00E73547"/>
    <w:pPr>
      <w:numPr>
        <w:numId w:val="6"/>
      </w:numPr>
      <w:tabs>
        <w:tab w:val="clear" w:pos="360"/>
      </w:tabs>
    </w:pPr>
  </w:style>
  <w:style w:type="paragraph" w:customStyle="1" w:styleId="RomanNumberedBulletEndPACKT">
    <w:name w:val="Roman Numbered Bullet End [PACKT]"/>
    <w:basedOn w:val="RomanNumberedBulletPACKT"/>
    <w:uiPriority w:val="99"/>
    <w:qFormat/>
    <w:rsid w:val="00E73547"/>
    <w:pPr>
      <w:spacing w:after="120"/>
    </w:pPr>
  </w:style>
  <w:style w:type="character" w:customStyle="1" w:styleId="CodeHighlightedPACKT">
    <w:name w:val="Code Highlighted [PACKT]"/>
    <w:uiPriority w:val="99"/>
    <w:qFormat/>
    <w:rsid w:val="00E73547"/>
    <w:rPr>
      <w:rFonts w:ascii="Lucida Console" w:hAnsi="Lucida Console"/>
      <w:b/>
      <w:color w:val="747959"/>
      <w:sz w:val="18"/>
      <w:szCs w:val="18"/>
    </w:rPr>
  </w:style>
  <w:style w:type="character" w:customStyle="1" w:styleId="IconPACKT">
    <w:name w:val="Icon [PACKT]"/>
    <w:uiPriority w:val="99"/>
    <w:qFormat/>
    <w:rsid w:val="00E73547"/>
    <w:rPr>
      <w:rFonts w:ascii="Times New Roman" w:hAnsi="Times New Roman"/>
      <w:noProof/>
      <w:sz w:val="22"/>
    </w:rPr>
  </w:style>
  <w:style w:type="table" w:styleId="TableGrid">
    <w:name w:val="Table Grid"/>
    <w:basedOn w:val="TableNormal"/>
    <w:rsid w:val="00E73547"/>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aptionPACKT">
    <w:name w:val="Figure Caption [PACKT]"/>
    <w:basedOn w:val="FigurePACKT"/>
    <w:uiPriority w:val="99"/>
    <w:qFormat/>
    <w:rsid w:val="00E73547"/>
    <w:pPr>
      <w:spacing w:before="0" w:after="120"/>
    </w:pPr>
    <w:rPr>
      <w:rFonts w:ascii="Times New Roman" w:hAnsi="Times New Roman"/>
    </w:rPr>
  </w:style>
  <w:style w:type="paragraph" w:customStyle="1" w:styleId="AlphabeticalBulletPACKT">
    <w:name w:val="Alphabetical Bullet [PACKT]"/>
    <w:basedOn w:val="Normal"/>
    <w:uiPriority w:val="99"/>
    <w:qFormat/>
    <w:rsid w:val="00E73547"/>
    <w:pPr>
      <w:numPr>
        <w:numId w:val="7"/>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E73547"/>
    <w:pPr>
      <w:spacing w:after="120"/>
    </w:pPr>
    <w:rPr>
      <w:bCs/>
    </w:rPr>
  </w:style>
  <w:style w:type="paragraph" w:customStyle="1" w:styleId="PartSectionPACKT">
    <w:name w:val="Part Section [PACKT]"/>
    <w:basedOn w:val="PartTitlePACKT"/>
    <w:uiPriority w:val="99"/>
    <w:qFormat/>
    <w:rsid w:val="00E73547"/>
    <w:rPr>
      <w:sz w:val="46"/>
    </w:rPr>
  </w:style>
  <w:style w:type="paragraph" w:customStyle="1" w:styleId="BulletWithinTableColumnContentPACKT">
    <w:name w:val="Bullet Within Table Column Content [PACKT]"/>
    <w:basedOn w:val="BulletPACKT"/>
    <w:uiPriority w:val="99"/>
    <w:qFormat/>
    <w:rsid w:val="00E73547"/>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E73547"/>
    <w:pPr>
      <w:spacing w:after="120"/>
    </w:pPr>
  </w:style>
  <w:style w:type="paragraph" w:customStyle="1" w:styleId="PartHeadingPACKT">
    <w:name w:val="Part Heading [PACKT]"/>
    <w:basedOn w:val="ChapterTitlePACKT"/>
    <w:qFormat/>
    <w:rsid w:val="00E73547"/>
  </w:style>
  <w:style w:type="paragraph" w:styleId="BalloonText">
    <w:name w:val="Balloon Text"/>
    <w:basedOn w:val="Normal"/>
    <w:link w:val="BalloonTextChar"/>
    <w:rsid w:val="00E73547"/>
    <w:pPr>
      <w:spacing w:before="0" w:after="0"/>
    </w:pPr>
    <w:rPr>
      <w:rFonts w:ascii="Times New Roman" w:hAnsi="Times New Roman" w:cs="Tahoma"/>
      <w:szCs w:val="16"/>
    </w:rPr>
  </w:style>
  <w:style w:type="character" w:customStyle="1" w:styleId="BalloonTextChar">
    <w:name w:val="Balloon Text Char"/>
    <w:link w:val="BalloonText"/>
    <w:rsid w:val="00E73547"/>
    <w:rPr>
      <w:rFonts w:ascii="Times New Roman" w:eastAsia="Times New Roman" w:hAnsi="Times New Roman" w:cs="Tahoma"/>
      <w:bCs/>
      <w:sz w:val="20"/>
      <w:szCs w:val="16"/>
    </w:rPr>
  </w:style>
  <w:style w:type="paragraph" w:customStyle="1" w:styleId="BulletWithoutBulletWithinBulletPACKT">
    <w:name w:val="Bullet Without Bullet Within Bullet [PACKT]"/>
    <w:basedOn w:val="BulletPACKT"/>
    <w:uiPriority w:val="99"/>
    <w:rsid w:val="00E73547"/>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E73547"/>
    <w:pPr>
      <w:spacing w:after="120"/>
    </w:pPr>
  </w:style>
  <w:style w:type="paragraph" w:customStyle="1" w:styleId="BulletWithoutBulletWithinNestedBulletPACKT">
    <w:name w:val="Bullet Without Bullet Within Nested Bullet [PACKT]"/>
    <w:basedOn w:val="BulletWithoutBulletWithinBulletPACKT"/>
    <w:uiPriority w:val="99"/>
    <w:rsid w:val="00E73547"/>
    <w:pPr>
      <w:ind w:left="1440"/>
    </w:pPr>
  </w:style>
  <w:style w:type="paragraph" w:customStyle="1" w:styleId="BulletWithoutBulletWithinNestedBulletEndPACKT">
    <w:name w:val="Bullet Without Bullet Within Nested Bullet End [PACKT]"/>
    <w:basedOn w:val="BulletWithoutBulletWithinNestedBulletPACKT"/>
    <w:uiPriority w:val="99"/>
    <w:rsid w:val="00E73547"/>
    <w:pPr>
      <w:spacing w:after="173"/>
    </w:pPr>
  </w:style>
  <w:style w:type="paragraph" w:customStyle="1" w:styleId="AppendixTitlePACKT">
    <w:name w:val="Appendix Title [PACKT]"/>
    <w:basedOn w:val="NormalPACKT"/>
    <w:uiPriority w:val="99"/>
    <w:rsid w:val="00E73547"/>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E73547"/>
    <w:pPr>
      <w:numPr>
        <w:numId w:val="8"/>
      </w:numPr>
    </w:pPr>
  </w:style>
  <w:style w:type="numbering" w:customStyle="1" w:styleId="NumberedBulletWithinBullet">
    <w:name w:val="Numbered Bullet Within Bullet"/>
    <w:uiPriority w:val="99"/>
    <w:rsid w:val="00E73547"/>
    <w:pPr>
      <w:numPr>
        <w:numId w:val="3"/>
      </w:numPr>
    </w:pPr>
  </w:style>
  <w:style w:type="numbering" w:customStyle="1" w:styleId="RomanNumberedBullet">
    <w:name w:val="Roman Numbered Bullet"/>
    <w:uiPriority w:val="99"/>
    <w:rsid w:val="00E73547"/>
    <w:pPr>
      <w:numPr>
        <w:numId w:val="5"/>
      </w:numPr>
    </w:pPr>
  </w:style>
  <w:style w:type="numbering" w:customStyle="1" w:styleId="AlphabeticalBullet">
    <w:name w:val="Alphabetical Bullet"/>
    <w:uiPriority w:val="99"/>
    <w:rsid w:val="00E73547"/>
    <w:pPr>
      <w:numPr>
        <w:numId w:val="7"/>
      </w:numPr>
    </w:pPr>
  </w:style>
  <w:style w:type="character" w:styleId="CommentReference">
    <w:name w:val="annotation reference"/>
    <w:basedOn w:val="DefaultParagraphFont"/>
    <w:uiPriority w:val="99"/>
    <w:semiHidden/>
    <w:unhideWhenUsed/>
    <w:rsid w:val="007F09AE"/>
    <w:rPr>
      <w:sz w:val="16"/>
      <w:szCs w:val="16"/>
    </w:rPr>
  </w:style>
  <w:style w:type="paragraph" w:styleId="CommentText">
    <w:name w:val="annotation text"/>
    <w:basedOn w:val="Normal"/>
    <w:link w:val="CommentTextChar"/>
    <w:unhideWhenUsed/>
    <w:rsid w:val="007F09AE"/>
    <w:rPr>
      <w:szCs w:val="20"/>
    </w:rPr>
  </w:style>
  <w:style w:type="character" w:customStyle="1" w:styleId="CommentTextChar">
    <w:name w:val="Comment Text Char"/>
    <w:basedOn w:val="DefaultParagraphFont"/>
    <w:link w:val="CommentText"/>
    <w:rsid w:val="007F09AE"/>
    <w:rPr>
      <w:rFonts w:ascii="Arial" w:eastAsia="Times New Roman" w:hAnsi="Arial" w:cs="Arial"/>
      <w:bCs/>
      <w:sz w:val="20"/>
      <w:szCs w:val="20"/>
    </w:rPr>
  </w:style>
  <w:style w:type="paragraph" w:styleId="CommentSubject">
    <w:name w:val="annotation subject"/>
    <w:basedOn w:val="CommentText"/>
    <w:next w:val="CommentText"/>
    <w:link w:val="CommentSubjectChar"/>
    <w:uiPriority w:val="99"/>
    <w:semiHidden/>
    <w:unhideWhenUsed/>
    <w:rsid w:val="007F09AE"/>
    <w:rPr>
      <w:b/>
    </w:rPr>
  </w:style>
  <w:style w:type="character" w:customStyle="1" w:styleId="CommentSubjectChar">
    <w:name w:val="Comment Subject Char"/>
    <w:basedOn w:val="CommentTextChar"/>
    <w:link w:val="CommentSubject"/>
    <w:uiPriority w:val="99"/>
    <w:semiHidden/>
    <w:rsid w:val="007F09AE"/>
    <w:rPr>
      <w:rFonts w:ascii="Arial" w:eastAsia="Times New Roman" w:hAnsi="Arial" w:cs="Arial"/>
      <w:b/>
      <w:bCs/>
      <w:sz w:val="20"/>
      <w:szCs w:val="20"/>
    </w:rPr>
  </w:style>
  <w:style w:type="paragraph" w:styleId="Revision">
    <w:name w:val="Revision"/>
    <w:hidden/>
    <w:uiPriority w:val="99"/>
    <w:semiHidden/>
    <w:rsid w:val="008F279E"/>
    <w:rPr>
      <w:rFonts w:ascii="Arial" w:eastAsia="Times New Roman" w:hAnsi="Arial" w:cs="Arial"/>
      <w:bCs/>
      <w:sz w:val="20"/>
    </w:rPr>
  </w:style>
  <w:style w:type="character" w:customStyle="1" w:styleId="pl-c1">
    <w:name w:val="pl-c1"/>
    <w:basedOn w:val="DefaultParagraphFont"/>
    <w:rsid w:val="00964D11"/>
  </w:style>
  <w:style w:type="paragraph" w:styleId="Caption">
    <w:name w:val="caption"/>
    <w:basedOn w:val="Normal"/>
    <w:next w:val="Normal"/>
    <w:uiPriority w:val="35"/>
    <w:semiHidden/>
    <w:unhideWhenUsed/>
    <w:qFormat/>
    <w:rsid w:val="009279F4"/>
    <w:pPr>
      <w:spacing w:before="0" w:after="200"/>
    </w:pPr>
    <w:rPr>
      <w:i/>
      <w:iCs/>
      <w:color w:val="44546A" w:themeColor="text2"/>
      <w:sz w:val="18"/>
      <w:szCs w:val="18"/>
    </w:rPr>
  </w:style>
  <w:style w:type="paragraph" w:customStyle="1" w:styleId="NoParagraphStyle">
    <w:name w:val="[No Paragraph Style]"/>
    <w:rsid w:val="00B76F51"/>
    <w:pPr>
      <w:widowControl w:val="0"/>
      <w:autoSpaceDE w:val="0"/>
      <w:autoSpaceDN w:val="0"/>
      <w:adjustRightInd w:val="0"/>
      <w:spacing w:line="288" w:lineRule="auto"/>
      <w:textAlignment w:val="center"/>
    </w:pPr>
    <w:rPr>
      <w:rFonts w:ascii="Times Regular" w:eastAsiaTheme="minorEastAsia" w:hAnsi="Times Regular" w:cs="Times Regular"/>
      <w:color w:val="000000"/>
      <w:lang w:val="en-GB"/>
    </w:rPr>
  </w:style>
  <w:style w:type="paragraph" w:customStyle="1" w:styleId="BasicParagraph">
    <w:name w:val="[Basic Paragraph]"/>
    <w:basedOn w:val="NoParagraphStyle"/>
    <w:uiPriority w:val="99"/>
    <w:rsid w:val="00B76F51"/>
  </w:style>
  <w:style w:type="character" w:customStyle="1" w:styleId="BulletsandNumbers3BulletsandNumbers">
    <w:name w:val="Bullets and Numbers3 (Bullets and Numbers)"/>
    <w:uiPriority w:val="99"/>
    <w:rsid w:val="00B76F51"/>
    <w:rPr>
      <w:sz w:val="14"/>
    </w:rPr>
  </w:style>
  <w:style w:type="character" w:customStyle="1" w:styleId="kwd">
    <w:name w:val="kwd"/>
    <w:basedOn w:val="DefaultParagraphFont"/>
    <w:rsid w:val="00B76F51"/>
  </w:style>
  <w:style w:type="character" w:customStyle="1" w:styleId="pln">
    <w:name w:val="pln"/>
    <w:basedOn w:val="DefaultParagraphFont"/>
    <w:rsid w:val="00B76F51"/>
  </w:style>
  <w:style w:type="character" w:customStyle="1" w:styleId="pun">
    <w:name w:val="pun"/>
    <w:basedOn w:val="DefaultParagraphFont"/>
    <w:rsid w:val="00B76F51"/>
  </w:style>
  <w:style w:type="character" w:customStyle="1" w:styleId="typ">
    <w:name w:val="typ"/>
    <w:basedOn w:val="DefaultParagraphFont"/>
    <w:rsid w:val="00B76F51"/>
  </w:style>
  <w:style w:type="character" w:customStyle="1" w:styleId="str">
    <w:name w:val="str"/>
    <w:basedOn w:val="DefaultParagraphFont"/>
    <w:rsid w:val="00B76F51"/>
  </w:style>
  <w:style w:type="character" w:customStyle="1" w:styleId="token">
    <w:name w:val="token"/>
    <w:basedOn w:val="DefaultParagraphFont"/>
    <w:rsid w:val="00B76F51"/>
  </w:style>
  <w:style w:type="character" w:customStyle="1" w:styleId="katex-mathml">
    <w:name w:val="katex-mathml"/>
    <w:basedOn w:val="DefaultParagraphFont"/>
    <w:rsid w:val="00B76F51"/>
  </w:style>
  <w:style w:type="character" w:customStyle="1" w:styleId="mord">
    <w:name w:val="mord"/>
    <w:basedOn w:val="DefaultParagraphFont"/>
    <w:rsid w:val="00B76F51"/>
  </w:style>
  <w:style w:type="character" w:customStyle="1" w:styleId="fontsize-ensurer">
    <w:name w:val="fontsize-ensurer"/>
    <w:basedOn w:val="DefaultParagraphFont"/>
    <w:rsid w:val="00B76F51"/>
  </w:style>
  <w:style w:type="character" w:customStyle="1" w:styleId="baseline-fix">
    <w:name w:val="baseline-fix"/>
    <w:basedOn w:val="DefaultParagraphFont"/>
    <w:rsid w:val="00B76F51"/>
  </w:style>
  <w:style w:type="character" w:customStyle="1" w:styleId="mopen">
    <w:name w:val="mopen"/>
    <w:basedOn w:val="DefaultParagraphFont"/>
    <w:rsid w:val="00B76F51"/>
  </w:style>
  <w:style w:type="character" w:customStyle="1" w:styleId="mclose">
    <w:name w:val="mclose"/>
    <w:basedOn w:val="DefaultParagraphFont"/>
    <w:rsid w:val="00B76F51"/>
  </w:style>
  <w:style w:type="character" w:customStyle="1" w:styleId="mop">
    <w:name w:val="mop"/>
    <w:basedOn w:val="DefaultParagraphFont"/>
    <w:rsid w:val="00B76F51"/>
  </w:style>
  <w:style w:type="character" w:customStyle="1" w:styleId="op-symbol">
    <w:name w:val="op-symbol"/>
    <w:basedOn w:val="DefaultParagraphFont"/>
    <w:rsid w:val="00B76F51"/>
  </w:style>
  <w:style w:type="character" w:customStyle="1" w:styleId="mrel">
    <w:name w:val="mrel"/>
    <w:basedOn w:val="DefaultParagraphFont"/>
    <w:rsid w:val="00B76F51"/>
  </w:style>
  <w:style w:type="character" w:customStyle="1" w:styleId="mpunct">
    <w:name w:val="mpunct"/>
    <w:basedOn w:val="DefaultParagraphFont"/>
    <w:rsid w:val="00B76F51"/>
  </w:style>
  <w:style w:type="character" w:customStyle="1" w:styleId="mbin">
    <w:name w:val="mbin"/>
    <w:basedOn w:val="DefaultParagraphFont"/>
    <w:rsid w:val="00B76F51"/>
  </w:style>
  <w:style w:type="character" w:customStyle="1" w:styleId="s3">
    <w:name w:val="s3"/>
    <w:basedOn w:val="DefaultParagraphFont"/>
    <w:rsid w:val="00B76F51"/>
    <w:rPr>
      <w:rFonts w:ascii="Helvetica" w:hAnsi="Helvetica" w:hint="default"/>
      <w:sz w:val="12"/>
      <w:szCs w:val="12"/>
    </w:rPr>
  </w:style>
  <w:style w:type="paragraph" w:customStyle="1" w:styleId="p3">
    <w:name w:val="p3"/>
    <w:basedOn w:val="Normal"/>
    <w:rsid w:val="00B76F51"/>
    <w:pPr>
      <w:spacing w:before="0" w:after="0"/>
    </w:pPr>
    <w:rPr>
      <w:rFonts w:ascii="Helvetica" w:eastAsiaTheme="minorEastAsia" w:hAnsi="Helvetica" w:cs="Times New Roman"/>
      <w:bCs w:val="0"/>
      <w:sz w:val="12"/>
      <w:szCs w:val="12"/>
    </w:rPr>
  </w:style>
  <w:style w:type="character" w:styleId="HTMLKeyboard">
    <w:name w:val="HTML Keyboard"/>
    <w:basedOn w:val="DefaultParagraphFont"/>
    <w:uiPriority w:val="99"/>
    <w:semiHidden/>
    <w:unhideWhenUsed/>
    <w:rsid w:val="00B76F51"/>
    <w:rPr>
      <w:rFonts w:ascii="Courier New" w:eastAsiaTheme="minorEastAsia" w:hAnsi="Courier New" w:cs="Courier New"/>
      <w:sz w:val="20"/>
      <w:szCs w:val="20"/>
    </w:rPr>
  </w:style>
  <w:style w:type="paragraph" w:customStyle="1" w:styleId="graf">
    <w:name w:val="graf"/>
    <w:basedOn w:val="Normal"/>
    <w:rsid w:val="00B76F51"/>
    <w:pPr>
      <w:spacing w:before="100" w:beforeAutospacing="1" w:after="100" w:afterAutospacing="1"/>
    </w:pPr>
    <w:rPr>
      <w:rFonts w:ascii="Times New Roman" w:eastAsiaTheme="minorEastAsia" w:hAnsi="Times New Roman" w:cs="Times New Roman"/>
      <w:bCs w:val="0"/>
      <w:sz w:val="24"/>
    </w:rPr>
  </w:style>
  <w:style w:type="character" w:customStyle="1" w:styleId="crayon-e">
    <w:name w:val="crayon-e"/>
    <w:basedOn w:val="DefaultParagraphFont"/>
    <w:rsid w:val="00B76F51"/>
  </w:style>
  <w:style w:type="character" w:customStyle="1" w:styleId="crayon-v">
    <w:name w:val="crayon-v"/>
    <w:basedOn w:val="DefaultParagraphFont"/>
    <w:rsid w:val="00B76F51"/>
  </w:style>
  <w:style w:type="character" w:customStyle="1" w:styleId="crayon-h">
    <w:name w:val="crayon-h"/>
    <w:basedOn w:val="DefaultParagraphFont"/>
    <w:rsid w:val="00B76F51"/>
  </w:style>
  <w:style w:type="character" w:customStyle="1" w:styleId="crayon-o">
    <w:name w:val="crayon-o"/>
    <w:basedOn w:val="DefaultParagraphFont"/>
    <w:rsid w:val="00B76F51"/>
  </w:style>
  <w:style w:type="character" w:customStyle="1" w:styleId="crayon-r">
    <w:name w:val="crayon-r"/>
    <w:basedOn w:val="DefaultParagraphFont"/>
    <w:rsid w:val="00B76F51"/>
  </w:style>
  <w:style w:type="character" w:customStyle="1" w:styleId="crayon-sy">
    <w:name w:val="crayon-sy"/>
    <w:basedOn w:val="DefaultParagraphFont"/>
    <w:rsid w:val="00B76F51"/>
  </w:style>
  <w:style w:type="character" w:customStyle="1" w:styleId="crayon-s">
    <w:name w:val="crayon-s"/>
    <w:basedOn w:val="DefaultParagraphFont"/>
    <w:rsid w:val="00B76F51"/>
  </w:style>
  <w:style w:type="character" w:customStyle="1" w:styleId="crayon-c">
    <w:name w:val="crayon-c"/>
    <w:basedOn w:val="DefaultParagraphFont"/>
    <w:rsid w:val="00B76F51"/>
  </w:style>
  <w:style w:type="character" w:customStyle="1" w:styleId="crayon-t">
    <w:name w:val="crayon-t"/>
    <w:basedOn w:val="DefaultParagraphFont"/>
    <w:rsid w:val="00B76F51"/>
  </w:style>
  <w:style w:type="character" w:customStyle="1" w:styleId="crayon-cn">
    <w:name w:val="crayon-cn"/>
    <w:basedOn w:val="DefaultParagraphFont"/>
    <w:rsid w:val="00B76F51"/>
  </w:style>
  <w:style w:type="character" w:customStyle="1" w:styleId="crayon-st">
    <w:name w:val="crayon-st"/>
    <w:basedOn w:val="DefaultParagraphFont"/>
    <w:rsid w:val="00B76F51"/>
  </w:style>
  <w:style w:type="character" w:customStyle="1" w:styleId="crayon-i">
    <w:name w:val="crayon-i"/>
    <w:basedOn w:val="DefaultParagraphFont"/>
    <w:rsid w:val="00B76F51"/>
  </w:style>
  <w:style w:type="character" w:customStyle="1" w:styleId="hljs-function">
    <w:name w:val="hljs-function"/>
    <w:basedOn w:val="DefaultParagraphFont"/>
    <w:rsid w:val="00B76F51"/>
  </w:style>
  <w:style w:type="character" w:customStyle="1" w:styleId="hljs-keyword">
    <w:name w:val="hljs-keyword"/>
    <w:basedOn w:val="DefaultParagraphFont"/>
    <w:rsid w:val="00B76F51"/>
  </w:style>
  <w:style w:type="character" w:customStyle="1" w:styleId="hljs-title">
    <w:name w:val="hljs-title"/>
    <w:basedOn w:val="DefaultParagraphFont"/>
    <w:rsid w:val="00B76F51"/>
  </w:style>
  <w:style w:type="character" w:customStyle="1" w:styleId="hljs-type">
    <w:name w:val="hljs-type"/>
    <w:basedOn w:val="DefaultParagraphFont"/>
    <w:rsid w:val="00B76F51"/>
  </w:style>
  <w:style w:type="character" w:customStyle="1" w:styleId="hljs-string">
    <w:name w:val="hljs-string"/>
    <w:basedOn w:val="DefaultParagraphFont"/>
    <w:rsid w:val="00B76F51"/>
  </w:style>
  <w:style w:type="character" w:customStyle="1" w:styleId="hljs-number">
    <w:name w:val="hljs-number"/>
    <w:basedOn w:val="DefaultParagraphFont"/>
    <w:rsid w:val="00B76F51"/>
  </w:style>
  <w:style w:type="character" w:customStyle="1" w:styleId="hljs-annotation">
    <w:name w:val="hljs-annotation"/>
    <w:basedOn w:val="DefaultParagraphFont"/>
    <w:rsid w:val="00B76F51"/>
  </w:style>
  <w:style w:type="character" w:customStyle="1" w:styleId="c1">
    <w:name w:val="c1"/>
    <w:basedOn w:val="DefaultParagraphFont"/>
    <w:rsid w:val="00B76F51"/>
  </w:style>
  <w:style w:type="character" w:customStyle="1" w:styleId="k">
    <w:name w:val="k"/>
    <w:basedOn w:val="DefaultParagraphFont"/>
    <w:rsid w:val="00B76F51"/>
  </w:style>
  <w:style w:type="character" w:customStyle="1" w:styleId="nf">
    <w:name w:val="nf"/>
    <w:basedOn w:val="DefaultParagraphFont"/>
    <w:rsid w:val="00B76F51"/>
  </w:style>
  <w:style w:type="character" w:customStyle="1" w:styleId="si">
    <w:name w:val="si"/>
    <w:basedOn w:val="DefaultParagraphFont"/>
    <w:rsid w:val="00B76F51"/>
  </w:style>
  <w:style w:type="character" w:customStyle="1" w:styleId="nb">
    <w:name w:val="nb"/>
    <w:basedOn w:val="DefaultParagraphFont"/>
    <w:rsid w:val="00B76F51"/>
  </w:style>
  <w:style w:type="character" w:customStyle="1" w:styleId="ow">
    <w:name w:val="ow"/>
    <w:basedOn w:val="DefaultParagraphFont"/>
    <w:rsid w:val="00B76F51"/>
  </w:style>
  <w:style w:type="character" w:styleId="FollowedHyperlink">
    <w:name w:val="FollowedHyperlink"/>
    <w:basedOn w:val="DefaultParagraphFont"/>
    <w:uiPriority w:val="99"/>
    <w:semiHidden/>
    <w:unhideWhenUsed/>
    <w:rsid w:val="00B76F51"/>
    <w:rPr>
      <w:color w:val="954F72" w:themeColor="followedHyperlink"/>
      <w:u w:val="single"/>
    </w:rPr>
  </w:style>
  <w:style w:type="paragraph" w:styleId="Header">
    <w:name w:val="header"/>
    <w:basedOn w:val="Normal"/>
    <w:link w:val="HeaderChar"/>
    <w:uiPriority w:val="99"/>
    <w:unhideWhenUsed/>
    <w:rsid w:val="00F5699C"/>
    <w:pPr>
      <w:tabs>
        <w:tab w:val="center" w:pos="4680"/>
        <w:tab w:val="right" w:pos="9360"/>
      </w:tabs>
      <w:spacing w:before="0" w:after="0"/>
    </w:pPr>
  </w:style>
  <w:style w:type="character" w:customStyle="1" w:styleId="HeaderChar">
    <w:name w:val="Header Char"/>
    <w:basedOn w:val="DefaultParagraphFont"/>
    <w:link w:val="Header"/>
    <w:uiPriority w:val="99"/>
    <w:rsid w:val="00F5699C"/>
    <w:rPr>
      <w:rFonts w:ascii="Arial" w:eastAsia="Times New Roman" w:hAnsi="Arial" w:cs="Arial"/>
      <w:bCs/>
      <w:sz w:val="20"/>
    </w:rPr>
  </w:style>
  <w:style w:type="character" w:customStyle="1" w:styleId="pl-v">
    <w:name w:val="pl-v"/>
    <w:basedOn w:val="DefaultParagraphFont"/>
    <w:rsid w:val="002002B4"/>
  </w:style>
  <w:style w:type="character" w:customStyle="1" w:styleId="pl-s">
    <w:name w:val="pl-s"/>
    <w:basedOn w:val="DefaultParagraphFont"/>
    <w:rsid w:val="002002B4"/>
  </w:style>
  <w:style w:type="character" w:customStyle="1" w:styleId="pl-pds">
    <w:name w:val="pl-pds"/>
    <w:basedOn w:val="DefaultParagraphFont"/>
    <w:rsid w:val="002002B4"/>
  </w:style>
  <w:style w:type="character" w:customStyle="1" w:styleId="pl-smi">
    <w:name w:val="pl-smi"/>
    <w:basedOn w:val="DefaultParagraphFont"/>
    <w:rsid w:val="002F5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9511">
      <w:bodyDiv w:val="1"/>
      <w:marLeft w:val="0"/>
      <w:marRight w:val="0"/>
      <w:marTop w:val="0"/>
      <w:marBottom w:val="0"/>
      <w:divBdr>
        <w:top w:val="none" w:sz="0" w:space="0" w:color="auto"/>
        <w:left w:val="none" w:sz="0" w:space="0" w:color="auto"/>
        <w:bottom w:val="none" w:sz="0" w:space="0" w:color="auto"/>
        <w:right w:val="none" w:sz="0" w:space="0" w:color="auto"/>
      </w:divBdr>
    </w:div>
    <w:div w:id="6686335">
      <w:bodyDiv w:val="1"/>
      <w:marLeft w:val="0"/>
      <w:marRight w:val="0"/>
      <w:marTop w:val="0"/>
      <w:marBottom w:val="0"/>
      <w:divBdr>
        <w:top w:val="none" w:sz="0" w:space="0" w:color="auto"/>
        <w:left w:val="none" w:sz="0" w:space="0" w:color="auto"/>
        <w:bottom w:val="none" w:sz="0" w:space="0" w:color="auto"/>
        <w:right w:val="none" w:sz="0" w:space="0" w:color="auto"/>
      </w:divBdr>
    </w:div>
    <w:div w:id="25520875">
      <w:bodyDiv w:val="1"/>
      <w:marLeft w:val="0"/>
      <w:marRight w:val="0"/>
      <w:marTop w:val="0"/>
      <w:marBottom w:val="0"/>
      <w:divBdr>
        <w:top w:val="none" w:sz="0" w:space="0" w:color="auto"/>
        <w:left w:val="none" w:sz="0" w:space="0" w:color="auto"/>
        <w:bottom w:val="none" w:sz="0" w:space="0" w:color="auto"/>
        <w:right w:val="none" w:sz="0" w:space="0" w:color="auto"/>
      </w:divBdr>
    </w:div>
    <w:div w:id="31685987">
      <w:bodyDiv w:val="1"/>
      <w:marLeft w:val="0"/>
      <w:marRight w:val="0"/>
      <w:marTop w:val="0"/>
      <w:marBottom w:val="0"/>
      <w:divBdr>
        <w:top w:val="none" w:sz="0" w:space="0" w:color="auto"/>
        <w:left w:val="none" w:sz="0" w:space="0" w:color="auto"/>
        <w:bottom w:val="none" w:sz="0" w:space="0" w:color="auto"/>
        <w:right w:val="none" w:sz="0" w:space="0" w:color="auto"/>
      </w:divBdr>
      <w:divsChild>
        <w:div w:id="37932512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10977793">
      <w:bodyDiv w:val="1"/>
      <w:marLeft w:val="0"/>
      <w:marRight w:val="0"/>
      <w:marTop w:val="0"/>
      <w:marBottom w:val="0"/>
      <w:divBdr>
        <w:top w:val="none" w:sz="0" w:space="0" w:color="auto"/>
        <w:left w:val="none" w:sz="0" w:space="0" w:color="auto"/>
        <w:bottom w:val="none" w:sz="0" w:space="0" w:color="auto"/>
        <w:right w:val="none" w:sz="0" w:space="0" w:color="auto"/>
      </w:divBdr>
    </w:div>
    <w:div w:id="126629966">
      <w:bodyDiv w:val="1"/>
      <w:marLeft w:val="0"/>
      <w:marRight w:val="0"/>
      <w:marTop w:val="0"/>
      <w:marBottom w:val="0"/>
      <w:divBdr>
        <w:top w:val="none" w:sz="0" w:space="0" w:color="auto"/>
        <w:left w:val="none" w:sz="0" w:space="0" w:color="auto"/>
        <w:bottom w:val="none" w:sz="0" w:space="0" w:color="auto"/>
        <w:right w:val="none" w:sz="0" w:space="0" w:color="auto"/>
      </w:divBdr>
    </w:div>
    <w:div w:id="143591876">
      <w:bodyDiv w:val="1"/>
      <w:marLeft w:val="0"/>
      <w:marRight w:val="0"/>
      <w:marTop w:val="0"/>
      <w:marBottom w:val="0"/>
      <w:divBdr>
        <w:top w:val="none" w:sz="0" w:space="0" w:color="auto"/>
        <w:left w:val="none" w:sz="0" w:space="0" w:color="auto"/>
        <w:bottom w:val="none" w:sz="0" w:space="0" w:color="auto"/>
        <w:right w:val="none" w:sz="0" w:space="0" w:color="auto"/>
      </w:divBdr>
    </w:div>
    <w:div w:id="158423009">
      <w:bodyDiv w:val="1"/>
      <w:marLeft w:val="0"/>
      <w:marRight w:val="0"/>
      <w:marTop w:val="0"/>
      <w:marBottom w:val="0"/>
      <w:divBdr>
        <w:top w:val="none" w:sz="0" w:space="0" w:color="auto"/>
        <w:left w:val="none" w:sz="0" w:space="0" w:color="auto"/>
        <w:bottom w:val="none" w:sz="0" w:space="0" w:color="auto"/>
        <w:right w:val="none" w:sz="0" w:space="0" w:color="auto"/>
      </w:divBdr>
    </w:div>
    <w:div w:id="193688209">
      <w:bodyDiv w:val="1"/>
      <w:marLeft w:val="0"/>
      <w:marRight w:val="0"/>
      <w:marTop w:val="0"/>
      <w:marBottom w:val="0"/>
      <w:divBdr>
        <w:top w:val="none" w:sz="0" w:space="0" w:color="auto"/>
        <w:left w:val="none" w:sz="0" w:space="0" w:color="auto"/>
        <w:bottom w:val="none" w:sz="0" w:space="0" w:color="auto"/>
        <w:right w:val="none" w:sz="0" w:space="0" w:color="auto"/>
      </w:divBdr>
    </w:div>
    <w:div w:id="195388672">
      <w:bodyDiv w:val="1"/>
      <w:marLeft w:val="0"/>
      <w:marRight w:val="0"/>
      <w:marTop w:val="0"/>
      <w:marBottom w:val="0"/>
      <w:divBdr>
        <w:top w:val="none" w:sz="0" w:space="0" w:color="auto"/>
        <w:left w:val="none" w:sz="0" w:space="0" w:color="auto"/>
        <w:bottom w:val="none" w:sz="0" w:space="0" w:color="auto"/>
        <w:right w:val="none" w:sz="0" w:space="0" w:color="auto"/>
      </w:divBdr>
    </w:div>
    <w:div w:id="336153633">
      <w:bodyDiv w:val="1"/>
      <w:marLeft w:val="0"/>
      <w:marRight w:val="0"/>
      <w:marTop w:val="0"/>
      <w:marBottom w:val="0"/>
      <w:divBdr>
        <w:top w:val="none" w:sz="0" w:space="0" w:color="auto"/>
        <w:left w:val="none" w:sz="0" w:space="0" w:color="auto"/>
        <w:bottom w:val="none" w:sz="0" w:space="0" w:color="auto"/>
        <w:right w:val="none" w:sz="0" w:space="0" w:color="auto"/>
      </w:divBdr>
    </w:div>
    <w:div w:id="407504522">
      <w:bodyDiv w:val="1"/>
      <w:marLeft w:val="0"/>
      <w:marRight w:val="0"/>
      <w:marTop w:val="0"/>
      <w:marBottom w:val="0"/>
      <w:divBdr>
        <w:top w:val="none" w:sz="0" w:space="0" w:color="auto"/>
        <w:left w:val="none" w:sz="0" w:space="0" w:color="auto"/>
        <w:bottom w:val="none" w:sz="0" w:space="0" w:color="auto"/>
        <w:right w:val="none" w:sz="0" w:space="0" w:color="auto"/>
      </w:divBdr>
    </w:div>
    <w:div w:id="414935137">
      <w:bodyDiv w:val="1"/>
      <w:marLeft w:val="0"/>
      <w:marRight w:val="0"/>
      <w:marTop w:val="0"/>
      <w:marBottom w:val="0"/>
      <w:divBdr>
        <w:top w:val="none" w:sz="0" w:space="0" w:color="auto"/>
        <w:left w:val="none" w:sz="0" w:space="0" w:color="auto"/>
        <w:bottom w:val="none" w:sz="0" w:space="0" w:color="auto"/>
        <w:right w:val="none" w:sz="0" w:space="0" w:color="auto"/>
      </w:divBdr>
    </w:div>
    <w:div w:id="430323536">
      <w:bodyDiv w:val="1"/>
      <w:marLeft w:val="0"/>
      <w:marRight w:val="0"/>
      <w:marTop w:val="0"/>
      <w:marBottom w:val="0"/>
      <w:divBdr>
        <w:top w:val="none" w:sz="0" w:space="0" w:color="auto"/>
        <w:left w:val="none" w:sz="0" w:space="0" w:color="auto"/>
        <w:bottom w:val="none" w:sz="0" w:space="0" w:color="auto"/>
        <w:right w:val="none" w:sz="0" w:space="0" w:color="auto"/>
      </w:divBdr>
    </w:div>
    <w:div w:id="443620229">
      <w:bodyDiv w:val="1"/>
      <w:marLeft w:val="0"/>
      <w:marRight w:val="0"/>
      <w:marTop w:val="0"/>
      <w:marBottom w:val="0"/>
      <w:divBdr>
        <w:top w:val="none" w:sz="0" w:space="0" w:color="auto"/>
        <w:left w:val="none" w:sz="0" w:space="0" w:color="auto"/>
        <w:bottom w:val="none" w:sz="0" w:space="0" w:color="auto"/>
        <w:right w:val="none" w:sz="0" w:space="0" w:color="auto"/>
      </w:divBdr>
    </w:div>
    <w:div w:id="445346514">
      <w:bodyDiv w:val="1"/>
      <w:marLeft w:val="0"/>
      <w:marRight w:val="0"/>
      <w:marTop w:val="0"/>
      <w:marBottom w:val="0"/>
      <w:divBdr>
        <w:top w:val="none" w:sz="0" w:space="0" w:color="auto"/>
        <w:left w:val="none" w:sz="0" w:space="0" w:color="auto"/>
        <w:bottom w:val="none" w:sz="0" w:space="0" w:color="auto"/>
        <w:right w:val="none" w:sz="0" w:space="0" w:color="auto"/>
      </w:divBdr>
      <w:divsChild>
        <w:div w:id="875853796">
          <w:marLeft w:val="0"/>
          <w:marRight w:val="0"/>
          <w:marTop w:val="0"/>
          <w:marBottom w:val="0"/>
          <w:divBdr>
            <w:top w:val="none" w:sz="0" w:space="0" w:color="auto"/>
            <w:left w:val="none" w:sz="0" w:space="0" w:color="auto"/>
            <w:bottom w:val="none" w:sz="0" w:space="0" w:color="auto"/>
            <w:right w:val="none" w:sz="0" w:space="0" w:color="auto"/>
          </w:divBdr>
        </w:div>
      </w:divsChild>
    </w:div>
    <w:div w:id="453714069">
      <w:bodyDiv w:val="1"/>
      <w:marLeft w:val="0"/>
      <w:marRight w:val="0"/>
      <w:marTop w:val="0"/>
      <w:marBottom w:val="0"/>
      <w:divBdr>
        <w:top w:val="none" w:sz="0" w:space="0" w:color="auto"/>
        <w:left w:val="none" w:sz="0" w:space="0" w:color="auto"/>
        <w:bottom w:val="none" w:sz="0" w:space="0" w:color="auto"/>
        <w:right w:val="none" w:sz="0" w:space="0" w:color="auto"/>
      </w:divBdr>
    </w:div>
    <w:div w:id="463929423">
      <w:bodyDiv w:val="1"/>
      <w:marLeft w:val="0"/>
      <w:marRight w:val="0"/>
      <w:marTop w:val="0"/>
      <w:marBottom w:val="0"/>
      <w:divBdr>
        <w:top w:val="none" w:sz="0" w:space="0" w:color="auto"/>
        <w:left w:val="none" w:sz="0" w:space="0" w:color="auto"/>
        <w:bottom w:val="none" w:sz="0" w:space="0" w:color="auto"/>
        <w:right w:val="none" w:sz="0" w:space="0" w:color="auto"/>
      </w:divBdr>
    </w:div>
    <w:div w:id="503059844">
      <w:bodyDiv w:val="1"/>
      <w:marLeft w:val="0"/>
      <w:marRight w:val="0"/>
      <w:marTop w:val="0"/>
      <w:marBottom w:val="0"/>
      <w:divBdr>
        <w:top w:val="none" w:sz="0" w:space="0" w:color="auto"/>
        <w:left w:val="none" w:sz="0" w:space="0" w:color="auto"/>
        <w:bottom w:val="none" w:sz="0" w:space="0" w:color="auto"/>
        <w:right w:val="none" w:sz="0" w:space="0" w:color="auto"/>
      </w:divBdr>
    </w:div>
    <w:div w:id="518353749">
      <w:bodyDiv w:val="1"/>
      <w:marLeft w:val="0"/>
      <w:marRight w:val="0"/>
      <w:marTop w:val="0"/>
      <w:marBottom w:val="0"/>
      <w:divBdr>
        <w:top w:val="none" w:sz="0" w:space="0" w:color="auto"/>
        <w:left w:val="none" w:sz="0" w:space="0" w:color="auto"/>
        <w:bottom w:val="none" w:sz="0" w:space="0" w:color="auto"/>
        <w:right w:val="none" w:sz="0" w:space="0" w:color="auto"/>
      </w:divBdr>
    </w:div>
    <w:div w:id="530531928">
      <w:bodyDiv w:val="1"/>
      <w:marLeft w:val="0"/>
      <w:marRight w:val="0"/>
      <w:marTop w:val="0"/>
      <w:marBottom w:val="0"/>
      <w:divBdr>
        <w:top w:val="none" w:sz="0" w:space="0" w:color="auto"/>
        <w:left w:val="none" w:sz="0" w:space="0" w:color="auto"/>
        <w:bottom w:val="none" w:sz="0" w:space="0" w:color="auto"/>
        <w:right w:val="none" w:sz="0" w:space="0" w:color="auto"/>
      </w:divBdr>
    </w:div>
    <w:div w:id="565530450">
      <w:bodyDiv w:val="1"/>
      <w:marLeft w:val="0"/>
      <w:marRight w:val="0"/>
      <w:marTop w:val="0"/>
      <w:marBottom w:val="0"/>
      <w:divBdr>
        <w:top w:val="none" w:sz="0" w:space="0" w:color="auto"/>
        <w:left w:val="none" w:sz="0" w:space="0" w:color="auto"/>
        <w:bottom w:val="none" w:sz="0" w:space="0" w:color="auto"/>
        <w:right w:val="none" w:sz="0" w:space="0" w:color="auto"/>
      </w:divBdr>
    </w:div>
    <w:div w:id="568349999">
      <w:bodyDiv w:val="1"/>
      <w:marLeft w:val="0"/>
      <w:marRight w:val="0"/>
      <w:marTop w:val="0"/>
      <w:marBottom w:val="0"/>
      <w:divBdr>
        <w:top w:val="none" w:sz="0" w:space="0" w:color="auto"/>
        <w:left w:val="none" w:sz="0" w:space="0" w:color="auto"/>
        <w:bottom w:val="none" w:sz="0" w:space="0" w:color="auto"/>
        <w:right w:val="none" w:sz="0" w:space="0" w:color="auto"/>
      </w:divBdr>
    </w:div>
    <w:div w:id="599486992">
      <w:bodyDiv w:val="1"/>
      <w:marLeft w:val="0"/>
      <w:marRight w:val="0"/>
      <w:marTop w:val="0"/>
      <w:marBottom w:val="0"/>
      <w:divBdr>
        <w:top w:val="none" w:sz="0" w:space="0" w:color="auto"/>
        <w:left w:val="none" w:sz="0" w:space="0" w:color="auto"/>
        <w:bottom w:val="none" w:sz="0" w:space="0" w:color="auto"/>
        <w:right w:val="none" w:sz="0" w:space="0" w:color="auto"/>
      </w:divBdr>
    </w:div>
    <w:div w:id="616179320">
      <w:bodyDiv w:val="1"/>
      <w:marLeft w:val="0"/>
      <w:marRight w:val="0"/>
      <w:marTop w:val="0"/>
      <w:marBottom w:val="0"/>
      <w:divBdr>
        <w:top w:val="none" w:sz="0" w:space="0" w:color="auto"/>
        <w:left w:val="none" w:sz="0" w:space="0" w:color="auto"/>
        <w:bottom w:val="none" w:sz="0" w:space="0" w:color="auto"/>
        <w:right w:val="none" w:sz="0" w:space="0" w:color="auto"/>
      </w:divBdr>
    </w:div>
    <w:div w:id="641810341">
      <w:bodyDiv w:val="1"/>
      <w:marLeft w:val="0"/>
      <w:marRight w:val="0"/>
      <w:marTop w:val="0"/>
      <w:marBottom w:val="0"/>
      <w:divBdr>
        <w:top w:val="none" w:sz="0" w:space="0" w:color="auto"/>
        <w:left w:val="none" w:sz="0" w:space="0" w:color="auto"/>
        <w:bottom w:val="none" w:sz="0" w:space="0" w:color="auto"/>
        <w:right w:val="none" w:sz="0" w:space="0" w:color="auto"/>
      </w:divBdr>
    </w:div>
    <w:div w:id="656306544">
      <w:bodyDiv w:val="1"/>
      <w:marLeft w:val="0"/>
      <w:marRight w:val="0"/>
      <w:marTop w:val="0"/>
      <w:marBottom w:val="0"/>
      <w:divBdr>
        <w:top w:val="none" w:sz="0" w:space="0" w:color="auto"/>
        <w:left w:val="none" w:sz="0" w:space="0" w:color="auto"/>
        <w:bottom w:val="none" w:sz="0" w:space="0" w:color="auto"/>
        <w:right w:val="none" w:sz="0" w:space="0" w:color="auto"/>
      </w:divBdr>
    </w:div>
    <w:div w:id="683046544">
      <w:bodyDiv w:val="1"/>
      <w:marLeft w:val="0"/>
      <w:marRight w:val="0"/>
      <w:marTop w:val="0"/>
      <w:marBottom w:val="0"/>
      <w:divBdr>
        <w:top w:val="none" w:sz="0" w:space="0" w:color="auto"/>
        <w:left w:val="none" w:sz="0" w:space="0" w:color="auto"/>
        <w:bottom w:val="none" w:sz="0" w:space="0" w:color="auto"/>
        <w:right w:val="none" w:sz="0" w:space="0" w:color="auto"/>
      </w:divBdr>
    </w:div>
    <w:div w:id="686490500">
      <w:bodyDiv w:val="1"/>
      <w:marLeft w:val="0"/>
      <w:marRight w:val="0"/>
      <w:marTop w:val="0"/>
      <w:marBottom w:val="0"/>
      <w:divBdr>
        <w:top w:val="none" w:sz="0" w:space="0" w:color="auto"/>
        <w:left w:val="none" w:sz="0" w:space="0" w:color="auto"/>
        <w:bottom w:val="none" w:sz="0" w:space="0" w:color="auto"/>
        <w:right w:val="none" w:sz="0" w:space="0" w:color="auto"/>
      </w:divBdr>
    </w:div>
    <w:div w:id="722631075">
      <w:bodyDiv w:val="1"/>
      <w:marLeft w:val="0"/>
      <w:marRight w:val="0"/>
      <w:marTop w:val="0"/>
      <w:marBottom w:val="0"/>
      <w:divBdr>
        <w:top w:val="none" w:sz="0" w:space="0" w:color="auto"/>
        <w:left w:val="none" w:sz="0" w:space="0" w:color="auto"/>
        <w:bottom w:val="none" w:sz="0" w:space="0" w:color="auto"/>
        <w:right w:val="none" w:sz="0" w:space="0" w:color="auto"/>
      </w:divBdr>
    </w:div>
    <w:div w:id="742340746">
      <w:bodyDiv w:val="1"/>
      <w:marLeft w:val="0"/>
      <w:marRight w:val="0"/>
      <w:marTop w:val="0"/>
      <w:marBottom w:val="0"/>
      <w:divBdr>
        <w:top w:val="none" w:sz="0" w:space="0" w:color="auto"/>
        <w:left w:val="none" w:sz="0" w:space="0" w:color="auto"/>
        <w:bottom w:val="none" w:sz="0" w:space="0" w:color="auto"/>
        <w:right w:val="none" w:sz="0" w:space="0" w:color="auto"/>
      </w:divBdr>
    </w:div>
    <w:div w:id="768307557">
      <w:bodyDiv w:val="1"/>
      <w:marLeft w:val="0"/>
      <w:marRight w:val="0"/>
      <w:marTop w:val="0"/>
      <w:marBottom w:val="0"/>
      <w:divBdr>
        <w:top w:val="none" w:sz="0" w:space="0" w:color="auto"/>
        <w:left w:val="none" w:sz="0" w:space="0" w:color="auto"/>
        <w:bottom w:val="none" w:sz="0" w:space="0" w:color="auto"/>
        <w:right w:val="none" w:sz="0" w:space="0" w:color="auto"/>
      </w:divBdr>
    </w:div>
    <w:div w:id="780144784">
      <w:bodyDiv w:val="1"/>
      <w:marLeft w:val="0"/>
      <w:marRight w:val="0"/>
      <w:marTop w:val="0"/>
      <w:marBottom w:val="0"/>
      <w:divBdr>
        <w:top w:val="none" w:sz="0" w:space="0" w:color="auto"/>
        <w:left w:val="none" w:sz="0" w:space="0" w:color="auto"/>
        <w:bottom w:val="none" w:sz="0" w:space="0" w:color="auto"/>
        <w:right w:val="none" w:sz="0" w:space="0" w:color="auto"/>
      </w:divBdr>
    </w:div>
    <w:div w:id="783304758">
      <w:bodyDiv w:val="1"/>
      <w:marLeft w:val="0"/>
      <w:marRight w:val="0"/>
      <w:marTop w:val="0"/>
      <w:marBottom w:val="0"/>
      <w:divBdr>
        <w:top w:val="none" w:sz="0" w:space="0" w:color="auto"/>
        <w:left w:val="none" w:sz="0" w:space="0" w:color="auto"/>
        <w:bottom w:val="none" w:sz="0" w:space="0" w:color="auto"/>
        <w:right w:val="none" w:sz="0" w:space="0" w:color="auto"/>
      </w:divBdr>
    </w:div>
    <w:div w:id="800730762">
      <w:bodyDiv w:val="1"/>
      <w:marLeft w:val="0"/>
      <w:marRight w:val="0"/>
      <w:marTop w:val="0"/>
      <w:marBottom w:val="0"/>
      <w:divBdr>
        <w:top w:val="none" w:sz="0" w:space="0" w:color="auto"/>
        <w:left w:val="none" w:sz="0" w:space="0" w:color="auto"/>
        <w:bottom w:val="none" w:sz="0" w:space="0" w:color="auto"/>
        <w:right w:val="none" w:sz="0" w:space="0" w:color="auto"/>
      </w:divBdr>
      <w:divsChild>
        <w:div w:id="835457593">
          <w:marLeft w:val="0"/>
          <w:marRight w:val="0"/>
          <w:marTop w:val="0"/>
          <w:marBottom w:val="240"/>
          <w:divBdr>
            <w:top w:val="none" w:sz="0" w:space="0" w:color="auto"/>
            <w:left w:val="none" w:sz="0" w:space="0" w:color="auto"/>
            <w:bottom w:val="none" w:sz="0" w:space="0" w:color="auto"/>
            <w:right w:val="none" w:sz="0" w:space="0" w:color="auto"/>
          </w:divBdr>
        </w:div>
      </w:divsChild>
    </w:div>
    <w:div w:id="802042240">
      <w:bodyDiv w:val="1"/>
      <w:marLeft w:val="0"/>
      <w:marRight w:val="0"/>
      <w:marTop w:val="0"/>
      <w:marBottom w:val="0"/>
      <w:divBdr>
        <w:top w:val="none" w:sz="0" w:space="0" w:color="auto"/>
        <w:left w:val="none" w:sz="0" w:space="0" w:color="auto"/>
        <w:bottom w:val="none" w:sz="0" w:space="0" w:color="auto"/>
        <w:right w:val="none" w:sz="0" w:space="0" w:color="auto"/>
      </w:divBdr>
    </w:div>
    <w:div w:id="812871888">
      <w:bodyDiv w:val="1"/>
      <w:marLeft w:val="0"/>
      <w:marRight w:val="0"/>
      <w:marTop w:val="0"/>
      <w:marBottom w:val="0"/>
      <w:divBdr>
        <w:top w:val="none" w:sz="0" w:space="0" w:color="auto"/>
        <w:left w:val="none" w:sz="0" w:space="0" w:color="auto"/>
        <w:bottom w:val="none" w:sz="0" w:space="0" w:color="auto"/>
        <w:right w:val="none" w:sz="0" w:space="0" w:color="auto"/>
      </w:divBdr>
    </w:div>
    <w:div w:id="826045996">
      <w:bodyDiv w:val="1"/>
      <w:marLeft w:val="0"/>
      <w:marRight w:val="0"/>
      <w:marTop w:val="0"/>
      <w:marBottom w:val="0"/>
      <w:divBdr>
        <w:top w:val="none" w:sz="0" w:space="0" w:color="auto"/>
        <w:left w:val="none" w:sz="0" w:space="0" w:color="auto"/>
        <w:bottom w:val="none" w:sz="0" w:space="0" w:color="auto"/>
        <w:right w:val="none" w:sz="0" w:space="0" w:color="auto"/>
      </w:divBdr>
    </w:div>
    <w:div w:id="830751445">
      <w:bodyDiv w:val="1"/>
      <w:marLeft w:val="0"/>
      <w:marRight w:val="0"/>
      <w:marTop w:val="0"/>
      <w:marBottom w:val="0"/>
      <w:divBdr>
        <w:top w:val="none" w:sz="0" w:space="0" w:color="auto"/>
        <w:left w:val="none" w:sz="0" w:space="0" w:color="auto"/>
        <w:bottom w:val="none" w:sz="0" w:space="0" w:color="auto"/>
        <w:right w:val="none" w:sz="0" w:space="0" w:color="auto"/>
      </w:divBdr>
    </w:div>
    <w:div w:id="859583481">
      <w:bodyDiv w:val="1"/>
      <w:marLeft w:val="0"/>
      <w:marRight w:val="0"/>
      <w:marTop w:val="0"/>
      <w:marBottom w:val="0"/>
      <w:divBdr>
        <w:top w:val="none" w:sz="0" w:space="0" w:color="auto"/>
        <w:left w:val="none" w:sz="0" w:space="0" w:color="auto"/>
        <w:bottom w:val="none" w:sz="0" w:space="0" w:color="auto"/>
        <w:right w:val="none" w:sz="0" w:space="0" w:color="auto"/>
      </w:divBdr>
    </w:div>
    <w:div w:id="865944760">
      <w:bodyDiv w:val="1"/>
      <w:marLeft w:val="0"/>
      <w:marRight w:val="0"/>
      <w:marTop w:val="0"/>
      <w:marBottom w:val="0"/>
      <w:divBdr>
        <w:top w:val="none" w:sz="0" w:space="0" w:color="auto"/>
        <w:left w:val="none" w:sz="0" w:space="0" w:color="auto"/>
        <w:bottom w:val="none" w:sz="0" w:space="0" w:color="auto"/>
        <w:right w:val="none" w:sz="0" w:space="0" w:color="auto"/>
      </w:divBdr>
    </w:div>
    <w:div w:id="904535648">
      <w:bodyDiv w:val="1"/>
      <w:marLeft w:val="0"/>
      <w:marRight w:val="0"/>
      <w:marTop w:val="0"/>
      <w:marBottom w:val="0"/>
      <w:divBdr>
        <w:top w:val="none" w:sz="0" w:space="0" w:color="auto"/>
        <w:left w:val="none" w:sz="0" w:space="0" w:color="auto"/>
        <w:bottom w:val="none" w:sz="0" w:space="0" w:color="auto"/>
        <w:right w:val="none" w:sz="0" w:space="0" w:color="auto"/>
      </w:divBdr>
    </w:div>
    <w:div w:id="917638609">
      <w:bodyDiv w:val="1"/>
      <w:marLeft w:val="0"/>
      <w:marRight w:val="0"/>
      <w:marTop w:val="0"/>
      <w:marBottom w:val="0"/>
      <w:divBdr>
        <w:top w:val="none" w:sz="0" w:space="0" w:color="auto"/>
        <w:left w:val="none" w:sz="0" w:space="0" w:color="auto"/>
        <w:bottom w:val="none" w:sz="0" w:space="0" w:color="auto"/>
        <w:right w:val="none" w:sz="0" w:space="0" w:color="auto"/>
      </w:divBdr>
    </w:div>
    <w:div w:id="947154496">
      <w:bodyDiv w:val="1"/>
      <w:marLeft w:val="0"/>
      <w:marRight w:val="0"/>
      <w:marTop w:val="0"/>
      <w:marBottom w:val="0"/>
      <w:divBdr>
        <w:top w:val="none" w:sz="0" w:space="0" w:color="auto"/>
        <w:left w:val="none" w:sz="0" w:space="0" w:color="auto"/>
        <w:bottom w:val="none" w:sz="0" w:space="0" w:color="auto"/>
        <w:right w:val="none" w:sz="0" w:space="0" w:color="auto"/>
      </w:divBdr>
    </w:div>
    <w:div w:id="962809350">
      <w:bodyDiv w:val="1"/>
      <w:marLeft w:val="0"/>
      <w:marRight w:val="0"/>
      <w:marTop w:val="0"/>
      <w:marBottom w:val="0"/>
      <w:divBdr>
        <w:top w:val="none" w:sz="0" w:space="0" w:color="auto"/>
        <w:left w:val="none" w:sz="0" w:space="0" w:color="auto"/>
        <w:bottom w:val="none" w:sz="0" w:space="0" w:color="auto"/>
        <w:right w:val="none" w:sz="0" w:space="0" w:color="auto"/>
      </w:divBdr>
    </w:div>
    <w:div w:id="964584456">
      <w:bodyDiv w:val="1"/>
      <w:marLeft w:val="0"/>
      <w:marRight w:val="0"/>
      <w:marTop w:val="0"/>
      <w:marBottom w:val="0"/>
      <w:divBdr>
        <w:top w:val="none" w:sz="0" w:space="0" w:color="auto"/>
        <w:left w:val="none" w:sz="0" w:space="0" w:color="auto"/>
        <w:bottom w:val="none" w:sz="0" w:space="0" w:color="auto"/>
        <w:right w:val="none" w:sz="0" w:space="0" w:color="auto"/>
      </w:divBdr>
    </w:div>
    <w:div w:id="982080303">
      <w:bodyDiv w:val="1"/>
      <w:marLeft w:val="0"/>
      <w:marRight w:val="0"/>
      <w:marTop w:val="0"/>
      <w:marBottom w:val="0"/>
      <w:divBdr>
        <w:top w:val="none" w:sz="0" w:space="0" w:color="auto"/>
        <w:left w:val="none" w:sz="0" w:space="0" w:color="auto"/>
        <w:bottom w:val="none" w:sz="0" w:space="0" w:color="auto"/>
        <w:right w:val="none" w:sz="0" w:space="0" w:color="auto"/>
      </w:divBdr>
    </w:div>
    <w:div w:id="1008560587">
      <w:bodyDiv w:val="1"/>
      <w:marLeft w:val="0"/>
      <w:marRight w:val="0"/>
      <w:marTop w:val="0"/>
      <w:marBottom w:val="0"/>
      <w:divBdr>
        <w:top w:val="none" w:sz="0" w:space="0" w:color="auto"/>
        <w:left w:val="none" w:sz="0" w:space="0" w:color="auto"/>
        <w:bottom w:val="none" w:sz="0" w:space="0" w:color="auto"/>
        <w:right w:val="none" w:sz="0" w:space="0" w:color="auto"/>
      </w:divBdr>
    </w:div>
    <w:div w:id="1022322599">
      <w:bodyDiv w:val="1"/>
      <w:marLeft w:val="0"/>
      <w:marRight w:val="0"/>
      <w:marTop w:val="0"/>
      <w:marBottom w:val="0"/>
      <w:divBdr>
        <w:top w:val="none" w:sz="0" w:space="0" w:color="auto"/>
        <w:left w:val="none" w:sz="0" w:space="0" w:color="auto"/>
        <w:bottom w:val="none" w:sz="0" w:space="0" w:color="auto"/>
        <w:right w:val="none" w:sz="0" w:space="0" w:color="auto"/>
      </w:divBdr>
    </w:div>
    <w:div w:id="1071121342">
      <w:bodyDiv w:val="1"/>
      <w:marLeft w:val="0"/>
      <w:marRight w:val="0"/>
      <w:marTop w:val="0"/>
      <w:marBottom w:val="0"/>
      <w:divBdr>
        <w:top w:val="none" w:sz="0" w:space="0" w:color="auto"/>
        <w:left w:val="none" w:sz="0" w:space="0" w:color="auto"/>
        <w:bottom w:val="none" w:sz="0" w:space="0" w:color="auto"/>
        <w:right w:val="none" w:sz="0" w:space="0" w:color="auto"/>
      </w:divBdr>
    </w:div>
    <w:div w:id="1072433519">
      <w:bodyDiv w:val="1"/>
      <w:marLeft w:val="0"/>
      <w:marRight w:val="0"/>
      <w:marTop w:val="0"/>
      <w:marBottom w:val="0"/>
      <w:divBdr>
        <w:top w:val="none" w:sz="0" w:space="0" w:color="auto"/>
        <w:left w:val="none" w:sz="0" w:space="0" w:color="auto"/>
        <w:bottom w:val="none" w:sz="0" w:space="0" w:color="auto"/>
        <w:right w:val="none" w:sz="0" w:space="0" w:color="auto"/>
      </w:divBdr>
    </w:div>
    <w:div w:id="1076125654">
      <w:bodyDiv w:val="1"/>
      <w:marLeft w:val="0"/>
      <w:marRight w:val="0"/>
      <w:marTop w:val="0"/>
      <w:marBottom w:val="0"/>
      <w:divBdr>
        <w:top w:val="none" w:sz="0" w:space="0" w:color="auto"/>
        <w:left w:val="none" w:sz="0" w:space="0" w:color="auto"/>
        <w:bottom w:val="none" w:sz="0" w:space="0" w:color="auto"/>
        <w:right w:val="none" w:sz="0" w:space="0" w:color="auto"/>
      </w:divBdr>
    </w:div>
    <w:div w:id="1086079187">
      <w:bodyDiv w:val="1"/>
      <w:marLeft w:val="0"/>
      <w:marRight w:val="0"/>
      <w:marTop w:val="0"/>
      <w:marBottom w:val="0"/>
      <w:divBdr>
        <w:top w:val="none" w:sz="0" w:space="0" w:color="auto"/>
        <w:left w:val="none" w:sz="0" w:space="0" w:color="auto"/>
        <w:bottom w:val="none" w:sz="0" w:space="0" w:color="auto"/>
        <w:right w:val="none" w:sz="0" w:space="0" w:color="auto"/>
      </w:divBdr>
    </w:div>
    <w:div w:id="1104691960">
      <w:bodyDiv w:val="1"/>
      <w:marLeft w:val="0"/>
      <w:marRight w:val="0"/>
      <w:marTop w:val="0"/>
      <w:marBottom w:val="0"/>
      <w:divBdr>
        <w:top w:val="none" w:sz="0" w:space="0" w:color="auto"/>
        <w:left w:val="none" w:sz="0" w:space="0" w:color="auto"/>
        <w:bottom w:val="none" w:sz="0" w:space="0" w:color="auto"/>
        <w:right w:val="none" w:sz="0" w:space="0" w:color="auto"/>
      </w:divBdr>
    </w:div>
    <w:div w:id="1106579226">
      <w:bodyDiv w:val="1"/>
      <w:marLeft w:val="0"/>
      <w:marRight w:val="0"/>
      <w:marTop w:val="0"/>
      <w:marBottom w:val="0"/>
      <w:divBdr>
        <w:top w:val="none" w:sz="0" w:space="0" w:color="auto"/>
        <w:left w:val="none" w:sz="0" w:space="0" w:color="auto"/>
        <w:bottom w:val="none" w:sz="0" w:space="0" w:color="auto"/>
        <w:right w:val="none" w:sz="0" w:space="0" w:color="auto"/>
      </w:divBdr>
    </w:div>
    <w:div w:id="1108157022">
      <w:bodyDiv w:val="1"/>
      <w:marLeft w:val="0"/>
      <w:marRight w:val="0"/>
      <w:marTop w:val="0"/>
      <w:marBottom w:val="0"/>
      <w:divBdr>
        <w:top w:val="none" w:sz="0" w:space="0" w:color="auto"/>
        <w:left w:val="none" w:sz="0" w:space="0" w:color="auto"/>
        <w:bottom w:val="none" w:sz="0" w:space="0" w:color="auto"/>
        <w:right w:val="none" w:sz="0" w:space="0" w:color="auto"/>
      </w:divBdr>
    </w:div>
    <w:div w:id="1190415900">
      <w:bodyDiv w:val="1"/>
      <w:marLeft w:val="0"/>
      <w:marRight w:val="0"/>
      <w:marTop w:val="0"/>
      <w:marBottom w:val="0"/>
      <w:divBdr>
        <w:top w:val="none" w:sz="0" w:space="0" w:color="auto"/>
        <w:left w:val="none" w:sz="0" w:space="0" w:color="auto"/>
        <w:bottom w:val="none" w:sz="0" w:space="0" w:color="auto"/>
        <w:right w:val="none" w:sz="0" w:space="0" w:color="auto"/>
      </w:divBdr>
    </w:div>
    <w:div w:id="1194490449">
      <w:bodyDiv w:val="1"/>
      <w:marLeft w:val="0"/>
      <w:marRight w:val="0"/>
      <w:marTop w:val="0"/>
      <w:marBottom w:val="0"/>
      <w:divBdr>
        <w:top w:val="none" w:sz="0" w:space="0" w:color="auto"/>
        <w:left w:val="none" w:sz="0" w:space="0" w:color="auto"/>
        <w:bottom w:val="none" w:sz="0" w:space="0" w:color="auto"/>
        <w:right w:val="none" w:sz="0" w:space="0" w:color="auto"/>
      </w:divBdr>
      <w:divsChild>
        <w:div w:id="603539833">
          <w:marLeft w:val="0"/>
          <w:marRight w:val="0"/>
          <w:marTop w:val="0"/>
          <w:marBottom w:val="240"/>
          <w:divBdr>
            <w:top w:val="none" w:sz="0" w:space="0" w:color="auto"/>
            <w:left w:val="none" w:sz="0" w:space="0" w:color="auto"/>
            <w:bottom w:val="none" w:sz="0" w:space="0" w:color="auto"/>
            <w:right w:val="none" w:sz="0" w:space="0" w:color="auto"/>
          </w:divBdr>
        </w:div>
      </w:divsChild>
    </w:div>
    <w:div w:id="1209680456">
      <w:bodyDiv w:val="1"/>
      <w:marLeft w:val="0"/>
      <w:marRight w:val="0"/>
      <w:marTop w:val="0"/>
      <w:marBottom w:val="0"/>
      <w:divBdr>
        <w:top w:val="none" w:sz="0" w:space="0" w:color="auto"/>
        <w:left w:val="none" w:sz="0" w:space="0" w:color="auto"/>
        <w:bottom w:val="none" w:sz="0" w:space="0" w:color="auto"/>
        <w:right w:val="none" w:sz="0" w:space="0" w:color="auto"/>
      </w:divBdr>
    </w:div>
    <w:div w:id="1233344519">
      <w:bodyDiv w:val="1"/>
      <w:marLeft w:val="0"/>
      <w:marRight w:val="0"/>
      <w:marTop w:val="0"/>
      <w:marBottom w:val="0"/>
      <w:divBdr>
        <w:top w:val="none" w:sz="0" w:space="0" w:color="auto"/>
        <w:left w:val="none" w:sz="0" w:space="0" w:color="auto"/>
        <w:bottom w:val="none" w:sz="0" w:space="0" w:color="auto"/>
        <w:right w:val="none" w:sz="0" w:space="0" w:color="auto"/>
      </w:divBdr>
    </w:div>
    <w:div w:id="1237744633">
      <w:bodyDiv w:val="1"/>
      <w:marLeft w:val="0"/>
      <w:marRight w:val="0"/>
      <w:marTop w:val="0"/>
      <w:marBottom w:val="0"/>
      <w:divBdr>
        <w:top w:val="none" w:sz="0" w:space="0" w:color="auto"/>
        <w:left w:val="none" w:sz="0" w:space="0" w:color="auto"/>
        <w:bottom w:val="none" w:sz="0" w:space="0" w:color="auto"/>
        <w:right w:val="none" w:sz="0" w:space="0" w:color="auto"/>
      </w:divBdr>
    </w:div>
    <w:div w:id="1237856908">
      <w:bodyDiv w:val="1"/>
      <w:marLeft w:val="0"/>
      <w:marRight w:val="0"/>
      <w:marTop w:val="0"/>
      <w:marBottom w:val="0"/>
      <w:divBdr>
        <w:top w:val="none" w:sz="0" w:space="0" w:color="auto"/>
        <w:left w:val="none" w:sz="0" w:space="0" w:color="auto"/>
        <w:bottom w:val="none" w:sz="0" w:space="0" w:color="auto"/>
        <w:right w:val="none" w:sz="0" w:space="0" w:color="auto"/>
      </w:divBdr>
    </w:div>
    <w:div w:id="1238437726">
      <w:bodyDiv w:val="1"/>
      <w:marLeft w:val="0"/>
      <w:marRight w:val="0"/>
      <w:marTop w:val="0"/>
      <w:marBottom w:val="0"/>
      <w:divBdr>
        <w:top w:val="none" w:sz="0" w:space="0" w:color="auto"/>
        <w:left w:val="none" w:sz="0" w:space="0" w:color="auto"/>
        <w:bottom w:val="none" w:sz="0" w:space="0" w:color="auto"/>
        <w:right w:val="none" w:sz="0" w:space="0" w:color="auto"/>
      </w:divBdr>
    </w:div>
    <w:div w:id="1254433973">
      <w:bodyDiv w:val="1"/>
      <w:marLeft w:val="0"/>
      <w:marRight w:val="0"/>
      <w:marTop w:val="0"/>
      <w:marBottom w:val="0"/>
      <w:divBdr>
        <w:top w:val="none" w:sz="0" w:space="0" w:color="auto"/>
        <w:left w:val="none" w:sz="0" w:space="0" w:color="auto"/>
        <w:bottom w:val="none" w:sz="0" w:space="0" w:color="auto"/>
        <w:right w:val="none" w:sz="0" w:space="0" w:color="auto"/>
      </w:divBdr>
    </w:div>
    <w:div w:id="1261335127">
      <w:bodyDiv w:val="1"/>
      <w:marLeft w:val="0"/>
      <w:marRight w:val="0"/>
      <w:marTop w:val="0"/>
      <w:marBottom w:val="0"/>
      <w:divBdr>
        <w:top w:val="none" w:sz="0" w:space="0" w:color="auto"/>
        <w:left w:val="none" w:sz="0" w:space="0" w:color="auto"/>
        <w:bottom w:val="none" w:sz="0" w:space="0" w:color="auto"/>
        <w:right w:val="none" w:sz="0" w:space="0" w:color="auto"/>
      </w:divBdr>
    </w:div>
    <w:div w:id="1265504812">
      <w:bodyDiv w:val="1"/>
      <w:marLeft w:val="0"/>
      <w:marRight w:val="0"/>
      <w:marTop w:val="0"/>
      <w:marBottom w:val="0"/>
      <w:divBdr>
        <w:top w:val="none" w:sz="0" w:space="0" w:color="auto"/>
        <w:left w:val="none" w:sz="0" w:space="0" w:color="auto"/>
        <w:bottom w:val="none" w:sz="0" w:space="0" w:color="auto"/>
        <w:right w:val="none" w:sz="0" w:space="0" w:color="auto"/>
      </w:divBdr>
    </w:div>
    <w:div w:id="1279724267">
      <w:bodyDiv w:val="1"/>
      <w:marLeft w:val="0"/>
      <w:marRight w:val="0"/>
      <w:marTop w:val="0"/>
      <w:marBottom w:val="0"/>
      <w:divBdr>
        <w:top w:val="none" w:sz="0" w:space="0" w:color="auto"/>
        <w:left w:val="none" w:sz="0" w:space="0" w:color="auto"/>
        <w:bottom w:val="none" w:sz="0" w:space="0" w:color="auto"/>
        <w:right w:val="none" w:sz="0" w:space="0" w:color="auto"/>
      </w:divBdr>
    </w:div>
    <w:div w:id="1282305020">
      <w:bodyDiv w:val="1"/>
      <w:marLeft w:val="0"/>
      <w:marRight w:val="0"/>
      <w:marTop w:val="0"/>
      <w:marBottom w:val="0"/>
      <w:divBdr>
        <w:top w:val="none" w:sz="0" w:space="0" w:color="auto"/>
        <w:left w:val="none" w:sz="0" w:space="0" w:color="auto"/>
        <w:bottom w:val="none" w:sz="0" w:space="0" w:color="auto"/>
        <w:right w:val="none" w:sz="0" w:space="0" w:color="auto"/>
      </w:divBdr>
    </w:div>
    <w:div w:id="1303274710">
      <w:bodyDiv w:val="1"/>
      <w:marLeft w:val="0"/>
      <w:marRight w:val="0"/>
      <w:marTop w:val="0"/>
      <w:marBottom w:val="0"/>
      <w:divBdr>
        <w:top w:val="none" w:sz="0" w:space="0" w:color="auto"/>
        <w:left w:val="none" w:sz="0" w:space="0" w:color="auto"/>
        <w:bottom w:val="none" w:sz="0" w:space="0" w:color="auto"/>
        <w:right w:val="none" w:sz="0" w:space="0" w:color="auto"/>
      </w:divBdr>
    </w:div>
    <w:div w:id="1368724798">
      <w:bodyDiv w:val="1"/>
      <w:marLeft w:val="0"/>
      <w:marRight w:val="0"/>
      <w:marTop w:val="0"/>
      <w:marBottom w:val="0"/>
      <w:divBdr>
        <w:top w:val="none" w:sz="0" w:space="0" w:color="auto"/>
        <w:left w:val="none" w:sz="0" w:space="0" w:color="auto"/>
        <w:bottom w:val="none" w:sz="0" w:space="0" w:color="auto"/>
        <w:right w:val="none" w:sz="0" w:space="0" w:color="auto"/>
      </w:divBdr>
      <w:divsChild>
        <w:div w:id="1186485913">
          <w:marLeft w:val="0"/>
          <w:marRight w:val="0"/>
          <w:marTop w:val="0"/>
          <w:marBottom w:val="0"/>
          <w:divBdr>
            <w:top w:val="none" w:sz="0" w:space="0" w:color="auto"/>
            <w:left w:val="none" w:sz="0" w:space="0" w:color="auto"/>
            <w:bottom w:val="none" w:sz="0" w:space="0" w:color="auto"/>
            <w:right w:val="none" w:sz="0" w:space="0" w:color="auto"/>
          </w:divBdr>
        </w:div>
      </w:divsChild>
    </w:div>
    <w:div w:id="1385762262">
      <w:bodyDiv w:val="1"/>
      <w:marLeft w:val="0"/>
      <w:marRight w:val="0"/>
      <w:marTop w:val="0"/>
      <w:marBottom w:val="0"/>
      <w:divBdr>
        <w:top w:val="none" w:sz="0" w:space="0" w:color="auto"/>
        <w:left w:val="none" w:sz="0" w:space="0" w:color="auto"/>
        <w:bottom w:val="none" w:sz="0" w:space="0" w:color="auto"/>
        <w:right w:val="none" w:sz="0" w:space="0" w:color="auto"/>
      </w:divBdr>
    </w:div>
    <w:div w:id="1390809066">
      <w:bodyDiv w:val="1"/>
      <w:marLeft w:val="0"/>
      <w:marRight w:val="0"/>
      <w:marTop w:val="0"/>
      <w:marBottom w:val="0"/>
      <w:divBdr>
        <w:top w:val="none" w:sz="0" w:space="0" w:color="auto"/>
        <w:left w:val="none" w:sz="0" w:space="0" w:color="auto"/>
        <w:bottom w:val="none" w:sz="0" w:space="0" w:color="auto"/>
        <w:right w:val="none" w:sz="0" w:space="0" w:color="auto"/>
      </w:divBdr>
    </w:div>
    <w:div w:id="1416393292">
      <w:bodyDiv w:val="1"/>
      <w:marLeft w:val="0"/>
      <w:marRight w:val="0"/>
      <w:marTop w:val="0"/>
      <w:marBottom w:val="0"/>
      <w:divBdr>
        <w:top w:val="none" w:sz="0" w:space="0" w:color="auto"/>
        <w:left w:val="none" w:sz="0" w:space="0" w:color="auto"/>
        <w:bottom w:val="none" w:sz="0" w:space="0" w:color="auto"/>
        <w:right w:val="none" w:sz="0" w:space="0" w:color="auto"/>
      </w:divBdr>
    </w:div>
    <w:div w:id="1417627012">
      <w:bodyDiv w:val="1"/>
      <w:marLeft w:val="0"/>
      <w:marRight w:val="0"/>
      <w:marTop w:val="0"/>
      <w:marBottom w:val="0"/>
      <w:divBdr>
        <w:top w:val="none" w:sz="0" w:space="0" w:color="auto"/>
        <w:left w:val="none" w:sz="0" w:space="0" w:color="auto"/>
        <w:bottom w:val="none" w:sz="0" w:space="0" w:color="auto"/>
        <w:right w:val="none" w:sz="0" w:space="0" w:color="auto"/>
      </w:divBdr>
    </w:div>
    <w:div w:id="1455057798">
      <w:bodyDiv w:val="1"/>
      <w:marLeft w:val="0"/>
      <w:marRight w:val="0"/>
      <w:marTop w:val="0"/>
      <w:marBottom w:val="0"/>
      <w:divBdr>
        <w:top w:val="none" w:sz="0" w:space="0" w:color="auto"/>
        <w:left w:val="none" w:sz="0" w:space="0" w:color="auto"/>
        <w:bottom w:val="none" w:sz="0" w:space="0" w:color="auto"/>
        <w:right w:val="none" w:sz="0" w:space="0" w:color="auto"/>
      </w:divBdr>
    </w:div>
    <w:div w:id="1459451596">
      <w:bodyDiv w:val="1"/>
      <w:marLeft w:val="0"/>
      <w:marRight w:val="0"/>
      <w:marTop w:val="0"/>
      <w:marBottom w:val="0"/>
      <w:divBdr>
        <w:top w:val="none" w:sz="0" w:space="0" w:color="auto"/>
        <w:left w:val="none" w:sz="0" w:space="0" w:color="auto"/>
        <w:bottom w:val="none" w:sz="0" w:space="0" w:color="auto"/>
        <w:right w:val="none" w:sz="0" w:space="0" w:color="auto"/>
      </w:divBdr>
    </w:div>
    <w:div w:id="1464619159">
      <w:bodyDiv w:val="1"/>
      <w:marLeft w:val="0"/>
      <w:marRight w:val="0"/>
      <w:marTop w:val="0"/>
      <w:marBottom w:val="0"/>
      <w:divBdr>
        <w:top w:val="none" w:sz="0" w:space="0" w:color="auto"/>
        <w:left w:val="none" w:sz="0" w:space="0" w:color="auto"/>
        <w:bottom w:val="none" w:sz="0" w:space="0" w:color="auto"/>
        <w:right w:val="none" w:sz="0" w:space="0" w:color="auto"/>
      </w:divBdr>
    </w:div>
    <w:div w:id="1472863766">
      <w:bodyDiv w:val="1"/>
      <w:marLeft w:val="0"/>
      <w:marRight w:val="0"/>
      <w:marTop w:val="0"/>
      <w:marBottom w:val="0"/>
      <w:divBdr>
        <w:top w:val="none" w:sz="0" w:space="0" w:color="auto"/>
        <w:left w:val="none" w:sz="0" w:space="0" w:color="auto"/>
        <w:bottom w:val="none" w:sz="0" w:space="0" w:color="auto"/>
        <w:right w:val="none" w:sz="0" w:space="0" w:color="auto"/>
      </w:divBdr>
    </w:div>
    <w:div w:id="1498617400">
      <w:bodyDiv w:val="1"/>
      <w:marLeft w:val="0"/>
      <w:marRight w:val="0"/>
      <w:marTop w:val="0"/>
      <w:marBottom w:val="0"/>
      <w:divBdr>
        <w:top w:val="none" w:sz="0" w:space="0" w:color="auto"/>
        <w:left w:val="none" w:sz="0" w:space="0" w:color="auto"/>
        <w:bottom w:val="none" w:sz="0" w:space="0" w:color="auto"/>
        <w:right w:val="none" w:sz="0" w:space="0" w:color="auto"/>
      </w:divBdr>
    </w:div>
    <w:div w:id="1502113919">
      <w:bodyDiv w:val="1"/>
      <w:marLeft w:val="0"/>
      <w:marRight w:val="0"/>
      <w:marTop w:val="0"/>
      <w:marBottom w:val="0"/>
      <w:divBdr>
        <w:top w:val="none" w:sz="0" w:space="0" w:color="auto"/>
        <w:left w:val="none" w:sz="0" w:space="0" w:color="auto"/>
        <w:bottom w:val="none" w:sz="0" w:space="0" w:color="auto"/>
        <w:right w:val="none" w:sz="0" w:space="0" w:color="auto"/>
      </w:divBdr>
    </w:div>
    <w:div w:id="1510020198">
      <w:bodyDiv w:val="1"/>
      <w:marLeft w:val="0"/>
      <w:marRight w:val="0"/>
      <w:marTop w:val="0"/>
      <w:marBottom w:val="0"/>
      <w:divBdr>
        <w:top w:val="none" w:sz="0" w:space="0" w:color="auto"/>
        <w:left w:val="none" w:sz="0" w:space="0" w:color="auto"/>
        <w:bottom w:val="none" w:sz="0" w:space="0" w:color="auto"/>
        <w:right w:val="none" w:sz="0" w:space="0" w:color="auto"/>
      </w:divBdr>
    </w:div>
    <w:div w:id="1518155232">
      <w:bodyDiv w:val="1"/>
      <w:marLeft w:val="0"/>
      <w:marRight w:val="0"/>
      <w:marTop w:val="0"/>
      <w:marBottom w:val="0"/>
      <w:divBdr>
        <w:top w:val="none" w:sz="0" w:space="0" w:color="auto"/>
        <w:left w:val="none" w:sz="0" w:space="0" w:color="auto"/>
        <w:bottom w:val="none" w:sz="0" w:space="0" w:color="auto"/>
        <w:right w:val="none" w:sz="0" w:space="0" w:color="auto"/>
      </w:divBdr>
    </w:div>
    <w:div w:id="1530684773">
      <w:bodyDiv w:val="1"/>
      <w:marLeft w:val="0"/>
      <w:marRight w:val="0"/>
      <w:marTop w:val="0"/>
      <w:marBottom w:val="0"/>
      <w:divBdr>
        <w:top w:val="none" w:sz="0" w:space="0" w:color="auto"/>
        <w:left w:val="none" w:sz="0" w:space="0" w:color="auto"/>
        <w:bottom w:val="none" w:sz="0" w:space="0" w:color="auto"/>
        <w:right w:val="none" w:sz="0" w:space="0" w:color="auto"/>
      </w:divBdr>
    </w:div>
    <w:div w:id="1548907466">
      <w:bodyDiv w:val="1"/>
      <w:marLeft w:val="0"/>
      <w:marRight w:val="0"/>
      <w:marTop w:val="0"/>
      <w:marBottom w:val="0"/>
      <w:divBdr>
        <w:top w:val="none" w:sz="0" w:space="0" w:color="auto"/>
        <w:left w:val="none" w:sz="0" w:space="0" w:color="auto"/>
        <w:bottom w:val="none" w:sz="0" w:space="0" w:color="auto"/>
        <w:right w:val="none" w:sz="0" w:space="0" w:color="auto"/>
      </w:divBdr>
    </w:div>
    <w:div w:id="1593853188">
      <w:bodyDiv w:val="1"/>
      <w:marLeft w:val="0"/>
      <w:marRight w:val="0"/>
      <w:marTop w:val="0"/>
      <w:marBottom w:val="0"/>
      <w:divBdr>
        <w:top w:val="none" w:sz="0" w:space="0" w:color="auto"/>
        <w:left w:val="none" w:sz="0" w:space="0" w:color="auto"/>
        <w:bottom w:val="none" w:sz="0" w:space="0" w:color="auto"/>
        <w:right w:val="none" w:sz="0" w:space="0" w:color="auto"/>
      </w:divBdr>
    </w:div>
    <w:div w:id="1596862602">
      <w:bodyDiv w:val="1"/>
      <w:marLeft w:val="0"/>
      <w:marRight w:val="0"/>
      <w:marTop w:val="0"/>
      <w:marBottom w:val="0"/>
      <w:divBdr>
        <w:top w:val="none" w:sz="0" w:space="0" w:color="auto"/>
        <w:left w:val="none" w:sz="0" w:space="0" w:color="auto"/>
        <w:bottom w:val="none" w:sz="0" w:space="0" w:color="auto"/>
        <w:right w:val="none" w:sz="0" w:space="0" w:color="auto"/>
      </w:divBdr>
    </w:div>
    <w:div w:id="1608082065">
      <w:bodyDiv w:val="1"/>
      <w:marLeft w:val="0"/>
      <w:marRight w:val="0"/>
      <w:marTop w:val="0"/>
      <w:marBottom w:val="0"/>
      <w:divBdr>
        <w:top w:val="none" w:sz="0" w:space="0" w:color="auto"/>
        <w:left w:val="none" w:sz="0" w:space="0" w:color="auto"/>
        <w:bottom w:val="none" w:sz="0" w:space="0" w:color="auto"/>
        <w:right w:val="none" w:sz="0" w:space="0" w:color="auto"/>
      </w:divBdr>
    </w:div>
    <w:div w:id="1617322563">
      <w:bodyDiv w:val="1"/>
      <w:marLeft w:val="0"/>
      <w:marRight w:val="0"/>
      <w:marTop w:val="0"/>
      <w:marBottom w:val="0"/>
      <w:divBdr>
        <w:top w:val="none" w:sz="0" w:space="0" w:color="auto"/>
        <w:left w:val="none" w:sz="0" w:space="0" w:color="auto"/>
        <w:bottom w:val="none" w:sz="0" w:space="0" w:color="auto"/>
        <w:right w:val="none" w:sz="0" w:space="0" w:color="auto"/>
      </w:divBdr>
    </w:div>
    <w:div w:id="1664163892">
      <w:bodyDiv w:val="1"/>
      <w:marLeft w:val="0"/>
      <w:marRight w:val="0"/>
      <w:marTop w:val="0"/>
      <w:marBottom w:val="0"/>
      <w:divBdr>
        <w:top w:val="none" w:sz="0" w:space="0" w:color="auto"/>
        <w:left w:val="none" w:sz="0" w:space="0" w:color="auto"/>
        <w:bottom w:val="none" w:sz="0" w:space="0" w:color="auto"/>
        <w:right w:val="none" w:sz="0" w:space="0" w:color="auto"/>
      </w:divBdr>
    </w:div>
    <w:div w:id="1675306575">
      <w:bodyDiv w:val="1"/>
      <w:marLeft w:val="0"/>
      <w:marRight w:val="0"/>
      <w:marTop w:val="0"/>
      <w:marBottom w:val="0"/>
      <w:divBdr>
        <w:top w:val="none" w:sz="0" w:space="0" w:color="auto"/>
        <w:left w:val="none" w:sz="0" w:space="0" w:color="auto"/>
        <w:bottom w:val="none" w:sz="0" w:space="0" w:color="auto"/>
        <w:right w:val="none" w:sz="0" w:space="0" w:color="auto"/>
      </w:divBdr>
    </w:div>
    <w:div w:id="1686591135">
      <w:bodyDiv w:val="1"/>
      <w:marLeft w:val="0"/>
      <w:marRight w:val="0"/>
      <w:marTop w:val="0"/>
      <w:marBottom w:val="0"/>
      <w:divBdr>
        <w:top w:val="none" w:sz="0" w:space="0" w:color="auto"/>
        <w:left w:val="none" w:sz="0" w:space="0" w:color="auto"/>
        <w:bottom w:val="none" w:sz="0" w:space="0" w:color="auto"/>
        <w:right w:val="none" w:sz="0" w:space="0" w:color="auto"/>
      </w:divBdr>
    </w:div>
    <w:div w:id="1693023415">
      <w:bodyDiv w:val="1"/>
      <w:marLeft w:val="0"/>
      <w:marRight w:val="0"/>
      <w:marTop w:val="0"/>
      <w:marBottom w:val="0"/>
      <w:divBdr>
        <w:top w:val="none" w:sz="0" w:space="0" w:color="auto"/>
        <w:left w:val="none" w:sz="0" w:space="0" w:color="auto"/>
        <w:bottom w:val="none" w:sz="0" w:space="0" w:color="auto"/>
        <w:right w:val="none" w:sz="0" w:space="0" w:color="auto"/>
      </w:divBdr>
      <w:divsChild>
        <w:div w:id="838347952">
          <w:marLeft w:val="0"/>
          <w:marRight w:val="0"/>
          <w:marTop w:val="0"/>
          <w:marBottom w:val="0"/>
          <w:divBdr>
            <w:top w:val="none" w:sz="0" w:space="0" w:color="auto"/>
            <w:left w:val="none" w:sz="0" w:space="0" w:color="auto"/>
            <w:bottom w:val="none" w:sz="0" w:space="0" w:color="auto"/>
            <w:right w:val="none" w:sz="0" w:space="0" w:color="auto"/>
          </w:divBdr>
        </w:div>
        <w:div w:id="1838226038">
          <w:marLeft w:val="0"/>
          <w:marRight w:val="0"/>
          <w:marTop w:val="0"/>
          <w:marBottom w:val="0"/>
          <w:divBdr>
            <w:top w:val="none" w:sz="0" w:space="0" w:color="auto"/>
            <w:left w:val="none" w:sz="0" w:space="0" w:color="auto"/>
            <w:bottom w:val="none" w:sz="0" w:space="0" w:color="auto"/>
            <w:right w:val="none" w:sz="0" w:space="0" w:color="auto"/>
          </w:divBdr>
        </w:div>
      </w:divsChild>
    </w:div>
    <w:div w:id="1711220923">
      <w:bodyDiv w:val="1"/>
      <w:marLeft w:val="0"/>
      <w:marRight w:val="0"/>
      <w:marTop w:val="0"/>
      <w:marBottom w:val="0"/>
      <w:divBdr>
        <w:top w:val="none" w:sz="0" w:space="0" w:color="auto"/>
        <w:left w:val="none" w:sz="0" w:space="0" w:color="auto"/>
        <w:bottom w:val="none" w:sz="0" w:space="0" w:color="auto"/>
        <w:right w:val="none" w:sz="0" w:space="0" w:color="auto"/>
      </w:divBdr>
    </w:div>
    <w:div w:id="1717393527">
      <w:bodyDiv w:val="1"/>
      <w:marLeft w:val="0"/>
      <w:marRight w:val="0"/>
      <w:marTop w:val="0"/>
      <w:marBottom w:val="0"/>
      <w:divBdr>
        <w:top w:val="none" w:sz="0" w:space="0" w:color="auto"/>
        <w:left w:val="none" w:sz="0" w:space="0" w:color="auto"/>
        <w:bottom w:val="none" w:sz="0" w:space="0" w:color="auto"/>
        <w:right w:val="none" w:sz="0" w:space="0" w:color="auto"/>
      </w:divBdr>
    </w:div>
    <w:div w:id="1764301326">
      <w:bodyDiv w:val="1"/>
      <w:marLeft w:val="0"/>
      <w:marRight w:val="0"/>
      <w:marTop w:val="0"/>
      <w:marBottom w:val="0"/>
      <w:divBdr>
        <w:top w:val="none" w:sz="0" w:space="0" w:color="auto"/>
        <w:left w:val="none" w:sz="0" w:space="0" w:color="auto"/>
        <w:bottom w:val="none" w:sz="0" w:space="0" w:color="auto"/>
        <w:right w:val="none" w:sz="0" w:space="0" w:color="auto"/>
      </w:divBdr>
    </w:div>
    <w:div w:id="1780442100">
      <w:bodyDiv w:val="1"/>
      <w:marLeft w:val="0"/>
      <w:marRight w:val="0"/>
      <w:marTop w:val="0"/>
      <w:marBottom w:val="0"/>
      <w:divBdr>
        <w:top w:val="none" w:sz="0" w:space="0" w:color="auto"/>
        <w:left w:val="none" w:sz="0" w:space="0" w:color="auto"/>
        <w:bottom w:val="none" w:sz="0" w:space="0" w:color="auto"/>
        <w:right w:val="none" w:sz="0" w:space="0" w:color="auto"/>
      </w:divBdr>
    </w:div>
    <w:div w:id="1784030665">
      <w:bodyDiv w:val="1"/>
      <w:marLeft w:val="0"/>
      <w:marRight w:val="0"/>
      <w:marTop w:val="0"/>
      <w:marBottom w:val="0"/>
      <w:divBdr>
        <w:top w:val="none" w:sz="0" w:space="0" w:color="auto"/>
        <w:left w:val="none" w:sz="0" w:space="0" w:color="auto"/>
        <w:bottom w:val="none" w:sz="0" w:space="0" w:color="auto"/>
        <w:right w:val="none" w:sz="0" w:space="0" w:color="auto"/>
      </w:divBdr>
    </w:div>
    <w:div w:id="1808743860">
      <w:bodyDiv w:val="1"/>
      <w:marLeft w:val="0"/>
      <w:marRight w:val="0"/>
      <w:marTop w:val="0"/>
      <w:marBottom w:val="0"/>
      <w:divBdr>
        <w:top w:val="none" w:sz="0" w:space="0" w:color="auto"/>
        <w:left w:val="none" w:sz="0" w:space="0" w:color="auto"/>
        <w:bottom w:val="none" w:sz="0" w:space="0" w:color="auto"/>
        <w:right w:val="none" w:sz="0" w:space="0" w:color="auto"/>
      </w:divBdr>
    </w:div>
    <w:div w:id="1817993296">
      <w:bodyDiv w:val="1"/>
      <w:marLeft w:val="0"/>
      <w:marRight w:val="0"/>
      <w:marTop w:val="0"/>
      <w:marBottom w:val="0"/>
      <w:divBdr>
        <w:top w:val="none" w:sz="0" w:space="0" w:color="auto"/>
        <w:left w:val="none" w:sz="0" w:space="0" w:color="auto"/>
        <w:bottom w:val="none" w:sz="0" w:space="0" w:color="auto"/>
        <w:right w:val="none" w:sz="0" w:space="0" w:color="auto"/>
      </w:divBdr>
    </w:div>
    <w:div w:id="1831289961">
      <w:bodyDiv w:val="1"/>
      <w:marLeft w:val="0"/>
      <w:marRight w:val="0"/>
      <w:marTop w:val="0"/>
      <w:marBottom w:val="0"/>
      <w:divBdr>
        <w:top w:val="none" w:sz="0" w:space="0" w:color="auto"/>
        <w:left w:val="none" w:sz="0" w:space="0" w:color="auto"/>
        <w:bottom w:val="none" w:sz="0" w:space="0" w:color="auto"/>
        <w:right w:val="none" w:sz="0" w:space="0" w:color="auto"/>
      </w:divBdr>
    </w:div>
    <w:div w:id="1858274662">
      <w:bodyDiv w:val="1"/>
      <w:marLeft w:val="0"/>
      <w:marRight w:val="0"/>
      <w:marTop w:val="0"/>
      <w:marBottom w:val="0"/>
      <w:divBdr>
        <w:top w:val="none" w:sz="0" w:space="0" w:color="auto"/>
        <w:left w:val="none" w:sz="0" w:space="0" w:color="auto"/>
        <w:bottom w:val="none" w:sz="0" w:space="0" w:color="auto"/>
        <w:right w:val="none" w:sz="0" w:space="0" w:color="auto"/>
      </w:divBdr>
    </w:div>
    <w:div w:id="1908569087">
      <w:bodyDiv w:val="1"/>
      <w:marLeft w:val="0"/>
      <w:marRight w:val="0"/>
      <w:marTop w:val="0"/>
      <w:marBottom w:val="0"/>
      <w:divBdr>
        <w:top w:val="none" w:sz="0" w:space="0" w:color="auto"/>
        <w:left w:val="none" w:sz="0" w:space="0" w:color="auto"/>
        <w:bottom w:val="none" w:sz="0" w:space="0" w:color="auto"/>
        <w:right w:val="none" w:sz="0" w:space="0" w:color="auto"/>
      </w:divBdr>
    </w:div>
    <w:div w:id="1917392856">
      <w:bodyDiv w:val="1"/>
      <w:marLeft w:val="0"/>
      <w:marRight w:val="0"/>
      <w:marTop w:val="0"/>
      <w:marBottom w:val="0"/>
      <w:divBdr>
        <w:top w:val="none" w:sz="0" w:space="0" w:color="auto"/>
        <w:left w:val="none" w:sz="0" w:space="0" w:color="auto"/>
        <w:bottom w:val="none" w:sz="0" w:space="0" w:color="auto"/>
        <w:right w:val="none" w:sz="0" w:space="0" w:color="auto"/>
      </w:divBdr>
    </w:div>
    <w:div w:id="1938168771">
      <w:bodyDiv w:val="1"/>
      <w:marLeft w:val="0"/>
      <w:marRight w:val="0"/>
      <w:marTop w:val="0"/>
      <w:marBottom w:val="0"/>
      <w:divBdr>
        <w:top w:val="none" w:sz="0" w:space="0" w:color="auto"/>
        <w:left w:val="none" w:sz="0" w:space="0" w:color="auto"/>
        <w:bottom w:val="none" w:sz="0" w:space="0" w:color="auto"/>
        <w:right w:val="none" w:sz="0" w:space="0" w:color="auto"/>
      </w:divBdr>
    </w:div>
    <w:div w:id="1953322093">
      <w:bodyDiv w:val="1"/>
      <w:marLeft w:val="0"/>
      <w:marRight w:val="0"/>
      <w:marTop w:val="0"/>
      <w:marBottom w:val="0"/>
      <w:divBdr>
        <w:top w:val="none" w:sz="0" w:space="0" w:color="auto"/>
        <w:left w:val="none" w:sz="0" w:space="0" w:color="auto"/>
        <w:bottom w:val="none" w:sz="0" w:space="0" w:color="auto"/>
        <w:right w:val="none" w:sz="0" w:space="0" w:color="auto"/>
      </w:divBdr>
    </w:div>
    <w:div w:id="1975672652">
      <w:bodyDiv w:val="1"/>
      <w:marLeft w:val="0"/>
      <w:marRight w:val="0"/>
      <w:marTop w:val="0"/>
      <w:marBottom w:val="0"/>
      <w:divBdr>
        <w:top w:val="none" w:sz="0" w:space="0" w:color="auto"/>
        <w:left w:val="none" w:sz="0" w:space="0" w:color="auto"/>
        <w:bottom w:val="none" w:sz="0" w:space="0" w:color="auto"/>
        <w:right w:val="none" w:sz="0" w:space="0" w:color="auto"/>
      </w:divBdr>
    </w:div>
    <w:div w:id="2062053553">
      <w:bodyDiv w:val="1"/>
      <w:marLeft w:val="0"/>
      <w:marRight w:val="0"/>
      <w:marTop w:val="0"/>
      <w:marBottom w:val="0"/>
      <w:divBdr>
        <w:top w:val="none" w:sz="0" w:space="0" w:color="auto"/>
        <w:left w:val="none" w:sz="0" w:space="0" w:color="auto"/>
        <w:bottom w:val="none" w:sz="0" w:space="0" w:color="auto"/>
        <w:right w:val="none" w:sz="0" w:space="0" w:color="auto"/>
      </w:divBdr>
    </w:div>
    <w:div w:id="2077819104">
      <w:bodyDiv w:val="1"/>
      <w:marLeft w:val="0"/>
      <w:marRight w:val="0"/>
      <w:marTop w:val="0"/>
      <w:marBottom w:val="0"/>
      <w:divBdr>
        <w:top w:val="none" w:sz="0" w:space="0" w:color="auto"/>
        <w:left w:val="none" w:sz="0" w:space="0" w:color="auto"/>
        <w:bottom w:val="none" w:sz="0" w:space="0" w:color="auto"/>
        <w:right w:val="none" w:sz="0" w:space="0" w:color="auto"/>
      </w:divBdr>
    </w:div>
    <w:div w:id="2123112233">
      <w:bodyDiv w:val="1"/>
      <w:marLeft w:val="0"/>
      <w:marRight w:val="0"/>
      <w:marTop w:val="0"/>
      <w:marBottom w:val="0"/>
      <w:divBdr>
        <w:top w:val="none" w:sz="0" w:space="0" w:color="auto"/>
        <w:left w:val="none" w:sz="0" w:space="0" w:color="auto"/>
        <w:bottom w:val="none" w:sz="0" w:space="0" w:color="auto"/>
        <w:right w:val="none" w:sz="0" w:space="0" w:color="auto"/>
      </w:divBdr>
    </w:div>
    <w:div w:id="21364830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drive.google.com/open?id=0B-s6ok7B0V9vcXNfSzdjZ0lCc0k" TargetMode="External"/><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9.png"/><Relationship Id="rId31" Type="http://schemas.openxmlformats.org/officeDocument/2006/relationships/hyperlink" Target="https://xkcd.com/1236/" TargetMode="External"/><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ai.stanford.edu/~jkrause/cars/car_dataset.html)" TargetMode="External"/><Relationship Id="rId33" Type="http://schemas.openxmlformats.org/officeDocument/2006/relationships/image" Target="media/image21.png"/><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spark.apache.org/docs/latest/cluster-overview.html)" TargetMode="External"/><Relationship Id="rId14" Type="http://schemas.openxmlformats.org/officeDocument/2006/relationships/hyperlink" Target="https://github.com/databricks/spark-deep-learning/issues/18"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s://keras.io/models/about-keras-models/" TargetMode="External"/><Relationship Id="rId18" Type="http://schemas.openxmlformats.org/officeDocument/2006/relationships/image" Target="media/image8.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D:\PC\Template\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D:\PC\Template\269_New_Template_Normal_Series.dot</Template>
  <TotalTime>1304</TotalTime>
  <Pages>32</Pages>
  <Words>6402</Words>
  <Characters>36495</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350</cp:revision>
  <dcterms:created xsi:type="dcterms:W3CDTF">2017-07-27T10:49:00Z</dcterms:created>
  <dcterms:modified xsi:type="dcterms:W3CDTF">2017-08-14T14:40:00Z</dcterms:modified>
</cp:coreProperties>
</file>